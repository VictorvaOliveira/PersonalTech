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32F63" w14:textId="30048DC4" w:rsidR="006D348F" w:rsidRPr="000B2F31" w:rsidRDefault="006C780C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r>
        <w:rPr>
          <w:rFonts w:ascii="Arial" w:hAnsi="Arial"/>
          <w:b/>
          <w:noProof w:val="0"/>
          <w:sz w:val="28"/>
        </w:rPr>
        <w:t>Carlos BodyBuilding Academy</w:t>
      </w:r>
    </w:p>
    <w:p w14:paraId="5E0DBDC8" w14:textId="77777777" w:rsidR="006D348F" w:rsidRPr="000B2F31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5036932C" w14:textId="77777777" w:rsidR="006D348F" w:rsidRPr="000B2F31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58B8DFF1" w14:textId="77777777" w:rsidR="006D348F" w:rsidRPr="000B2F31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4773FC0A" w14:textId="77777777" w:rsidR="006D348F" w:rsidRPr="000B2F31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14:paraId="4798DD28" w14:textId="77777777" w:rsidR="006D348F" w:rsidRPr="000B2F31" w:rsidRDefault="000C0AF9" w:rsidP="006D348F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 w:rsidRPr="000B2F31">
        <w:rPr>
          <w:rFonts w:ascii="Arial" w:hAnsi="Arial"/>
          <w:b/>
          <w:noProof w:val="0"/>
          <w:sz w:val="38"/>
        </w:rPr>
        <w:t>Descrição do</w:t>
      </w:r>
      <w:r w:rsidR="00EA1F2C" w:rsidRPr="000B2F31">
        <w:rPr>
          <w:rFonts w:ascii="Arial" w:hAnsi="Arial"/>
          <w:b/>
          <w:noProof w:val="0"/>
          <w:sz w:val="38"/>
        </w:rPr>
        <w:t xml:space="preserve"> </w:t>
      </w:r>
      <w:r w:rsidR="006D348F" w:rsidRPr="000B2F31">
        <w:rPr>
          <w:rFonts w:ascii="Arial" w:hAnsi="Arial"/>
          <w:b/>
          <w:noProof w:val="0"/>
          <w:sz w:val="38"/>
        </w:rPr>
        <w:t xml:space="preserve">Negócio </w:t>
      </w:r>
    </w:p>
    <w:p w14:paraId="4E6912FC" w14:textId="439E765A" w:rsidR="006D348F" w:rsidRPr="000B2F31" w:rsidRDefault="006C780C" w:rsidP="006D348F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bookmarkStart w:id="0" w:name="_Toc427049360"/>
      <w:bookmarkStart w:id="1" w:name="_Toc448127874"/>
      <w:bookmarkStart w:id="2" w:name="_Toc453659216"/>
      <w:r>
        <w:rPr>
          <w:rFonts w:ascii="Arial" w:hAnsi="Arial"/>
          <w:b/>
          <w:noProof w:val="0"/>
          <w:sz w:val="26"/>
        </w:rPr>
        <w:t>1.0</w:t>
      </w:r>
    </w:p>
    <w:p w14:paraId="300A2404" w14:textId="77777777" w:rsidR="006D348F" w:rsidRPr="000B2F31" w:rsidRDefault="006D348F" w:rsidP="006D348F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14:paraId="10147876" w14:textId="07C630E0" w:rsidR="006D348F" w:rsidRPr="000B2F31" w:rsidRDefault="006D348F" w:rsidP="006D348F">
      <w:pPr>
        <w:pStyle w:val="Livre"/>
        <w:spacing w:before="60"/>
        <w:jc w:val="center"/>
        <w:outlineLvl w:val="0"/>
        <w:rPr>
          <w:rFonts w:ascii="Arial" w:hAnsi="Arial"/>
          <w:bCs/>
          <w:noProof w:val="0"/>
          <w:sz w:val="24"/>
        </w:rPr>
      </w:pPr>
      <w:bookmarkStart w:id="3" w:name="_Toc511806307"/>
      <w:r w:rsidRPr="000B2F31">
        <w:rPr>
          <w:b/>
          <w:noProof w:val="0"/>
          <w:sz w:val="22"/>
        </w:rPr>
        <w:t xml:space="preserve">Autores: </w:t>
      </w:r>
      <w:bookmarkEnd w:id="3"/>
      <w:r w:rsidR="006C780C">
        <w:rPr>
          <w:bCs/>
          <w:noProof w:val="0"/>
          <w:sz w:val="22"/>
        </w:rPr>
        <w:t>John M. Brito, Victor V.A Oliveira</w:t>
      </w:r>
    </w:p>
    <w:p w14:paraId="7C5DF385" w14:textId="77777777" w:rsidR="006D348F" w:rsidRPr="000B2F31" w:rsidRDefault="006D348F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14:paraId="3B543F69" w14:textId="77777777" w:rsidR="006D348F" w:rsidRPr="000B2F31" w:rsidRDefault="006D348F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14:paraId="2A116FFE" w14:textId="13C9D043" w:rsidR="006D348F" w:rsidRPr="000B2F31" w:rsidRDefault="006C780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>
        <w:rPr>
          <w:bCs/>
          <w:noProof w:val="0"/>
          <w:sz w:val="22"/>
        </w:rPr>
        <w:t>Recife, Pernambuco</w:t>
      </w:r>
    </w:p>
    <w:p w14:paraId="7A023CBC" w14:textId="77777777" w:rsidR="006D348F" w:rsidRPr="000B2F31" w:rsidRDefault="006D348F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</w:p>
    <w:p w14:paraId="42E0F3DB" w14:textId="77777777" w:rsidR="006D348F" w:rsidRPr="000B2F31" w:rsidRDefault="006D348F" w:rsidP="006D348F">
      <w:pPr>
        <w:pStyle w:val="Livre"/>
        <w:spacing w:before="60"/>
        <w:jc w:val="center"/>
        <w:outlineLvl w:val="0"/>
        <w:rPr>
          <w:rFonts w:ascii="Arial" w:hAnsi="Arial"/>
          <w:bCs/>
          <w:noProof w:val="0"/>
          <w:sz w:val="22"/>
        </w:rPr>
      </w:pPr>
    </w:p>
    <w:p w14:paraId="4AF7E044" w14:textId="0930CBBB" w:rsidR="006D348F" w:rsidRPr="000B2F31" w:rsidRDefault="006C780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>
        <w:rPr>
          <w:bCs/>
          <w:noProof w:val="0"/>
          <w:sz w:val="22"/>
        </w:rPr>
        <w:t>30 de Abril de 2018</w:t>
      </w:r>
    </w:p>
    <w:bookmarkEnd w:id="0"/>
    <w:bookmarkEnd w:id="1"/>
    <w:bookmarkEnd w:id="2"/>
    <w:p w14:paraId="22636407" w14:textId="77777777" w:rsidR="006D348F" w:rsidRPr="000B2F31" w:rsidRDefault="006D348F" w:rsidP="006D348F">
      <w:pPr>
        <w:jc w:val="center"/>
        <w:rPr>
          <w:rFonts w:ascii="Arial" w:hAnsi="Arial" w:cs="Arial"/>
          <w:b/>
          <w:bCs/>
          <w:sz w:val="32"/>
        </w:rPr>
        <w:sectPr w:rsidR="006D348F" w:rsidRPr="000B2F31" w:rsidSect="006D348F">
          <w:footerReference w:type="even" r:id="rId8"/>
          <w:footerReference w:type="default" r:id="rId9"/>
          <w:pgSz w:w="11907" w:h="16840" w:code="9"/>
          <w:pgMar w:top="1418" w:right="1418" w:bottom="1418" w:left="1701" w:header="720" w:footer="720" w:gutter="0"/>
          <w:cols w:space="720"/>
          <w:docGrid w:linePitch="360"/>
        </w:sectPr>
      </w:pPr>
    </w:p>
    <w:p w14:paraId="5A01136B" w14:textId="77777777" w:rsidR="006D348F" w:rsidRPr="000B2F31" w:rsidRDefault="006D348F" w:rsidP="006D348F">
      <w:pPr>
        <w:pStyle w:val="sumrio"/>
      </w:pPr>
      <w:bookmarkStart w:id="4" w:name="_Toc481911617"/>
      <w:bookmarkStart w:id="5" w:name="_Toc481912076"/>
      <w:bookmarkStart w:id="6" w:name="_Toc19368796"/>
      <w:r w:rsidRPr="000B2F31">
        <w:lastRenderedPageBreak/>
        <w:t>Versões revisadas anteriores</w:t>
      </w:r>
      <w:bookmarkEnd w:id="4"/>
      <w:bookmarkEnd w:id="5"/>
      <w:bookmarkEnd w:id="6"/>
    </w:p>
    <w:p w14:paraId="7652D685" w14:textId="77777777" w:rsidR="006D348F" w:rsidRPr="000B2F31" w:rsidRDefault="006D348F" w:rsidP="006D348F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6D348F" w:rsidRPr="000B2F31" w14:paraId="06897C47" w14:textId="77777777">
        <w:trPr>
          <w:cantSplit/>
        </w:trPr>
        <w:tc>
          <w:tcPr>
            <w:tcW w:w="2055" w:type="dxa"/>
          </w:tcPr>
          <w:p w14:paraId="62FCA6AC" w14:textId="77777777" w:rsidR="006D348F" w:rsidRPr="000B2F31" w:rsidRDefault="006D348F" w:rsidP="006D348F">
            <w:pPr>
              <w:pStyle w:val="BodyText"/>
              <w:jc w:val="center"/>
              <w:rPr>
                <w:b/>
                <w:bCs/>
              </w:rPr>
            </w:pPr>
            <w:r w:rsidRPr="000B2F31">
              <w:rPr>
                <w:b/>
                <w:bCs/>
              </w:rPr>
              <w:t>Revisão</w:t>
            </w:r>
          </w:p>
        </w:tc>
        <w:tc>
          <w:tcPr>
            <w:tcW w:w="5812" w:type="dxa"/>
          </w:tcPr>
          <w:p w14:paraId="11930627" w14:textId="77777777" w:rsidR="006D348F" w:rsidRPr="000B2F31" w:rsidRDefault="006D348F" w:rsidP="006D348F">
            <w:pPr>
              <w:pStyle w:val="BodyText"/>
              <w:jc w:val="center"/>
              <w:rPr>
                <w:b/>
                <w:bCs/>
              </w:rPr>
            </w:pPr>
            <w:r w:rsidRPr="000B2F31">
              <w:rPr>
                <w:b/>
                <w:bCs/>
              </w:rPr>
              <w:t>Comentário</w:t>
            </w:r>
          </w:p>
        </w:tc>
        <w:tc>
          <w:tcPr>
            <w:tcW w:w="1345" w:type="dxa"/>
          </w:tcPr>
          <w:p w14:paraId="505FCEB3" w14:textId="77777777" w:rsidR="006D348F" w:rsidRPr="000B2F31" w:rsidRDefault="006D348F" w:rsidP="006D348F">
            <w:pPr>
              <w:pStyle w:val="BodyText"/>
              <w:jc w:val="center"/>
              <w:rPr>
                <w:b/>
                <w:bCs/>
              </w:rPr>
            </w:pPr>
            <w:r w:rsidRPr="000B2F31">
              <w:rPr>
                <w:b/>
                <w:bCs/>
              </w:rPr>
              <w:t>Data</w:t>
            </w:r>
          </w:p>
        </w:tc>
      </w:tr>
      <w:tr w:rsidR="006D348F" w:rsidRPr="000B2F31" w14:paraId="1DB56F79" w14:textId="77777777">
        <w:trPr>
          <w:cantSplit/>
        </w:trPr>
        <w:tc>
          <w:tcPr>
            <w:tcW w:w="2055" w:type="dxa"/>
          </w:tcPr>
          <w:p w14:paraId="63715BB3" w14:textId="77777777" w:rsidR="006D348F" w:rsidRPr="000B2F31" w:rsidRDefault="006D348F" w:rsidP="006D348F">
            <w:pPr>
              <w:pStyle w:val="Tabela"/>
            </w:pPr>
          </w:p>
        </w:tc>
        <w:tc>
          <w:tcPr>
            <w:tcW w:w="5812" w:type="dxa"/>
          </w:tcPr>
          <w:p w14:paraId="0ED7CCCE" w14:textId="77777777" w:rsidR="006D348F" w:rsidRPr="000B2F31" w:rsidRDefault="006D348F" w:rsidP="006D348F">
            <w:pPr>
              <w:pStyle w:val="Tabela"/>
            </w:pPr>
          </w:p>
        </w:tc>
        <w:tc>
          <w:tcPr>
            <w:tcW w:w="1345" w:type="dxa"/>
          </w:tcPr>
          <w:p w14:paraId="07D8A819" w14:textId="77777777" w:rsidR="006D348F" w:rsidRPr="000B2F31" w:rsidRDefault="006D348F" w:rsidP="006D348F">
            <w:pPr>
              <w:pStyle w:val="Tabela"/>
            </w:pPr>
          </w:p>
        </w:tc>
      </w:tr>
      <w:tr w:rsidR="006D348F" w:rsidRPr="000B2F31" w14:paraId="123063D6" w14:textId="77777777">
        <w:trPr>
          <w:cantSplit/>
        </w:trPr>
        <w:tc>
          <w:tcPr>
            <w:tcW w:w="2055" w:type="dxa"/>
          </w:tcPr>
          <w:p w14:paraId="548224C3" w14:textId="77777777" w:rsidR="006D348F" w:rsidRPr="000B2F31" w:rsidRDefault="006D348F" w:rsidP="006D348F">
            <w:pPr>
              <w:pStyle w:val="Tabela"/>
            </w:pPr>
          </w:p>
        </w:tc>
        <w:tc>
          <w:tcPr>
            <w:tcW w:w="5812" w:type="dxa"/>
          </w:tcPr>
          <w:p w14:paraId="1FC92256" w14:textId="77777777" w:rsidR="006D348F" w:rsidRPr="000B2F31" w:rsidRDefault="006D348F" w:rsidP="006D348F">
            <w:pPr>
              <w:pStyle w:val="Tabela"/>
            </w:pPr>
          </w:p>
        </w:tc>
        <w:tc>
          <w:tcPr>
            <w:tcW w:w="1345" w:type="dxa"/>
          </w:tcPr>
          <w:p w14:paraId="0236FA63" w14:textId="77777777" w:rsidR="006D348F" w:rsidRPr="000B2F31" w:rsidRDefault="006D348F" w:rsidP="006D348F">
            <w:pPr>
              <w:pStyle w:val="Tabela"/>
            </w:pPr>
          </w:p>
        </w:tc>
      </w:tr>
      <w:tr w:rsidR="006D348F" w:rsidRPr="000B2F31" w14:paraId="5208A2C9" w14:textId="77777777">
        <w:trPr>
          <w:cantSplit/>
        </w:trPr>
        <w:tc>
          <w:tcPr>
            <w:tcW w:w="2055" w:type="dxa"/>
          </w:tcPr>
          <w:p w14:paraId="6572C13D" w14:textId="77777777" w:rsidR="006D348F" w:rsidRPr="000B2F31" w:rsidRDefault="006D348F" w:rsidP="006D348F">
            <w:pPr>
              <w:pStyle w:val="Tabela"/>
            </w:pPr>
          </w:p>
        </w:tc>
        <w:tc>
          <w:tcPr>
            <w:tcW w:w="5812" w:type="dxa"/>
          </w:tcPr>
          <w:p w14:paraId="7E6C305A" w14:textId="77777777" w:rsidR="006D348F" w:rsidRPr="000B2F31" w:rsidRDefault="006D348F" w:rsidP="006D348F">
            <w:pPr>
              <w:pStyle w:val="Tabela"/>
            </w:pPr>
          </w:p>
        </w:tc>
        <w:tc>
          <w:tcPr>
            <w:tcW w:w="1345" w:type="dxa"/>
          </w:tcPr>
          <w:p w14:paraId="1787DBD1" w14:textId="77777777" w:rsidR="006D348F" w:rsidRPr="000B2F31" w:rsidRDefault="006D348F" w:rsidP="006D348F">
            <w:pPr>
              <w:pStyle w:val="Tabela"/>
            </w:pPr>
          </w:p>
        </w:tc>
      </w:tr>
      <w:tr w:rsidR="006D348F" w:rsidRPr="000B2F31" w14:paraId="6E0C6EA2" w14:textId="77777777">
        <w:trPr>
          <w:cantSplit/>
        </w:trPr>
        <w:tc>
          <w:tcPr>
            <w:tcW w:w="2055" w:type="dxa"/>
          </w:tcPr>
          <w:p w14:paraId="3059EC43" w14:textId="77777777" w:rsidR="006D348F" w:rsidRPr="000B2F31" w:rsidRDefault="006D348F" w:rsidP="006D348F">
            <w:pPr>
              <w:pStyle w:val="Tabela"/>
            </w:pPr>
          </w:p>
        </w:tc>
        <w:tc>
          <w:tcPr>
            <w:tcW w:w="5812" w:type="dxa"/>
          </w:tcPr>
          <w:p w14:paraId="04C987C2" w14:textId="77777777" w:rsidR="006D348F" w:rsidRPr="000B2F31" w:rsidRDefault="006D348F" w:rsidP="006D348F">
            <w:pPr>
              <w:pStyle w:val="Tabela"/>
            </w:pPr>
          </w:p>
        </w:tc>
        <w:tc>
          <w:tcPr>
            <w:tcW w:w="1345" w:type="dxa"/>
          </w:tcPr>
          <w:p w14:paraId="4269C08B" w14:textId="77777777" w:rsidR="006D348F" w:rsidRPr="000B2F31" w:rsidRDefault="006D348F" w:rsidP="006D348F">
            <w:pPr>
              <w:pStyle w:val="Tabela"/>
            </w:pPr>
          </w:p>
        </w:tc>
      </w:tr>
    </w:tbl>
    <w:p w14:paraId="6DFD2A65" w14:textId="77777777" w:rsidR="006D348F" w:rsidRPr="000B2F31" w:rsidRDefault="006D348F" w:rsidP="006D348F">
      <w:pPr>
        <w:pStyle w:val="Subtitle"/>
        <w:jc w:val="center"/>
        <w:rPr>
          <w:rFonts w:ascii="Arial" w:hAnsi="Arial" w:cs="Arial"/>
          <w:sz w:val="36"/>
        </w:rPr>
      </w:pPr>
      <w:r w:rsidRPr="000B2F31">
        <w:rPr>
          <w:rFonts w:ascii="Arial" w:hAnsi="Arial" w:cs="Arial"/>
          <w:sz w:val="36"/>
        </w:rPr>
        <w:br w:type="page"/>
      </w:r>
      <w:r w:rsidRPr="000B2F31">
        <w:rPr>
          <w:rFonts w:ascii="Arial" w:hAnsi="Arial" w:cs="Arial"/>
          <w:sz w:val="36"/>
        </w:rPr>
        <w:lastRenderedPageBreak/>
        <w:t>Descrição do Negócio</w:t>
      </w:r>
    </w:p>
    <w:p w14:paraId="2450541D" w14:textId="77777777" w:rsidR="006D348F" w:rsidRPr="000B2F31" w:rsidRDefault="006D348F" w:rsidP="006D348F">
      <w:pPr>
        <w:pStyle w:val="Subtitle"/>
        <w:jc w:val="center"/>
        <w:rPr>
          <w:rFonts w:ascii="Arial" w:hAnsi="Arial" w:cs="Arial"/>
          <w:sz w:val="36"/>
        </w:rPr>
      </w:pPr>
    </w:p>
    <w:p w14:paraId="5A0C4AC6" w14:textId="77777777" w:rsidR="00E80D0A" w:rsidRPr="00E80D0A" w:rsidRDefault="006D348F" w:rsidP="00E80D0A">
      <w:pPr>
        <w:pStyle w:val="TOCHeading"/>
        <w:jc w:val="center"/>
        <w:rPr>
          <w:rFonts w:ascii="Arial" w:hAnsi="Arial" w:cs="Arial"/>
          <w:color w:val="auto"/>
          <w:sz w:val="36"/>
        </w:rPr>
      </w:pPr>
      <w:r w:rsidRPr="00E80D0A">
        <w:rPr>
          <w:rFonts w:ascii="Arial" w:hAnsi="Arial" w:cs="Arial"/>
          <w:color w:val="auto"/>
          <w:sz w:val="36"/>
        </w:rPr>
        <w:t>Sumário</w:t>
      </w:r>
    </w:p>
    <w:sdt>
      <w:sdtPr>
        <w:rPr>
          <w:b w:val="0"/>
          <w:bCs w:val="0"/>
        </w:rPr>
        <w:id w:val="1974323109"/>
        <w:docPartObj>
          <w:docPartGallery w:val="Table of Contents"/>
          <w:docPartUnique/>
        </w:docPartObj>
      </w:sdtPr>
      <w:sdtContent>
        <w:p w14:paraId="01F908A6" w14:textId="48AE1945" w:rsidR="00666666" w:rsidRPr="00666666" w:rsidRDefault="00666666" w:rsidP="00E80D0A">
          <w:pPr>
            <w:pStyle w:val="Subtitle"/>
            <w:jc w:val="center"/>
            <w:rPr>
              <w:rFonts w:ascii="Arial" w:hAnsi="Arial" w:cs="Arial"/>
            </w:rPr>
          </w:pPr>
        </w:p>
        <w:p w14:paraId="06D44345" w14:textId="1887B4FD" w:rsidR="00E80D0A" w:rsidRDefault="00666666" w:rsidP="00E80D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8256FDB" w14:textId="77777777" w:rsidR="00E80D0A" w:rsidRDefault="006C78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10" w:history="1">
            <w:r w:rsidR="00E80D0A" w:rsidRPr="000B40EC">
              <w:rPr>
                <w:rStyle w:val="Hyperlink"/>
                <w:noProof/>
              </w:rPr>
              <w:t>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Introdução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_Toc511806310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4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6F40F5F7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11" w:history="1">
            <w:r w:rsidR="00E80D0A" w:rsidRPr="000B40EC">
              <w:rPr>
                <w:rStyle w:val="Hyperlink"/>
                <w:noProof/>
              </w:rPr>
              <w:t>1.1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Objetivo do documento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_Toc511806311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4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2A28FF47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12" w:history="1">
            <w:r w:rsidR="00E80D0A" w:rsidRPr="000B40EC">
              <w:rPr>
                <w:rStyle w:val="Hyperlink"/>
                <w:noProof/>
              </w:rPr>
              <w:t>1.2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 xml:space="preserve">Audiência do documento 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_Toc511806312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4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01D6104D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13" w:history="1">
            <w:r w:rsidR="00E80D0A" w:rsidRPr="000B40EC">
              <w:rPr>
                <w:rStyle w:val="Hyperlink"/>
                <w:noProof/>
              </w:rPr>
              <w:t>1.3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Intenção de uso do documento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_Toc511806313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5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0C3C14B8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14" w:history="1">
            <w:r w:rsidR="00E80D0A" w:rsidRPr="000B40EC">
              <w:rPr>
                <w:rStyle w:val="Hyperlink"/>
                <w:noProof/>
              </w:rPr>
              <w:t>1.4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Organização do documento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_Toc511806314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5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77F399E7" w14:textId="77777777" w:rsidR="00E80D0A" w:rsidRDefault="006C78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15" w:history="1">
            <w:r w:rsidR="00E80D0A" w:rsidRPr="000B40EC">
              <w:rPr>
                <w:rStyle w:val="Hyperlink"/>
                <w:noProof/>
              </w:rPr>
              <w:t>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 xml:space="preserve">Contexto 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_Toc511806315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764398E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16" w:history="1">
            <w:r w:rsidR="00E80D0A" w:rsidRPr="000B40EC">
              <w:rPr>
                <w:rStyle w:val="Hyperlink"/>
                <w:noProof/>
              </w:rPr>
              <w:t>2.1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Identificação do cliente e do fornecedor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_Toc511806316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3B00D6E0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17" w:history="1">
            <w:r w:rsidR="00E80D0A" w:rsidRPr="000B40EC">
              <w:rPr>
                <w:rStyle w:val="Hyperlink"/>
                <w:noProof/>
              </w:rPr>
              <w:t>2.2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Dados do projeto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_Toc511806317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2A40247F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18" w:history="1">
            <w:r w:rsidR="00E80D0A" w:rsidRPr="000B40EC">
              <w:rPr>
                <w:rStyle w:val="Hyperlink"/>
                <w:noProof/>
              </w:rPr>
              <w:t>2.3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Descrição da Organização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_Toc511806318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79C4DCCC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19" w:history="1">
            <w:r w:rsidR="00E80D0A" w:rsidRPr="000B40EC">
              <w:rPr>
                <w:rStyle w:val="Hyperlink"/>
                <w:noProof/>
              </w:rPr>
              <w:t>2.4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Histórico do projeto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_Toc511806319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105774F3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20" w:history="1">
            <w:r w:rsidR="00E80D0A" w:rsidRPr="000B40EC">
              <w:rPr>
                <w:rStyle w:val="Hyperlink"/>
                <w:noProof/>
              </w:rPr>
              <w:t>2.5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Escopo da modelagem de processos de negócio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_Toc511806320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062E450E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21" w:history="1">
            <w:r w:rsidR="00E80D0A" w:rsidRPr="000B40EC">
              <w:rPr>
                <w:rStyle w:val="Hyperlink"/>
                <w:noProof/>
              </w:rPr>
              <w:t>2.6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 xml:space="preserve">Objetivos da modelagem 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_Toc511806321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7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381BD518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22" w:history="1">
            <w:r w:rsidR="00E80D0A" w:rsidRPr="000B40EC">
              <w:rPr>
                <w:rStyle w:val="Hyperlink"/>
                <w:noProof/>
              </w:rPr>
              <w:t>2.7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Resultados da modelagem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_Toc511806322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7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1ECADD9A" w14:textId="77777777" w:rsidR="00E80D0A" w:rsidRDefault="006C78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23" w:history="1">
            <w:r w:rsidR="00E80D0A" w:rsidRPr="000B40EC">
              <w:rPr>
                <w:rStyle w:val="Hyperlink"/>
                <w:noProof/>
              </w:rPr>
              <w:t>3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Visão (estratégica) do negócio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_Toc511806323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8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67A4154A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24" w:history="1">
            <w:r w:rsidR="00E80D0A" w:rsidRPr="000B40EC">
              <w:rPr>
                <w:rStyle w:val="Hyperlink"/>
                <w:noProof/>
              </w:rPr>
              <w:t>3.1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Definição estratégica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_Toc511806324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8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1CD1A881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25" w:history="1">
            <w:r w:rsidR="00E80D0A" w:rsidRPr="000B40EC">
              <w:rPr>
                <w:rStyle w:val="Hyperlink"/>
                <w:noProof/>
              </w:rPr>
              <w:t>3.1.1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 xml:space="preserve">Considerações sobre contexto 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_Toc511806325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8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323A1091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26" w:history="1">
            <w:r w:rsidR="00E80D0A" w:rsidRPr="000B40EC">
              <w:rPr>
                <w:rStyle w:val="Hyperlink"/>
                <w:noProof/>
              </w:rPr>
              <w:t>3.1.2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Matriz TOWS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_Toc511806326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9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789A4AE3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27" w:history="1">
            <w:r w:rsidR="00E80D0A" w:rsidRPr="000B40EC">
              <w:rPr>
                <w:rStyle w:val="Hyperlink"/>
                <w:noProof/>
              </w:rPr>
              <w:t>3.1.3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Declaração da visão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_Toc511806327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9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237D9DB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28" w:history="1">
            <w:r w:rsidR="00E80D0A" w:rsidRPr="000B40EC">
              <w:rPr>
                <w:rStyle w:val="Hyperlink"/>
                <w:noProof/>
              </w:rPr>
              <w:t>3.2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Modelo conceitual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_Toc511806328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10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43AD75E8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29" w:history="1">
            <w:r w:rsidR="00E80D0A" w:rsidRPr="000B40EC">
              <w:rPr>
                <w:rStyle w:val="Hyperlink"/>
                <w:noProof/>
              </w:rPr>
              <w:t>3.2.1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Descrição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_Toc511806329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10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70912CD4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30" w:history="1">
            <w:r w:rsidR="00E80D0A" w:rsidRPr="000B40EC">
              <w:rPr>
                <w:rStyle w:val="Hyperlink"/>
                <w:noProof/>
              </w:rPr>
              <w:t>3.2.2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_Toc511806330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10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0C71C245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31" w:history="1">
            <w:r w:rsidR="00E80D0A" w:rsidRPr="000B40EC">
              <w:rPr>
                <w:rStyle w:val="Hyperlink"/>
                <w:noProof/>
              </w:rPr>
              <w:t>3.3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Modelo de metas e problemas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_Toc511806331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10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03369149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32" w:history="1">
            <w:r w:rsidR="00E80D0A" w:rsidRPr="000B40EC">
              <w:rPr>
                <w:rStyle w:val="Hyperlink"/>
                <w:noProof/>
              </w:rPr>
              <w:t>3.3.1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Descrição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_Toc511806332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10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F70442E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33" w:history="1">
            <w:r w:rsidR="00E80D0A" w:rsidRPr="000B40EC">
              <w:rPr>
                <w:rStyle w:val="Hyperlink"/>
                <w:noProof/>
              </w:rPr>
              <w:t>3.3.2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_Toc511806333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10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70F48E6C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34" w:history="1">
            <w:r w:rsidR="00E80D0A" w:rsidRPr="000B40EC">
              <w:rPr>
                <w:rStyle w:val="Hyperlink"/>
                <w:noProof/>
              </w:rPr>
              <w:t>3.3.3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Metas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_Toc511806334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11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7108C3C9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35" w:history="1">
            <w:r w:rsidR="00E80D0A" w:rsidRPr="000B40EC">
              <w:rPr>
                <w:rStyle w:val="Hyperlink"/>
                <w:noProof/>
              </w:rPr>
              <w:t>3.3.4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Plano de ação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_Toc511806335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11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784BEE47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36" w:history="1">
            <w:r w:rsidR="00E80D0A" w:rsidRPr="000B40EC">
              <w:rPr>
                <w:rStyle w:val="Hyperlink"/>
                <w:noProof/>
              </w:rPr>
              <w:t>3.4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Observações e conclusão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_Toc511806336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11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1401082A" w14:textId="77777777" w:rsidR="00E80D0A" w:rsidRDefault="006C78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37" w:history="1">
            <w:r w:rsidR="00E80D0A" w:rsidRPr="000B40EC">
              <w:rPr>
                <w:rStyle w:val="Hyperlink"/>
                <w:noProof/>
              </w:rPr>
              <w:t>4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Estrutura organizacional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_Toc511806337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12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06A2FC2B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38" w:history="1">
            <w:r w:rsidR="00E80D0A" w:rsidRPr="000B40EC">
              <w:rPr>
                <w:rStyle w:val="Hyperlink"/>
                <w:noProof/>
              </w:rPr>
              <w:t>4.1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Visão geral da estrutura organizacional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_Toc511806338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12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35B0A6FC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39" w:history="1">
            <w:r w:rsidR="00E80D0A" w:rsidRPr="000B40EC">
              <w:rPr>
                <w:rStyle w:val="Hyperlink"/>
                <w:noProof/>
              </w:rPr>
              <w:t>4.1.1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Descrição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_Toc511806339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12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502CF36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40" w:history="1">
            <w:r w:rsidR="00E80D0A" w:rsidRPr="000B40EC">
              <w:rPr>
                <w:rStyle w:val="Hyperlink"/>
                <w:noProof/>
              </w:rPr>
              <w:t>4.1.2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 estrutural(is) geral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_Toc511806340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12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67D43743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41" w:history="1">
            <w:r w:rsidR="00E80D0A" w:rsidRPr="000B40EC">
              <w:rPr>
                <w:rStyle w:val="Hyperlink"/>
                <w:noProof/>
              </w:rPr>
              <w:t>4.2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Lista de unidades organizacionais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_Toc511806341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12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358EDB7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42" w:history="1">
            <w:r w:rsidR="00E80D0A" w:rsidRPr="000B40EC">
              <w:rPr>
                <w:rStyle w:val="Hyperlink"/>
                <w:noProof/>
              </w:rPr>
              <w:t>4.2.1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Unidade organizacional  A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_Toc511806342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12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15A4604C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43" w:history="1">
            <w:r w:rsidR="00E80D0A" w:rsidRPr="000B40EC">
              <w:rPr>
                <w:rStyle w:val="Hyperlink"/>
                <w:noProof/>
              </w:rPr>
              <w:t>4.2.2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Unidade organizacional B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_Toc511806343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13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E0EFCC7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44" w:history="1">
            <w:r w:rsidR="00E80D0A" w:rsidRPr="000B40EC">
              <w:rPr>
                <w:rStyle w:val="Hyperlink"/>
                <w:noProof/>
              </w:rPr>
              <w:t>4.3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Observações e conclusão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_Toc511806344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13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00044ED7" w14:textId="77777777" w:rsidR="00E80D0A" w:rsidRDefault="006C78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45" w:history="1">
            <w:r w:rsidR="00E80D0A" w:rsidRPr="000B40EC">
              <w:rPr>
                <w:rStyle w:val="Hyperlink"/>
                <w:noProof/>
              </w:rPr>
              <w:t>5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 xml:space="preserve">Estrutura dos Recursos do negócio 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_Toc511806345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14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40513AD7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46" w:history="1">
            <w:r w:rsidR="00E80D0A" w:rsidRPr="000B40EC">
              <w:rPr>
                <w:rStyle w:val="Hyperlink"/>
                <w:noProof/>
              </w:rPr>
              <w:t>5.1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Visão geral dos recursos do negócio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_Toc511806346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14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074B0E72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47" w:history="1">
            <w:r w:rsidR="00E80D0A" w:rsidRPr="000B40EC">
              <w:rPr>
                <w:rStyle w:val="Hyperlink"/>
                <w:noProof/>
              </w:rPr>
              <w:t>5.2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Lista de Recursos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_Toc511806347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14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6575DF90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48" w:history="1">
            <w:r w:rsidR="00E80D0A" w:rsidRPr="000B40EC">
              <w:rPr>
                <w:rStyle w:val="Hyperlink"/>
                <w:noProof/>
              </w:rPr>
              <w:t>5.3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Recurso X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_Toc511806348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14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760E8155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49" w:history="1">
            <w:r w:rsidR="00E80D0A" w:rsidRPr="000B40EC">
              <w:rPr>
                <w:rStyle w:val="Hyperlink"/>
                <w:noProof/>
              </w:rPr>
              <w:t>5.3.1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Descrição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_Toc511806349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14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25849AE8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50" w:history="1">
            <w:r w:rsidR="00E80D0A" w:rsidRPr="000B40EC">
              <w:rPr>
                <w:rStyle w:val="Hyperlink"/>
                <w:noProof/>
              </w:rPr>
              <w:t>5.3.2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_Toc511806350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14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6B378807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51" w:history="1">
            <w:r w:rsidR="00E80D0A" w:rsidRPr="000B40EC">
              <w:rPr>
                <w:rStyle w:val="Hyperlink"/>
                <w:noProof/>
              </w:rPr>
              <w:t>5.4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Recurso Y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_Toc511806351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14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4C6A54E6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52" w:history="1">
            <w:r w:rsidR="00E80D0A" w:rsidRPr="000B40EC">
              <w:rPr>
                <w:rStyle w:val="Hyperlink"/>
                <w:noProof/>
              </w:rPr>
              <w:t>5.4.1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Descrição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_Toc511806352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14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2647EC2C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53" w:history="1">
            <w:r w:rsidR="00E80D0A" w:rsidRPr="000B40EC">
              <w:rPr>
                <w:rStyle w:val="Hyperlink"/>
                <w:noProof/>
              </w:rPr>
              <w:t>5.4.2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_Toc511806353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15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303C2E0D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54" w:history="1">
            <w:r w:rsidR="00E80D0A" w:rsidRPr="000B40EC">
              <w:rPr>
                <w:rStyle w:val="Hyperlink"/>
                <w:noProof/>
              </w:rPr>
              <w:t>5.5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Modelagem De Informação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_Toc511806354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15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0FBF68F1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55" w:history="1">
            <w:r w:rsidR="00E80D0A" w:rsidRPr="000B40EC">
              <w:rPr>
                <w:rStyle w:val="Hyperlink"/>
                <w:noProof/>
              </w:rPr>
              <w:t>5.5.1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_Toc511806355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15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3D298C37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56" w:history="1">
            <w:r w:rsidR="00E80D0A" w:rsidRPr="000B40EC">
              <w:rPr>
                <w:rStyle w:val="Hyperlink"/>
                <w:noProof/>
              </w:rPr>
              <w:t>5.6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Observações e conclusão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_Toc511806356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15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7DF4E953" w14:textId="77777777" w:rsidR="00E80D0A" w:rsidRDefault="006C78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57" w:history="1">
            <w:r w:rsidR="00E80D0A" w:rsidRPr="000B40EC">
              <w:rPr>
                <w:rStyle w:val="Hyperlink"/>
                <w:noProof/>
              </w:rPr>
              <w:t>6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Processos de negócio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_Toc511806357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37A82311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58" w:history="1">
            <w:r w:rsidR="00E80D0A" w:rsidRPr="000B40EC">
              <w:rPr>
                <w:rStyle w:val="Hyperlink"/>
                <w:noProof/>
              </w:rPr>
              <w:t>6.1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Visão geral dos processos na Organização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_Toc511806358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48561E37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59" w:history="1">
            <w:r w:rsidR="00E80D0A" w:rsidRPr="000B40EC">
              <w:rPr>
                <w:rStyle w:val="Hyperlink"/>
                <w:noProof/>
              </w:rPr>
              <w:t>6.1.1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Descrição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_Toc511806359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2AD1F20F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60" w:history="1">
            <w:r w:rsidR="00E80D0A" w:rsidRPr="000B40EC">
              <w:rPr>
                <w:rStyle w:val="Hyperlink"/>
                <w:noProof/>
              </w:rPr>
              <w:t>6.1.2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 geral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_Toc511806360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33FE744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61" w:history="1">
            <w:r w:rsidR="00E80D0A" w:rsidRPr="000B40EC">
              <w:rPr>
                <w:rStyle w:val="Hyperlink"/>
                <w:noProof/>
              </w:rPr>
              <w:t>6.2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Lista de processos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_Toc511806361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597EFEC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62" w:history="1">
            <w:r w:rsidR="00E80D0A" w:rsidRPr="000B40EC">
              <w:rPr>
                <w:rStyle w:val="Hyperlink"/>
                <w:noProof/>
              </w:rPr>
              <w:t>6.3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Processo A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_Toc511806362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40DC10DE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63" w:history="1">
            <w:r w:rsidR="00E80D0A" w:rsidRPr="000B40EC">
              <w:rPr>
                <w:rStyle w:val="Hyperlink"/>
                <w:noProof/>
              </w:rPr>
              <w:t>6.3.1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Descrição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_Toc511806363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16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57FF036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64" w:history="1">
            <w:r w:rsidR="00E80D0A" w:rsidRPr="000B40EC">
              <w:rPr>
                <w:rStyle w:val="Hyperlink"/>
                <w:noProof/>
              </w:rPr>
              <w:t>6.3.2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 de processos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_Toc511806364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17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282F201C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65" w:history="1">
            <w:r w:rsidR="00E80D0A" w:rsidRPr="000B40EC">
              <w:rPr>
                <w:rStyle w:val="Hyperlink"/>
                <w:noProof/>
              </w:rPr>
              <w:t>6.4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Processo B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_Toc511806365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17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32EF9981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66" w:history="1">
            <w:r w:rsidR="00E80D0A" w:rsidRPr="000B40EC">
              <w:rPr>
                <w:rStyle w:val="Hyperlink"/>
                <w:noProof/>
              </w:rPr>
              <w:t>6.4.1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Descrição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_Toc511806366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17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2CE0C0B5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67" w:history="1">
            <w:r w:rsidR="00E80D0A" w:rsidRPr="000B40EC">
              <w:rPr>
                <w:rStyle w:val="Hyperlink"/>
                <w:noProof/>
              </w:rPr>
              <w:t>6.4.2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 de processos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_Toc511806367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17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454DA73C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68" w:history="1">
            <w:r w:rsidR="00E80D0A" w:rsidRPr="000B40EC">
              <w:rPr>
                <w:rStyle w:val="Hyperlink"/>
                <w:noProof/>
              </w:rPr>
              <w:t>6.5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 de eventos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_Toc511806368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17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4F158D93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69" w:history="1">
            <w:r w:rsidR="00E80D0A" w:rsidRPr="000B40EC">
              <w:rPr>
                <w:rStyle w:val="Hyperlink"/>
                <w:noProof/>
              </w:rPr>
              <w:t>6.6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Observações e conclusão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_Toc511806369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18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08E52602" w14:textId="77777777" w:rsidR="00E80D0A" w:rsidRDefault="006C78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70" w:history="1">
            <w:r w:rsidR="00E80D0A" w:rsidRPr="000B40EC">
              <w:rPr>
                <w:rStyle w:val="Hyperlink"/>
                <w:noProof/>
              </w:rPr>
              <w:t>7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Comportamento do Negócio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_Toc511806370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19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9EFD9E4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71" w:history="1">
            <w:r w:rsidR="00E80D0A" w:rsidRPr="000B40EC">
              <w:rPr>
                <w:rStyle w:val="Hyperlink"/>
                <w:noProof/>
              </w:rPr>
              <w:t>7.1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Modelagem de estado do(s) recurso(s)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_Toc511806371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19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6186DE63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72" w:history="1">
            <w:r w:rsidR="00E80D0A" w:rsidRPr="000B40EC">
              <w:rPr>
                <w:rStyle w:val="Hyperlink"/>
                <w:noProof/>
              </w:rPr>
              <w:t>7.1.1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Descrição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_Toc511806372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19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0E0E5EA6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73" w:history="1">
            <w:r w:rsidR="00E80D0A" w:rsidRPr="000B40EC">
              <w:rPr>
                <w:rStyle w:val="Hyperlink"/>
                <w:noProof/>
              </w:rPr>
              <w:t>7.1.2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_Toc511806373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19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851C23F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74" w:history="1">
            <w:r w:rsidR="00E80D0A" w:rsidRPr="000B40EC">
              <w:rPr>
                <w:rStyle w:val="Hyperlink"/>
                <w:noProof/>
              </w:rPr>
              <w:t>7.2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Modelagem de Interação entre Recursos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_Toc511806374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19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395D0B7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75" w:history="1">
            <w:r w:rsidR="00E80D0A" w:rsidRPr="000B40EC">
              <w:rPr>
                <w:rStyle w:val="Hyperlink"/>
                <w:noProof/>
              </w:rPr>
              <w:t>7.2.1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Interação A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_Toc511806375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19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3574D08D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76" w:history="1">
            <w:r w:rsidR="00E80D0A" w:rsidRPr="000B40EC">
              <w:rPr>
                <w:rStyle w:val="Hyperlink"/>
                <w:noProof/>
              </w:rPr>
              <w:t>7.2.2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Interação B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_Toc511806376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19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5D71836B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77" w:history="1">
            <w:r w:rsidR="00E80D0A" w:rsidRPr="000B40EC">
              <w:rPr>
                <w:rStyle w:val="Hyperlink"/>
                <w:noProof/>
              </w:rPr>
              <w:t>7.3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Modelagem de Interação entre Processos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_Toc511806377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20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66CB83AC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78" w:history="1">
            <w:r w:rsidR="00E80D0A" w:rsidRPr="000B40EC">
              <w:rPr>
                <w:rStyle w:val="Hyperlink"/>
                <w:noProof/>
              </w:rPr>
              <w:t>7.3.1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Descrição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_Toc511806378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20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28875B97" w14:textId="77777777" w:rsidR="00E80D0A" w:rsidRDefault="006C780C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79" w:history="1">
            <w:r w:rsidR="00E80D0A" w:rsidRPr="000B40EC">
              <w:rPr>
                <w:rStyle w:val="Hyperlink"/>
                <w:noProof/>
              </w:rPr>
              <w:t>7.3.2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Diagrama(s)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_Toc511806379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20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6BD17E3A" w14:textId="77777777" w:rsidR="00E80D0A" w:rsidRDefault="006C780C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1806380" w:history="1">
            <w:r w:rsidR="00E80D0A" w:rsidRPr="000B40EC">
              <w:rPr>
                <w:rStyle w:val="Hyperlink"/>
                <w:noProof/>
              </w:rPr>
              <w:t>7.4</w:t>
            </w:r>
            <w:r w:rsidR="00E80D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0D0A" w:rsidRPr="000B40EC">
              <w:rPr>
                <w:rStyle w:val="Hyperlink"/>
                <w:noProof/>
              </w:rPr>
              <w:t>Observações e conclusão</w:t>
            </w:r>
            <w:r w:rsidR="00E80D0A">
              <w:rPr>
                <w:noProof/>
                <w:webHidden/>
              </w:rPr>
              <w:tab/>
            </w:r>
            <w:r w:rsidR="00E80D0A">
              <w:rPr>
                <w:noProof/>
                <w:webHidden/>
              </w:rPr>
              <w:fldChar w:fldCharType="begin"/>
            </w:r>
            <w:r w:rsidR="00E80D0A">
              <w:rPr>
                <w:noProof/>
                <w:webHidden/>
              </w:rPr>
              <w:instrText xml:space="preserve"> PAGEREF _Toc511806380 \h </w:instrText>
            </w:r>
            <w:r w:rsidR="00E80D0A">
              <w:rPr>
                <w:noProof/>
                <w:webHidden/>
              </w:rPr>
            </w:r>
            <w:r w:rsidR="00E80D0A">
              <w:rPr>
                <w:noProof/>
                <w:webHidden/>
              </w:rPr>
              <w:fldChar w:fldCharType="separate"/>
            </w:r>
            <w:r w:rsidR="00E80D0A">
              <w:rPr>
                <w:noProof/>
                <w:webHidden/>
              </w:rPr>
              <w:t>20</w:t>
            </w:r>
            <w:r w:rsidR="00E80D0A">
              <w:rPr>
                <w:noProof/>
                <w:webHidden/>
              </w:rPr>
              <w:fldChar w:fldCharType="end"/>
            </w:r>
          </w:hyperlink>
        </w:p>
        <w:p w14:paraId="49CD7DE1" w14:textId="794CEB61" w:rsidR="00666666" w:rsidRDefault="00666666">
          <w:r>
            <w:rPr>
              <w:b/>
              <w:bCs/>
            </w:rPr>
            <w:fldChar w:fldCharType="end"/>
          </w:r>
        </w:p>
      </w:sdtContent>
    </w:sdt>
    <w:p w14:paraId="768E0357" w14:textId="23843BA3" w:rsidR="00666666" w:rsidRDefault="00666666">
      <w:pPr>
        <w:rPr>
          <w:rFonts w:ascii="Arial" w:hAnsi="Arial" w:cs="Arial"/>
          <w:b/>
          <w:bCs/>
          <w:sz w:val="32"/>
        </w:rPr>
      </w:pPr>
    </w:p>
    <w:p w14:paraId="10AB5FBE" w14:textId="77777777" w:rsidR="006D348F" w:rsidRPr="000B2F31" w:rsidRDefault="006D348F" w:rsidP="006D348F">
      <w:pPr>
        <w:jc w:val="center"/>
        <w:rPr>
          <w:rFonts w:ascii="Arial" w:hAnsi="Arial" w:cs="Arial"/>
          <w:b/>
          <w:bCs/>
          <w:sz w:val="32"/>
        </w:rPr>
      </w:pPr>
    </w:p>
    <w:p w14:paraId="7FFCD430" w14:textId="77777777" w:rsidR="00E80D0A" w:rsidRDefault="00E80D0A">
      <w:pPr>
        <w:rPr>
          <w:rFonts w:ascii="Arial" w:hAnsi="Arial" w:cs="Arial"/>
          <w:b/>
          <w:bCs/>
          <w:kern w:val="32"/>
          <w:sz w:val="28"/>
          <w:szCs w:val="32"/>
        </w:rPr>
      </w:pPr>
      <w:bookmarkStart w:id="7" w:name="_Toc164079088"/>
      <w:bookmarkStart w:id="8" w:name="_Toc511806310"/>
      <w:bookmarkStart w:id="9" w:name="_Toc21942508"/>
      <w:r>
        <w:br w:type="page"/>
      </w:r>
    </w:p>
    <w:p w14:paraId="4123115F" w14:textId="317F6971" w:rsidR="006D348F" w:rsidRPr="000B2F31" w:rsidRDefault="006D348F" w:rsidP="006D348F">
      <w:pPr>
        <w:pStyle w:val="Heading1"/>
        <w:ind w:left="431" w:hanging="431"/>
      </w:pPr>
      <w:r w:rsidRPr="000B2F31">
        <w:lastRenderedPageBreak/>
        <w:t>Introdução</w:t>
      </w:r>
      <w:bookmarkEnd w:id="7"/>
      <w:bookmarkEnd w:id="8"/>
    </w:p>
    <w:p w14:paraId="795E5195" w14:textId="77777777" w:rsidR="00B314DA" w:rsidRPr="000B2F31" w:rsidRDefault="00B314DA" w:rsidP="00FB3500">
      <w:pPr>
        <w:pStyle w:val="Heading2"/>
      </w:pPr>
      <w:bookmarkStart w:id="10" w:name="_Toc164079089"/>
      <w:bookmarkStart w:id="11" w:name="_Toc511806311"/>
      <w:commentRangeStart w:id="12"/>
      <w:r w:rsidRPr="000B2F31">
        <w:t>Objetivo do documento</w:t>
      </w:r>
      <w:commentRangeEnd w:id="12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2"/>
      </w:r>
      <w:bookmarkEnd w:id="10"/>
      <w:bookmarkEnd w:id="11"/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4"/>
      </w:tblGrid>
      <w:tr w:rsidR="00F64084" w:rsidRPr="000B2F31" w14:paraId="12F977C4" w14:textId="77777777">
        <w:trPr>
          <w:trHeight w:val="489"/>
        </w:trPr>
        <w:tc>
          <w:tcPr>
            <w:tcW w:w="9004" w:type="dxa"/>
          </w:tcPr>
          <w:p w14:paraId="326CCCCC" w14:textId="145B1363" w:rsidR="00F64084" w:rsidRPr="000B2F31" w:rsidRDefault="006C780C" w:rsidP="006C780C">
            <w:pPr>
              <w:jc w:val="both"/>
            </w:pPr>
            <w:r>
              <w:t>A descrição do modelo de negócio da   organização Carlos BodyBuilding Academy, explicando o conceito de modelo de negócio, mapeando e declarando as entitades relacionadas a processos e recursos para gerência das atividades da organização.</w:t>
            </w:r>
          </w:p>
        </w:tc>
      </w:tr>
    </w:tbl>
    <w:p w14:paraId="077462E3" w14:textId="77777777" w:rsidR="006D348F" w:rsidRPr="000B2F31" w:rsidRDefault="006D348F" w:rsidP="006D348F">
      <w:pPr>
        <w:pStyle w:val="Heading2"/>
      </w:pPr>
      <w:bookmarkStart w:id="13" w:name="_Toc164079090"/>
      <w:bookmarkStart w:id="14" w:name="_Toc511806312"/>
      <w:commentRangeStart w:id="15"/>
      <w:r w:rsidRPr="000B2F31">
        <w:t xml:space="preserve">Audiência do documento </w:t>
      </w:r>
      <w:commentRangeEnd w:id="15"/>
      <w:r w:rsidR="004D5B18"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5"/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D348F" w:rsidRPr="000B2F31" w14:paraId="50280F8C" w14:textId="77777777">
        <w:trPr>
          <w:trHeight w:val="457"/>
        </w:trPr>
        <w:tc>
          <w:tcPr>
            <w:tcW w:w="9004" w:type="dxa"/>
          </w:tcPr>
          <w:p w14:paraId="6AA2098D" w14:textId="0102434A" w:rsidR="006D348F" w:rsidRDefault="0003711E" w:rsidP="0003711E">
            <w:pPr>
              <w:jc w:val="both"/>
            </w:pPr>
            <w:r>
              <w:t>DesenSoft;</w:t>
            </w:r>
          </w:p>
          <w:p w14:paraId="4EDC2DA5" w14:textId="77777777" w:rsidR="0003711E" w:rsidRDefault="0003711E" w:rsidP="0003711E">
            <w:pPr>
              <w:jc w:val="both"/>
            </w:pPr>
            <w:r>
              <w:t>Carlos Borges, dono da organização;</w:t>
            </w:r>
          </w:p>
          <w:p w14:paraId="17025949" w14:textId="6FD002E2" w:rsidR="0003711E" w:rsidRPr="000B2F31" w:rsidRDefault="0003711E" w:rsidP="0003711E">
            <w:pPr>
              <w:jc w:val="both"/>
            </w:pPr>
            <w:r>
              <w:t>Lizianne Souto.</w:t>
            </w:r>
          </w:p>
        </w:tc>
      </w:tr>
    </w:tbl>
    <w:p w14:paraId="2BE95962" w14:textId="77777777" w:rsidR="00D919D6" w:rsidRPr="000B2F31" w:rsidRDefault="00D919D6" w:rsidP="00C14898">
      <w:pPr>
        <w:pStyle w:val="Heading2"/>
      </w:pPr>
      <w:bookmarkStart w:id="16" w:name="_Toc64442546"/>
      <w:bookmarkStart w:id="17" w:name="_Toc67974450"/>
      <w:bookmarkStart w:id="18" w:name="_Toc81282067"/>
      <w:bookmarkStart w:id="19" w:name="_Toc81369582"/>
      <w:bookmarkStart w:id="20" w:name="_Toc81732488"/>
      <w:bookmarkStart w:id="21" w:name="_Toc164079091"/>
      <w:bookmarkStart w:id="22" w:name="_Toc511806313"/>
      <w:bookmarkStart w:id="23" w:name="_Toc23664276"/>
      <w:commentRangeStart w:id="24"/>
      <w:r w:rsidRPr="000B2F31">
        <w:t>Intenção de uso do documento</w:t>
      </w:r>
      <w:bookmarkEnd w:id="16"/>
      <w:bookmarkEnd w:id="17"/>
      <w:bookmarkEnd w:id="18"/>
      <w:bookmarkEnd w:id="19"/>
      <w:commentRangeEnd w:id="24"/>
      <w:r w:rsidRPr="000B2F31">
        <w:rPr>
          <w:rStyle w:val="CommentReference"/>
          <w:b w:val="0"/>
        </w:rPr>
        <w:commentReference w:id="24"/>
      </w:r>
      <w:bookmarkEnd w:id="20"/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D919D6" w:rsidRPr="000B2F31" w14:paraId="30639D9D" w14:textId="77777777">
        <w:tc>
          <w:tcPr>
            <w:tcW w:w="9468" w:type="dxa"/>
          </w:tcPr>
          <w:p w14:paraId="3216D12E" w14:textId="5FCD7AB1" w:rsidR="00D919D6" w:rsidRPr="0003711E" w:rsidRDefault="0003711E" w:rsidP="0003711E">
            <w:pPr>
              <w:pStyle w:val="Bulletdot"/>
            </w:pPr>
            <w:r w:rsidRPr="0003711E">
              <w:t>Mapear os processos</w:t>
            </w:r>
            <w:r>
              <w:t xml:space="preserve"> da organização</w:t>
            </w:r>
            <w:r w:rsidRPr="0003711E">
              <w:t xml:space="preserve"> visando conhecer as atividades da empresa de forma clara e objetiva em acordo com os recursos disponíveis na organização.</w:t>
            </w:r>
            <w:r>
              <w:t xml:space="preserve"> Com isso as atividades da organização serão executadas de forma mais eficiente gerando menos despesas e complexidade no gerenciamento das informações da organização.</w:t>
            </w:r>
          </w:p>
        </w:tc>
      </w:tr>
    </w:tbl>
    <w:p w14:paraId="78A269F2" w14:textId="77777777" w:rsidR="00F64084" w:rsidRPr="000B2F31" w:rsidRDefault="00D919D6" w:rsidP="00F64084">
      <w:pPr>
        <w:pStyle w:val="Heading2"/>
      </w:pPr>
      <w:bookmarkStart w:id="25" w:name="_Toc64442553"/>
      <w:bookmarkStart w:id="26" w:name="_Toc67974457"/>
      <w:bookmarkStart w:id="27" w:name="_Toc81282074"/>
      <w:bookmarkStart w:id="28" w:name="_Toc81369589"/>
      <w:bookmarkStart w:id="29" w:name="_Toc81732495"/>
      <w:bookmarkStart w:id="30" w:name="_Toc164079092"/>
      <w:bookmarkStart w:id="31" w:name="_Toc511806314"/>
      <w:r w:rsidRPr="000B2F31">
        <w:t>Organização do document</w:t>
      </w:r>
      <w:bookmarkEnd w:id="25"/>
      <w:bookmarkEnd w:id="26"/>
      <w:bookmarkEnd w:id="27"/>
      <w:bookmarkEnd w:id="28"/>
      <w:bookmarkEnd w:id="29"/>
      <w:r w:rsidR="00F64084" w:rsidRPr="000B2F31">
        <w:t>o</w:t>
      </w:r>
      <w:bookmarkEnd w:id="30"/>
      <w:bookmarkEnd w:id="31"/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4"/>
      </w:tblGrid>
      <w:tr w:rsidR="00D919D6" w:rsidRPr="000B2F31" w14:paraId="54BF8C58" w14:textId="77777777">
        <w:trPr>
          <w:trHeight w:val="1384"/>
        </w:trPr>
        <w:tc>
          <w:tcPr>
            <w:tcW w:w="9004" w:type="dxa"/>
          </w:tcPr>
          <w:p w14:paraId="09C767EC" w14:textId="77777777" w:rsidR="0045255B" w:rsidRPr="000B2F31" w:rsidRDefault="0045255B" w:rsidP="0045255B">
            <w:r w:rsidRPr="000B2F31">
              <w:t>Este documento está dividido nas seguintes partes:</w:t>
            </w:r>
          </w:p>
          <w:p w14:paraId="41EA77B7" w14:textId="77777777" w:rsidR="0045255B" w:rsidRPr="000B2F31" w:rsidRDefault="0045255B" w:rsidP="0045255B">
            <w:pPr>
              <w:numPr>
                <w:ilvl w:val="0"/>
                <w:numId w:val="15"/>
              </w:numPr>
              <w:spacing w:before="40" w:after="40"/>
            </w:pPr>
            <w:r w:rsidRPr="000B2F31">
              <w:t>Introdução: apresentação deste documento</w:t>
            </w:r>
          </w:p>
          <w:p w14:paraId="5AFF7D0C" w14:textId="77777777" w:rsidR="0045255B" w:rsidRPr="000B2F31" w:rsidRDefault="0045255B" w:rsidP="0045255B">
            <w:pPr>
              <w:numPr>
                <w:ilvl w:val="0"/>
                <w:numId w:val="15"/>
              </w:numPr>
              <w:spacing w:before="40" w:after="40"/>
            </w:pPr>
            <w:r w:rsidRPr="000B2F31">
              <w:t>Contexto: apresenta o contexto envolvendo todo o trabalho de modelagem, incluindo dados da organização objeto</w:t>
            </w:r>
            <w:r w:rsidR="000B2F31" w:rsidRPr="000B2F31">
              <w:t xml:space="preserve"> da modelagem, histó</w:t>
            </w:r>
            <w:r w:rsidR="005245A0" w:rsidRPr="000B2F31">
              <w:t>ri</w:t>
            </w:r>
            <w:r w:rsidR="000B2F31" w:rsidRPr="000B2F31">
              <w:t>c</w:t>
            </w:r>
            <w:r w:rsidR="005245A0" w:rsidRPr="000B2F31">
              <w:t>o, escopo,</w:t>
            </w:r>
            <w:r w:rsidRPr="000B2F31">
              <w:t xml:space="preserve"> resultados esperados, etc.</w:t>
            </w:r>
          </w:p>
          <w:p w14:paraId="166D1FD6" w14:textId="77777777" w:rsidR="0045255B" w:rsidRPr="000B2F31" w:rsidRDefault="0045255B" w:rsidP="0045255B">
            <w:pPr>
              <w:numPr>
                <w:ilvl w:val="0"/>
                <w:numId w:val="15"/>
              </w:numPr>
              <w:spacing w:before="40" w:after="40"/>
            </w:pPr>
            <w:r w:rsidRPr="000B2F31">
              <w:t>Visão estratégica do Negocio</w:t>
            </w:r>
          </w:p>
          <w:p w14:paraId="736B0C7C" w14:textId="77777777" w:rsidR="0045255B" w:rsidRPr="000B2F31" w:rsidRDefault="0045255B" w:rsidP="0045255B">
            <w:pPr>
              <w:pStyle w:val="CommentText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0B2F31">
              <w:rPr>
                <w:sz w:val="24"/>
                <w:szCs w:val="24"/>
              </w:rPr>
              <w:t xml:space="preserve">Traça uma imagem de </w:t>
            </w:r>
            <w:r w:rsidR="00951724" w:rsidRPr="000B2F31">
              <w:rPr>
                <w:sz w:val="24"/>
                <w:szCs w:val="24"/>
              </w:rPr>
              <w:t xml:space="preserve">futuro, </w:t>
            </w:r>
            <w:r w:rsidRPr="000B2F31">
              <w:rPr>
                <w:sz w:val="24"/>
                <w:szCs w:val="24"/>
              </w:rPr>
              <w:t>para onde a organização está dirigida.</w:t>
            </w:r>
          </w:p>
          <w:p w14:paraId="6CCAF6A4" w14:textId="77777777" w:rsidR="0045255B" w:rsidRPr="000B2F31" w:rsidRDefault="0045255B" w:rsidP="0045255B">
            <w:pPr>
              <w:pStyle w:val="CommentText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0B2F31">
              <w:rPr>
                <w:sz w:val="24"/>
                <w:szCs w:val="24"/>
              </w:rPr>
              <w:t>Define conceitos importantes do domínio do negócio</w:t>
            </w:r>
          </w:p>
          <w:p w14:paraId="4164ECB0" w14:textId="77777777" w:rsidR="0045255B" w:rsidRPr="000B2F31" w:rsidRDefault="0045255B" w:rsidP="0045255B">
            <w:pPr>
              <w:pStyle w:val="CommentText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0B2F31">
              <w:rPr>
                <w:sz w:val="24"/>
                <w:szCs w:val="24"/>
              </w:rPr>
              <w:t>Descreve uma estrutura de metas para a organização</w:t>
            </w:r>
          </w:p>
          <w:p w14:paraId="57D8E032" w14:textId="77777777" w:rsidR="003E1C09" w:rsidRPr="000B2F31" w:rsidRDefault="0045255B" w:rsidP="003E1C09">
            <w:pPr>
              <w:pStyle w:val="CommentText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0B2F31">
              <w:rPr>
                <w:sz w:val="24"/>
                <w:szCs w:val="24"/>
              </w:rPr>
              <w:t xml:space="preserve">Ilustra problemas que precisam ser solucionados para atingir tais metas. </w:t>
            </w:r>
          </w:p>
          <w:p w14:paraId="361DCA36" w14:textId="77777777" w:rsidR="0045255B" w:rsidRPr="000B2F31" w:rsidRDefault="0045255B" w:rsidP="003E1C09">
            <w:pPr>
              <w:pStyle w:val="CommentText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0B2F31">
              <w:rPr>
                <w:sz w:val="24"/>
                <w:szCs w:val="24"/>
              </w:rPr>
              <w:t>Estabelece ações para se atingir as metas definidas.</w:t>
            </w:r>
          </w:p>
          <w:p w14:paraId="2FE3509C" w14:textId="77777777" w:rsidR="00D92797" w:rsidRDefault="0045255B" w:rsidP="00D92797">
            <w:pPr>
              <w:numPr>
                <w:ilvl w:val="0"/>
                <w:numId w:val="15"/>
              </w:numPr>
              <w:spacing w:before="40" w:after="40"/>
            </w:pPr>
            <w:r w:rsidRPr="000B2F31">
              <w:t>Estrutura organizacional</w:t>
            </w:r>
            <w:r w:rsidR="00D92797" w:rsidRPr="000B2F31">
              <w:t>: apresenta a estrutura organizacional do negócio.</w:t>
            </w:r>
          </w:p>
          <w:p w14:paraId="28BF7951" w14:textId="203A726F" w:rsidR="00666666" w:rsidRPr="000B2F31" w:rsidRDefault="00666666" w:rsidP="00666666">
            <w:pPr>
              <w:numPr>
                <w:ilvl w:val="0"/>
                <w:numId w:val="15"/>
              </w:numPr>
              <w:spacing w:before="40" w:after="40"/>
            </w:pPr>
            <w:r w:rsidRPr="000B2F31">
              <w:t>Recursos de negócio: apresenta a Visão de Estrutura, detalhando recursos associados ao negócio.</w:t>
            </w:r>
          </w:p>
          <w:p w14:paraId="3E984617" w14:textId="53115B0A" w:rsidR="0045255B" w:rsidRPr="000B2F31" w:rsidRDefault="0045255B" w:rsidP="0045255B">
            <w:pPr>
              <w:numPr>
                <w:ilvl w:val="0"/>
                <w:numId w:val="15"/>
              </w:numPr>
              <w:spacing w:before="40" w:after="40"/>
            </w:pPr>
            <w:r w:rsidRPr="000B2F31">
              <w:t>Processos de negócio</w:t>
            </w:r>
            <w:r w:rsidR="00672857" w:rsidRPr="000B2F31">
              <w:t>: apresenta modelo de processos de negócios</w:t>
            </w:r>
            <w:r w:rsidR="00666666">
              <w:t>.</w:t>
            </w:r>
          </w:p>
          <w:p w14:paraId="26EC5D2F" w14:textId="77777777" w:rsidR="0045255B" w:rsidRPr="000B2F31" w:rsidRDefault="0045255B" w:rsidP="006E6585">
            <w:pPr>
              <w:numPr>
                <w:ilvl w:val="0"/>
                <w:numId w:val="15"/>
              </w:numPr>
              <w:spacing w:before="40" w:after="40"/>
            </w:pPr>
            <w:r w:rsidRPr="000B2F31">
              <w:t>Análise de interaç</w:t>
            </w:r>
            <w:r w:rsidR="00907304" w:rsidRPr="000B2F31">
              <w:t xml:space="preserve">ões: apresenta partes da Visão </w:t>
            </w:r>
            <w:r w:rsidR="006E6585">
              <w:t>de Comportamento correspondente</w:t>
            </w:r>
            <w:r w:rsidR="00907304" w:rsidRPr="000B2F31">
              <w:t xml:space="preserve"> a diagramas de interação (seq</w:t>
            </w:r>
            <w:r w:rsidR="006E6585">
              <w:t>u</w:t>
            </w:r>
            <w:r w:rsidR="00907304" w:rsidRPr="000B2F31">
              <w:t xml:space="preserve">ência ou colaboração). Esses diagramas vão modelar a interação entre objetos que representam recursos do negócio. </w:t>
            </w:r>
          </w:p>
        </w:tc>
      </w:tr>
      <w:bookmarkEnd w:id="23"/>
    </w:tbl>
    <w:p w14:paraId="5377F59E" w14:textId="77777777" w:rsidR="00C72344" w:rsidRPr="000B2F31" w:rsidRDefault="00C72344" w:rsidP="00FB3500"/>
    <w:p w14:paraId="1B3BF453" w14:textId="77777777" w:rsidR="00AE557A" w:rsidRDefault="00AE557A">
      <w:pPr>
        <w:rPr>
          <w:rFonts w:ascii="Arial" w:hAnsi="Arial" w:cs="Arial"/>
          <w:b/>
          <w:bCs/>
          <w:kern w:val="32"/>
          <w:sz w:val="28"/>
          <w:szCs w:val="32"/>
        </w:rPr>
      </w:pPr>
      <w:bookmarkStart w:id="32" w:name="_Toc164079093"/>
      <w:r>
        <w:br w:type="page"/>
      </w:r>
    </w:p>
    <w:p w14:paraId="3C168C95" w14:textId="61A893D3" w:rsidR="00123C94" w:rsidRPr="000B2F31" w:rsidRDefault="00123C94" w:rsidP="00B10215">
      <w:pPr>
        <w:pStyle w:val="Heading1"/>
      </w:pPr>
      <w:bookmarkStart w:id="33" w:name="_Toc511806315"/>
      <w:commentRangeStart w:id="34"/>
      <w:r w:rsidRPr="000B2F31">
        <w:lastRenderedPageBreak/>
        <w:t xml:space="preserve">Contexto </w:t>
      </w:r>
      <w:commentRangeEnd w:id="34"/>
      <w:r w:rsidR="002E4417" w:rsidRPr="000B2F31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34"/>
      </w:r>
      <w:bookmarkEnd w:id="32"/>
      <w:bookmarkEnd w:id="33"/>
    </w:p>
    <w:p w14:paraId="481C1655" w14:textId="77777777" w:rsidR="002E4417" w:rsidRPr="000B2F31" w:rsidRDefault="002E4417" w:rsidP="002E4417">
      <w:pPr>
        <w:pStyle w:val="Heading2"/>
      </w:pPr>
      <w:bookmarkStart w:id="35" w:name="_Toc55040472"/>
      <w:bookmarkStart w:id="36" w:name="_Toc64442551"/>
      <w:bookmarkStart w:id="37" w:name="_Toc67974455"/>
      <w:bookmarkStart w:id="38" w:name="_Toc81282072"/>
      <w:bookmarkStart w:id="39" w:name="_Toc81369587"/>
      <w:bookmarkStart w:id="40" w:name="_Toc81732493"/>
      <w:bookmarkStart w:id="41" w:name="_Toc164079094"/>
      <w:bookmarkStart w:id="42" w:name="_Toc511806316"/>
      <w:r w:rsidRPr="000B2F31">
        <w:t>Identificação do cliente e do fornecedor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9"/>
        <w:gridCol w:w="6716"/>
      </w:tblGrid>
      <w:tr w:rsidR="002E4417" w:rsidRPr="000B2F31" w14:paraId="029EB88E" w14:textId="77777777">
        <w:trPr>
          <w:cantSplit/>
          <w:trHeight w:val="311"/>
        </w:trPr>
        <w:tc>
          <w:tcPr>
            <w:tcW w:w="8645" w:type="dxa"/>
            <w:gridSpan w:val="2"/>
          </w:tcPr>
          <w:p w14:paraId="78918B6C" w14:textId="77777777" w:rsidR="002E4417" w:rsidRPr="000B2F31" w:rsidRDefault="002E4417" w:rsidP="002E4417">
            <w:pPr>
              <w:rPr>
                <w:rFonts w:ascii="Arial" w:hAnsi="Arial" w:cs="Arial"/>
              </w:rPr>
            </w:pPr>
            <w:r w:rsidRPr="000B2F31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2E4417" w:rsidRPr="000B2F31" w14:paraId="7BA959F1" w14:textId="77777777">
        <w:tc>
          <w:tcPr>
            <w:tcW w:w="1929" w:type="dxa"/>
          </w:tcPr>
          <w:p w14:paraId="1E1ADF0D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  <w:smartTag w:uri="urn:schemas-microsoft-com:office:smarttags" w:element="City">
              <w:smartTag w:uri="urn:schemas-microsoft-com:office:smarttags" w:element="place">
                <w:r w:rsidRPr="000B2F31">
                  <w:rPr>
                    <w:rFonts w:ascii="Arial" w:hAnsi="Arial" w:cs="Arial"/>
                    <w:b/>
                    <w:bCs/>
                  </w:rPr>
                  <w:t>Nome</w:t>
                </w:r>
              </w:smartTag>
            </w:smartTag>
          </w:p>
        </w:tc>
        <w:tc>
          <w:tcPr>
            <w:tcW w:w="6716" w:type="dxa"/>
          </w:tcPr>
          <w:p w14:paraId="07EBC9CC" w14:textId="43B7F937" w:rsidR="002E4417" w:rsidRPr="000B2F31" w:rsidRDefault="006C780C" w:rsidP="002E4417">
            <w:pPr>
              <w:pStyle w:val="TabelaCharChar"/>
              <w:rPr>
                <w:b/>
                <w:bCs/>
              </w:rPr>
            </w:pPr>
            <w:r>
              <w:rPr>
                <w:b/>
                <w:bCs/>
              </w:rPr>
              <w:t>Carlos Borges</w:t>
            </w:r>
          </w:p>
        </w:tc>
      </w:tr>
      <w:tr w:rsidR="002E4417" w:rsidRPr="000B2F31" w14:paraId="2881F9F8" w14:textId="77777777">
        <w:tc>
          <w:tcPr>
            <w:tcW w:w="1929" w:type="dxa"/>
          </w:tcPr>
          <w:p w14:paraId="2AEC73A7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  <w:r w:rsidRPr="000B2F31">
              <w:rPr>
                <w:rFonts w:ascii="Arial" w:hAnsi="Arial" w:cs="Arial"/>
                <w:b/>
                <w:bCs/>
              </w:rPr>
              <w:t>Endereço</w:t>
            </w:r>
          </w:p>
        </w:tc>
        <w:tc>
          <w:tcPr>
            <w:tcW w:w="6716" w:type="dxa"/>
          </w:tcPr>
          <w:p w14:paraId="4C1DA64F" w14:textId="3E7F03BC" w:rsidR="002E4417" w:rsidRPr="000B2F31" w:rsidRDefault="006C780C" w:rsidP="002E4417">
            <w:pPr>
              <w:pStyle w:val="TabelaCharChar"/>
              <w:rPr>
                <w:b/>
                <w:bCs/>
              </w:rPr>
            </w:pPr>
            <w:r>
              <w:rPr>
                <w:b/>
                <w:bCs/>
              </w:rPr>
              <w:t>Piedade – Recife</w:t>
            </w:r>
          </w:p>
        </w:tc>
      </w:tr>
      <w:tr w:rsidR="002E4417" w:rsidRPr="000B2F31" w14:paraId="71000DE4" w14:textId="77777777">
        <w:trPr>
          <w:cantSplit/>
        </w:trPr>
        <w:tc>
          <w:tcPr>
            <w:tcW w:w="8645" w:type="dxa"/>
            <w:gridSpan w:val="2"/>
          </w:tcPr>
          <w:p w14:paraId="1D5F6DB2" w14:textId="77777777" w:rsidR="002E4417" w:rsidRPr="000B2F31" w:rsidRDefault="002E4417" w:rsidP="002E4417">
            <w:pPr>
              <w:rPr>
                <w:rFonts w:ascii="Arial" w:hAnsi="Arial" w:cs="Arial"/>
              </w:rPr>
            </w:pPr>
            <w:r w:rsidRPr="000B2F31">
              <w:rPr>
                <w:rFonts w:ascii="Arial" w:hAnsi="Arial" w:cs="Arial"/>
                <w:b/>
                <w:bCs/>
              </w:rPr>
              <w:t>Fornecedor (*)</w:t>
            </w:r>
          </w:p>
        </w:tc>
      </w:tr>
      <w:tr w:rsidR="002E4417" w:rsidRPr="000B2F31" w14:paraId="2012E158" w14:textId="77777777">
        <w:tc>
          <w:tcPr>
            <w:tcW w:w="1929" w:type="dxa"/>
          </w:tcPr>
          <w:p w14:paraId="2A21E7EE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  <w:smartTag w:uri="urn:schemas-microsoft-com:office:smarttags" w:element="City">
              <w:smartTag w:uri="urn:schemas-microsoft-com:office:smarttags" w:element="place">
                <w:r w:rsidRPr="000B2F31">
                  <w:rPr>
                    <w:rFonts w:ascii="Arial" w:hAnsi="Arial" w:cs="Arial"/>
                    <w:b/>
                    <w:bCs/>
                  </w:rPr>
                  <w:t>Nome</w:t>
                </w:r>
              </w:smartTag>
            </w:smartTag>
          </w:p>
        </w:tc>
        <w:tc>
          <w:tcPr>
            <w:tcW w:w="6716" w:type="dxa"/>
          </w:tcPr>
          <w:p w14:paraId="71CB51ED" w14:textId="29BF12F3" w:rsidR="002E4417" w:rsidRPr="000B2F31" w:rsidRDefault="006C780C" w:rsidP="002E4417">
            <w:pPr>
              <w:pStyle w:val="TabelaCharChar"/>
            </w:pPr>
            <w:r>
              <w:t>DesenSoft</w:t>
            </w:r>
          </w:p>
        </w:tc>
      </w:tr>
      <w:tr w:rsidR="002E4417" w:rsidRPr="000B2F31" w14:paraId="5F9532B2" w14:textId="77777777">
        <w:tc>
          <w:tcPr>
            <w:tcW w:w="1929" w:type="dxa"/>
          </w:tcPr>
          <w:p w14:paraId="0F5BA458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  <w:r w:rsidRPr="000B2F31">
              <w:rPr>
                <w:rFonts w:ascii="Arial" w:hAnsi="Arial" w:cs="Arial"/>
                <w:b/>
                <w:bCs/>
              </w:rPr>
              <w:t>Endereço</w:t>
            </w:r>
          </w:p>
        </w:tc>
        <w:tc>
          <w:tcPr>
            <w:tcW w:w="6716" w:type="dxa"/>
          </w:tcPr>
          <w:p w14:paraId="49BC805C" w14:textId="2246AAFA" w:rsidR="002E4417" w:rsidRPr="000B2F31" w:rsidRDefault="006C780C" w:rsidP="002E4417">
            <w:pPr>
              <w:pStyle w:val="TabelaCharChar"/>
            </w:pPr>
            <w:r>
              <w:t xml:space="preserve">Recife </w:t>
            </w:r>
          </w:p>
        </w:tc>
      </w:tr>
    </w:tbl>
    <w:p w14:paraId="79C6B85E" w14:textId="77777777" w:rsidR="002E4417" w:rsidRPr="000B2F31" w:rsidRDefault="002E4417" w:rsidP="002E4417">
      <w:pPr>
        <w:rPr>
          <w:rFonts w:ascii="Arial" w:hAnsi="Arial" w:cs="Arial"/>
          <w:sz w:val="16"/>
        </w:rPr>
      </w:pPr>
      <w:r w:rsidRPr="000B2F31">
        <w:rPr>
          <w:rFonts w:ascii="Arial" w:hAnsi="Arial" w:cs="Arial"/>
          <w:b/>
          <w:bCs/>
        </w:rPr>
        <w:t xml:space="preserve">* </w:t>
      </w:r>
      <w:r w:rsidRPr="000B2F31">
        <w:rPr>
          <w:rFonts w:ascii="Arial" w:hAnsi="Arial" w:cs="Arial"/>
          <w:sz w:val="16"/>
        </w:rPr>
        <w:t>se diferente do cliente</w:t>
      </w:r>
    </w:p>
    <w:p w14:paraId="579BE8F4" w14:textId="77777777" w:rsidR="002E4417" w:rsidRPr="000B2F31" w:rsidRDefault="002E4417" w:rsidP="002E4417">
      <w:pPr>
        <w:pStyle w:val="Heading2"/>
      </w:pPr>
      <w:bookmarkStart w:id="43" w:name="_Toc55040473"/>
      <w:bookmarkStart w:id="44" w:name="_Toc64442552"/>
      <w:bookmarkStart w:id="45" w:name="_Toc67974456"/>
      <w:bookmarkStart w:id="46" w:name="_Toc81282073"/>
      <w:bookmarkStart w:id="47" w:name="_Toc81369588"/>
      <w:bookmarkStart w:id="48" w:name="_Toc81732494"/>
      <w:bookmarkStart w:id="49" w:name="_Toc164079095"/>
      <w:bookmarkStart w:id="50" w:name="_Toc511806317"/>
      <w:commentRangeStart w:id="51"/>
      <w:r w:rsidRPr="000B2F31">
        <w:t>Dados do projeto</w:t>
      </w:r>
      <w:bookmarkEnd w:id="43"/>
      <w:bookmarkEnd w:id="44"/>
      <w:bookmarkEnd w:id="45"/>
      <w:bookmarkEnd w:id="46"/>
      <w:bookmarkEnd w:id="47"/>
      <w:bookmarkEnd w:id="48"/>
      <w:commentRangeEnd w:id="51"/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51"/>
      </w:r>
      <w:bookmarkEnd w:id="49"/>
      <w:bookmarkEnd w:id="50"/>
    </w:p>
    <w:tbl>
      <w:tblPr>
        <w:tblW w:w="9193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3"/>
        <w:gridCol w:w="3960"/>
        <w:gridCol w:w="2690"/>
      </w:tblGrid>
      <w:tr w:rsidR="002E4417" w:rsidRPr="000B2F31" w14:paraId="0B6D0EA7" w14:textId="77777777" w:rsidTr="00E357B2">
        <w:trPr>
          <w:trHeight w:val="300"/>
        </w:trPr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44CDC2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  <w:r w:rsidRPr="000B2F31">
              <w:rPr>
                <w:rFonts w:ascii="Arial" w:hAnsi="Arial" w:cs="Arial"/>
                <w:b/>
                <w:bCs/>
              </w:rPr>
              <w:t>Projeto</w:t>
            </w:r>
          </w:p>
        </w:tc>
        <w:tc>
          <w:tcPr>
            <w:tcW w:w="66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963B48" w14:textId="1F322FFE" w:rsidR="002E4417" w:rsidRPr="000B2F31" w:rsidRDefault="006C780C" w:rsidP="002E4417">
            <w:pPr>
              <w:pStyle w:val="TabelaCharChar"/>
            </w:pPr>
            <w:r>
              <w:t>PersonalTech</w:t>
            </w:r>
          </w:p>
        </w:tc>
      </w:tr>
      <w:tr w:rsidR="002E4417" w:rsidRPr="000B2F31" w14:paraId="2308A6E6" w14:textId="77777777" w:rsidTr="00E357B2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D7D9CF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  <w:r w:rsidRPr="000B2F31">
              <w:rPr>
                <w:rFonts w:ascii="Arial" w:hAnsi="Arial" w:cs="Arial"/>
                <w:b/>
                <w:bCs/>
              </w:rPr>
              <w:t>Data inicial</w:t>
            </w:r>
          </w:p>
        </w:tc>
        <w:tc>
          <w:tcPr>
            <w:tcW w:w="6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CBBC6F" w14:textId="5850FDE0" w:rsidR="006C780C" w:rsidRPr="006C780C" w:rsidRDefault="006C780C" w:rsidP="002E4417">
            <w:pPr>
              <w:pStyle w:val="TabelaCharChar"/>
            </w:pPr>
            <w:r>
              <w:rPr>
                <w:lang w:eastAsia="en-US"/>
              </w:rPr>
              <w:t>18 de abril de 2018</w:t>
            </w:r>
          </w:p>
        </w:tc>
      </w:tr>
      <w:tr w:rsidR="002E4417" w:rsidRPr="000B2F31" w14:paraId="1DB6168B" w14:textId="77777777" w:rsidTr="00E357B2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F77E5B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  <w:r w:rsidRPr="000B2F31">
              <w:rPr>
                <w:rFonts w:ascii="Arial" w:hAnsi="Arial" w:cs="Arial"/>
                <w:b/>
                <w:bCs/>
              </w:rPr>
              <w:t>Data atual</w:t>
            </w:r>
          </w:p>
        </w:tc>
        <w:tc>
          <w:tcPr>
            <w:tcW w:w="6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B71BE6" w14:textId="362850FE" w:rsidR="002E4417" w:rsidRPr="000B2F31" w:rsidRDefault="006C780C" w:rsidP="002E4417">
            <w:pPr>
              <w:pStyle w:val="TabelaCharChar"/>
            </w:pPr>
            <w:r>
              <w:t>30 de abril de 2018</w:t>
            </w:r>
          </w:p>
        </w:tc>
      </w:tr>
      <w:tr w:rsidR="002E4417" w:rsidRPr="000B2F31" w14:paraId="7A735E09" w14:textId="77777777" w:rsidTr="00E357B2">
        <w:trPr>
          <w:trHeight w:val="285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8B9554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  <w:r w:rsidRPr="000B2F31">
              <w:rPr>
                <w:rFonts w:ascii="Arial" w:hAnsi="Arial" w:cs="Arial"/>
                <w:b/>
                <w:bCs/>
              </w:rPr>
              <w:t>Situação atual</w:t>
            </w:r>
          </w:p>
        </w:tc>
        <w:tc>
          <w:tcPr>
            <w:tcW w:w="6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ECB89F" w14:textId="6367F924" w:rsidR="002E4417" w:rsidRPr="000B2F31" w:rsidRDefault="006C780C" w:rsidP="002E4417">
            <w:pPr>
              <w:pStyle w:val="TabelaCharChar"/>
            </w:pPr>
            <w:r>
              <w:t>Em desenvolvimento</w:t>
            </w:r>
          </w:p>
        </w:tc>
      </w:tr>
      <w:tr w:rsidR="002E4417" w:rsidRPr="000B2F31" w14:paraId="035D7C4B" w14:textId="77777777" w:rsidTr="00E357B2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EB7AE7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  <w:r w:rsidRPr="000B2F31">
              <w:rPr>
                <w:rFonts w:ascii="Arial" w:hAnsi="Arial" w:cs="Arial"/>
                <w:b/>
                <w:bCs/>
              </w:rPr>
              <w:t>Gerente: equipe fornecedora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D6BEAC" w14:textId="77777777" w:rsidR="002E4417" w:rsidRPr="000B2F31" w:rsidRDefault="002E4417" w:rsidP="002E4417">
            <w:pPr>
              <w:pStyle w:val="TabelaCharChar"/>
              <w:rPr>
                <w:b/>
                <w:bCs/>
              </w:rPr>
            </w:pPr>
          </w:p>
        </w:tc>
      </w:tr>
      <w:tr w:rsidR="002E4417" w:rsidRPr="000B2F31" w14:paraId="5491ADCA" w14:textId="77777777" w:rsidTr="00E357B2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75F861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  <w:r w:rsidRPr="000B2F31">
              <w:rPr>
                <w:rFonts w:ascii="Arial" w:hAnsi="Arial" w:cs="Arial"/>
                <w:b/>
                <w:bCs/>
              </w:rPr>
              <w:t>Gerente: organização cliente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C67560" w14:textId="77777777" w:rsidR="002E4417" w:rsidRPr="000B2F31" w:rsidRDefault="002E4417" w:rsidP="002E4417">
            <w:pPr>
              <w:pStyle w:val="TabelaCharChar"/>
            </w:pPr>
          </w:p>
        </w:tc>
      </w:tr>
      <w:tr w:rsidR="002E4417" w:rsidRPr="000B2F31" w14:paraId="515ED73E" w14:textId="77777777" w:rsidTr="00E357B2">
        <w:trPr>
          <w:cantSplit/>
          <w:trHeight w:val="300"/>
        </w:trPr>
        <w:tc>
          <w:tcPr>
            <w:tcW w:w="2543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C512A2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  <w:r w:rsidRPr="000B2F31">
              <w:rPr>
                <w:rFonts w:ascii="Arial" w:hAnsi="Arial" w:cs="Arial"/>
                <w:b/>
                <w:bCs/>
              </w:rPr>
              <w:t>Equipe desenvolvedora   do trabalho de modelagem (incluindo cliente e fornecedor)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68B6C0" w14:textId="77777777" w:rsidR="002E4417" w:rsidRPr="000B2F31" w:rsidRDefault="002E4417" w:rsidP="002E4417">
            <w:pPr>
              <w:jc w:val="center"/>
              <w:rPr>
                <w:rFonts w:ascii="Arial" w:hAnsi="Arial" w:cs="Arial"/>
              </w:rPr>
            </w:pPr>
            <w:smartTag w:uri="urn:schemas-microsoft-com:office:smarttags" w:element="City">
              <w:smartTag w:uri="urn:schemas-microsoft-com:office:smarttags" w:element="place">
                <w:r w:rsidRPr="000B2F31">
                  <w:rPr>
                    <w:rFonts w:ascii="Arial" w:hAnsi="Arial" w:cs="Arial"/>
                    <w:b/>
                    <w:bCs/>
                  </w:rPr>
                  <w:t>Nome</w:t>
                </w:r>
              </w:smartTag>
            </w:smartTag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37E527" w14:textId="77777777" w:rsidR="002E4417" w:rsidRPr="000B2F31" w:rsidRDefault="002E4417" w:rsidP="002E4417">
            <w:pPr>
              <w:jc w:val="center"/>
              <w:rPr>
                <w:rFonts w:ascii="Arial" w:hAnsi="Arial" w:cs="Arial"/>
              </w:rPr>
            </w:pPr>
            <w:r w:rsidRPr="000B2F31">
              <w:rPr>
                <w:rFonts w:ascii="Arial" w:hAnsi="Arial" w:cs="Arial"/>
                <w:b/>
                <w:bCs/>
              </w:rPr>
              <w:t>Papel</w:t>
            </w:r>
          </w:p>
        </w:tc>
      </w:tr>
      <w:tr w:rsidR="002E4417" w:rsidRPr="000B2F31" w14:paraId="3CBD5C66" w14:textId="77777777" w:rsidTr="00E357B2">
        <w:trPr>
          <w:cantSplit/>
          <w:trHeight w:val="300"/>
        </w:trPr>
        <w:tc>
          <w:tcPr>
            <w:tcW w:w="25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E7449B4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3C529D" w14:textId="3D67C570" w:rsidR="002E4417" w:rsidRPr="000B2F31" w:rsidRDefault="006C780C" w:rsidP="002E4417">
            <w:pPr>
              <w:pStyle w:val="TabelaCharChar"/>
            </w:pPr>
            <w:r>
              <w:t>John M. Brito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3A0ACE" w14:textId="2C0CBAD0" w:rsidR="002E4417" w:rsidRPr="000B2F31" w:rsidRDefault="006C780C" w:rsidP="002E4417">
            <w:pPr>
              <w:pStyle w:val="TabelaCharChar"/>
            </w:pPr>
            <w:r>
              <w:t>Analista/Desenvolvimento</w:t>
            </w:r>
          </w:p>
        </w:tc>
      </w:tr>
      <w:tr w:rsidR="002E4417" w:rsidRPr="000B2F31" w14:paraId="62FA4A6C" w14:textId="77777777" w:rsidTr="00E357B2">
        <w:trPr>
          <w:cantSplit/>
          <w:trHeight w:val="300"/>
        </w:trPr>
        <w:tc>
          <w:tcPr>
            <w:tcW w:w="25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78E8D8B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D8FB31" w14:textId="1F3E1B65" w:rsidR="002E4417" w:rsidRPr="000B2F31" w:rsidRDefault="006C780C" w:rsidP="002E4417">
            <w:pPr>
              <w:pStyle w:val="TabelaCharChar"/>
            </w:pPr>
            <w:r>
              <w:t>Victor Vinícius Amaral de Oliveira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295DA5" w14:textId="032C0D69" w:rsidR="002E4417" w:rsidRPr="000B2F31" w:rsidRDefault="006C780C" w:rsidP="002E4417">
            <w:pPr>
              <w:pStyle w:val="TabelaCharChar"/>
            </w:pPr>
            <w:r>
              <w:t>Analista/Desenvolvimento</w:t>
            </w:r>
          </w:p>
        </w:tc>
      </w:tr>
      <w:tr w:rsidR="002E4417" w:rsidRPr="000B2F31" w14:paraId="0F2068A7" w14:textId="77777777" w:rsidTr="00E357B2">
        <w:trPr>
          <w:cantSplit/>
          <w:trHeight w:val="315"/>
        </w:trPr>
        <w:tc>
          <w:tcPr>
            <w:tcW w:w="25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705F604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BBB6B0" w14:textId="77777777" w:rsidR="002E4417" w:rsidRPr="000B2F31" w:rsidRDefault="002E4417" w:rsidP="002E4417">
            <w:pPr>
              <w:pStyle w:val="TabelaCharChar"/>
            </w:pP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5C89D5" w14:textId="77777777" w:rsidR="002E4417" w:rsidRPr="000B2F31" w:rsidRDefault="002E4417" w:rsidP="002E4417">
            <w:pPr>
              <w:pStyle w:val="TabelaCharChar"/>
            </w:pPr>
            <w:r w:rsidRPr="000B2F31">
              <w:t xml:space="preserve"> </w:t>
            </w:r>
          </w:p>
        </w:tc>
      </w:tr>
      <w:tr w:rsidR="002E4417" w:rsidRPr="000B2F31" w14:paraId="1B08C91C" w14:textId="77777777" w:rsidTr="00E357B2">
        <w:trPr>
          <w:cantSplit/>
          <w:trHeight w:val="315"/>
        </w:trPr>
        <w:tc>
          <w:tcPr>
            <w:tcW w:w="2543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95B91F4" w14:textId="77777777" w:rsidR="002E4417" w:rsidRPr="000B2F31" w:rsidRDefault="002E4417" w:rsidP="002E44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FB1BD3" w14:textId="77777777" w:rsidR="002E4417" w:rsidRPr="000B2F31" w:rsidRDefault="002E4417" w:rsidP="002E4417">
            <w:pPr>
              <w:pStyle w:val="TabelaCharChar"/>
            </w:pP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6753DB" w14:textId="77777777" w:rsidR="002E4417" w:rsidRPr="000B2F31" w:rsidRDefault="002E4417" w:rsidP="002E4417">
            <w:pPr>
              <w:pStyle w:val="TabelaCharChar"/>
            </w:pPr>
          </w:p>
        </w:tc>
      </w:tr>
    </w:tbl>
    <w:p w14:paraId="3B17F4C3" w14:textId="77777777" w:rsidR="00123C94" w:rsidRPr="000B2F31" w:rsidRDefault="00123C94" w:rsidP="00123C94">
      <w:pPr>
        <w:pStyle w:val="Heading2"/>
      </w:pPr>
      <w:bookmarkStart w:id="52" w:name="_Toc164079096"/>
      <w:bookmarkStart w:id="53" w:name="_Toc511806318"/>
      <w:commentRangeStart w:id="54"/>
      <w:r w:rsidRPr="000B2F31">
        <w:t>Descrição da Organização</w:t>
      </w:r>
      <w:commentRangeEnd w:id="54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54"/>
      </w:r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123C94" w:rsidRPr="009749A9" w14:paraId="5AD42E73" w14:textId="77777777">
        <w:trPr>
          <w:trHeight w:val="539"/>
        </w:trPr>
        <w:tc>
          <w:tcPr>
            <w:tcW w:w="9648" w:type="dxa"/>
          </w:tcPr>
          <w:p w14:paraId="2115C285" w14:textId="6D4788C5" w:rsidR="00123C94" w:rsidRPr="009749A9" w:rsidRDefault="009749A9" w:rsidP="005737B5">
            <w:pPr>
              <w:jc w:val="both"/>
              <w:rPr>
                <w:i/>
              </w:rPr>
            </w:pPr>
            <w:r w:rsidRPr="009749A9">
              <w:rPr>
                <w:i/>
              </w:rPr>
              <w:t>Carlos Borges, como personal trainer, representa sua academia sendo respons</w:t>
            </w:r>
            <w:r>
              <w:rPr>
                <w:i/>
              </w:rPr>
              <w:t>ável</w:t>
            </w:r>
            <w:r w:rsidRPr="009749A9">
              <w:rPr>
                <w:i/>
              </w:rPr>
              <w:t xml:space="preserve"> por todos os processos existentes no neg</w:t>
            </w:r>
            <w:r>
              <w:rPr>
                <w:i/>
              </w:rPr>
              <w:t>ócio.</w:t>
            </w:r>
          </w:p>
        </w:tc>
      </w:tr>
    </w:tbl>
    <w:p w14:paraId="1906CC38" w14:textId="77777777" w:rsidR="00123C94" w:rsidRPr="009749A9" w:rsidRDefault="00123C94" w:rsidP="00123C94"/>
    <w:p w14:paraId="34D53D09" w14:textId="77777777" w:rsidR="00123C94" w:rsidRPr="000B2F31" w:rsidRDefault="00123C94" w:rsidP="00123C94">
      <w:pPr>
        <w:pStyle w:val="Heading2"/>
      </w:pPr>
      <w:bookmarkStart w:id="55" w:name="_Toc64442547"/>
      <w:bookmarkStart w:id="56" w:name="_Toc67974451"/>
      <w:bookmarkStart w:id="57" w:name="_Toc81282068"/>
      <w:bookmarkStart w:id="58" w:name="_Toc81369583"/>
      <w:bookmarkStart w:id="59" w:name="_Toc81732489"/>
      <w:bookmarkStart w:id="60" w:name="_Toc164079097"/>
      <w:bookmarkStart w:id="61" w:name="_Toc511806319"/>
      <w:bookmarkStart w:id="62" w:name="_Toc101170305"/>
      <w:commentRangeStart w:id="63"/>
      <w:r w:rsidRPr="000B2F31">
        <w:t>Histórico</w:t>
      </w:r>
      <w:bookmarkEnd w:id="55"/>
      <w:bookmarkEnd w:id="56"/>
      <w:bookmarkEnd w:id="57"/>
      <w:bookmarkEnd w:id="58"/>
      <w:bookmarkEnd w:id="59"/>
      <w:r w:rsidR="00A870ED">
        <w:t xml:space="preserve"> do projeto</w:t>
      </w:r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123C94" w:rsidRPr="000B2F31" w14:paraId="1293D7A5" w14:textId="77777777">
        <w:trPr>
          <w:hidden/>
        </w:trPr>
        <w:tc>
          <w:tcPr>
            <w:tcW w:w="9004" w:type="dxa"/>
          </w:tcPr>
          <w:commentRangeEnd w:id="63"/>
          <w:p w14:paraId="7393610D" w14:textId="62B8B61C" w:rsidR="00123C94" w:rsidRPr="000B2F31" w:rsidRDefault="00123C94" w:rsidP="005737B5">
            <w:r w:rsidRPr="000B2F31">
              <w:rPr>
                <w:rStyle w:val="CommentReference"/>
                <w:rFonts w:ascii="Arial" w:hAnsi="Arial" w:cs="Arial"/>
                <w:vanish/>
                <w:sz w:val="22"/>
              </w:rPr>
              <w:commentReference w:id="63"/>
            </w:r>
            <w:r w:rsidR="006C780C">
              <w:t>Não possue histórico.</w:t>
            </w:r>
          </w:p>
          <w:p w14:paraId="77FF274E" w14:textId="77777777" w:rsidR="00123C94" w:rsidRPr="000B2F31" w:rsidRDefault="00123C94" w:rsidP="005737B5">
            <w:pPr>
              <w:rPr>
                <w:rFonts w:ascii="Arial" w:hAnsi="Arial" w:cs="Arial"/>
              </w:rPr>
            </w:pPr>
          </w:p>
        </w:tc>
      </w:tr>
      <w:tr w:rsidR="006C780C" w:rsidRPr="000B2F31" w14:paraId="5CA28AEE" w14:textId="77777777">
        <w:trPr>
          <w:hidden/>
        </w:trPr>
        <w:tc>
          <w:tcPr>
            <w:tcW w:w="9004" w:type="dxa"/>
          </w:tcPr>
          <w:p w14:paraId="0CC780BD" w14:textId="77777777" w:rsidR="006C780C" w:rsidRPr="000B2F31" w:rsidRDefault="006C780C" w:rsidP="005737B5">
            <w:pPr>
              <w:rPr>
                <w:rStyle w:val="CommentReference"/>
                <w:rFonts w:ascii="Arial" w:hAnsi="Arial" w:cs="Arial"/>
                <w:vanish/>
                <w:sz w:val="22"/>
              </w:rPr>
            </w:pPr>
          </w:p>
        </w:tc>
      </w:tr>
    </w:tbl>
    <w:p w14:paraId="4CC4959B" w14:textId="312DC615" w:rsidR="00123C94" w:rsidRPr="000B2F31" w:rsidRDefault="00123C94" w:rsidP="00123C94">
      <w:pPr>
        <w:pStyle w:val="Heading2"/>
        <w:ind w:left="567" w:hanging="567"/>
      </w:pPr>
      <w:bookmarkStart w:id="64" w:name="_Toc164079098"/>
      <w:bookmarkStart w:id="65" w:name="_Toc511806320"/>
      <w:commentRangeStart w:id="66"/>
      <w:r w:rsidRPr="000B2F31">
        <w:t>Escop</w:t>
      </w:r>
      <w:r w:rsidR="00A3394A">
        <w:t xml:space="preserve">o da modelagem de processos de </w:t>
      </w:r>
      <w:r w:rsidRPr="000B2F31">
        <w:t>negócio</w:t>
      </w:r>
      <w:commentRangeEnd w:id="66"/>
      <w:r w:rsidRPr="000B2F31">
        <w:rPr>
          <w:rStyle w:val="CommentReference"/>
          <w:b w:val="0"/>
          <w:i w:val="0"/>
        </w:rPr>
        <w:commentReference w:id="66"/>
      </w:r>
      <w:bookmarkEnd w:id="62"/>
      <w:bookmarkEnd w:id="64"/>
      <w:bookmarkEnd w:id="65"/>
    </w:p>
    <w:p w14:paraId="2CAC2BC8" w14:textId="77777777" w:rsidR="00123C94" w:rsidRPr="000B2F31" w:rsidRDefault="00123C94" w:rsidP="00123C94">
      <w:pPr>
        <w:pStyle w:val="BodyText"/>
      </w:pPr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7"/>
        <w:gridCol w:w="2510"/>
        <w:gridCol w:w="4200"/>
      </w:tblGrid>
      <w:tr w:rsidR="00123C94" w:rsidRPr="000B2F31" w14:paraId="1BB665E2" w14:textId="77777777">
        <w:tc>
          <w:tcPr>
            <w:tcW w:w="1063" w:type="dxa"/>
          </w:tcPr>
          <w:p w14:paraId="641874A4" w14:textId="77777777" w:rsidR="00123C94" w:rsidRPr="000B2F31" w:rsidRDefault="00123C94" w:rsidP="005737B5">
            <w:pPr>
              <w:pStyle w:val="Tabelareduzida"/>
              <w:jc w:val="center"/>
              <w:rPr>
                <w:b/>
              </w:rPr>
            </w:pPr>
            <w:r w:rsidRPr="000B2F31">
              <w:rPr>
                <w:b/>
              </w:rPr>
              <w:lastRenderedPageBreak/>
              <w:t>Número de ordem</w:t>
            </w:r>
          </w:p>
        </w:tc>
        <w:tc>
          <w:tcPr>
            <w:tcW w:w="1417" w:type="dxa"/>
          </w:tcPr>
          <w:p w14:paraId="193FA161" w14:textId="77777777" w:rsidR="00123C94" w:rsidRPr="000B2F31" w:rsidRDefault="00123C94" w:rsidP="005737B5">
            <w:pPr>
              <w:pStyle w:val="Tabelareduzida"/>
              <w:jc w:val="center"/>
              <w:rPr>
                <w:b/>
              </w:rPr>
            </w:pPr>
            <w:r w:rsidRPr="000B2F31">
              <w:rPr>
                <w:b/>
              </w:rPr>
              <w:t>Nome da unidade de negócio</w:t>
            </w:r>
          </w:p>
        </w:tc>
        <w:tc>
          <w:tcPr>
            <w:tcW w:w="2510" w:type="dxa"/>
          </w:tcPr>
          <w:p w14:paraId="391ECBFF" w14:textId="77777777" w:rsidR="00123C94" w:rsidRPr="000B2F31" w:rsidRDefault="00123C94" w:rsidP="005737B5">
            <w:pPr>
              <w:pStyle w:val="Tabelareduzida"/>
              <w:jc w:val="center"/>
              <w:rPr>
                <w:b/>
              </w:rPr>
            </w:pPr>
            <w:r w:rsidRPr="000B2F31">
              <w:rPr>
                <w:b/>
              </w:rPr>
              <w:t>Descrição</w:t>
            </w:r>
          </w:p>
        </w:tc>
        <w:tc>
          <w:tcPr>
            <w:tcW w:w="4200" w:type="dxa"/>
          </w:tcPr>
          <w:p w14:paraId="6D84D398" w14:textId="77777777" w:rsidR="00123C94" w:rsidRPr="000B2F31" w:rsidRDefault="00123C94" w:rsidP="005737B5">
            <w:pPr>
              <w:pStyle w:val="Tabelareduzida"/>
              <w:jc w:val="center"/>
              <w:rPr>
                <w:b/>
              </w:rPr>
            </w:pPr>
            <w:r w:rsidRPr="000B2F31">
              <w:rPr>
                <w:b/>
              </w:rPr>
              <w:t>Benefícios esperados</w:t>
            </w:r>
          </w:p>
        </w:tc>
      </w:tr>
      <w:tr w:rsidR="00123C94" w:rsidRPr="000B2F31" w14:paraId="40D68B2D" w14:textId="77777777">
        <w:tc>
          <w:tcPr>
            <w:tcW w:w="1063" w:type="dxa"/>
            <w:vAlign w:val="center"/>
          </w:tcPr>
          <w:p w14:paraId="3F6F45BA" w14:textId="77777777" w:rsidR="00123C94" w:rsidRPr="000B2F31" w:rsidRDefault="00123C94" w:rsidP="005737B5">
            <w:pPr>
              <w:pStyle w:val="Tabelareduzida"/>
              <w:numPr>
                <w:ilvl w:val="0"/>
                <w:numId w:val="7"/>
              </w:numPr>
              <w:jc w:val="center"/>
            </w:pPr>
          </w:p>
        </w:tc>
        <w:tc>
          <w:tcPr>
            <w:tcW w:w="1417" w:type="dxa"/>
            <w:vAlign w:val="center"/>
          </w:tcPr>
          <w:p w14:paraId="2AD2B402" w14:textId="77777777" w:rsidR="00123C94" w:rsidRPr="000B2F31" w:rsidRDefault="00123C94" w:rsidP="005737B5">
            <w:pPr>
              <w:pStyle w:val="Tabelareduzida"/>
            </w:pPr>
          </w:p>
        </w:tc>
        <w:tc>
          <w:tcPr>
            <w:tcW w:w="2510" w:type="dxa"/>
          </w:tcPr>
          <w:p w14:paraId="7050767B" w14:textId="77777777" w:rsidR="00123C94" w:rsidRPr="000B2F31" w:rsidRDefault="00123C94" w:rsidP="005737B5">
            <w:pPr>
              <w:pStyle w:val="Tabelareduzida"/>
            </w:pPr>
          </w:p>
        </w:tc>
        <w:tc>
          <w:tcPr>
            <w:tcW w:w="4200" w:type="dxa"/>
          </w:tcPr>
          <w:p w14:paraId="59DE5101" w14:textId="77777777" w:rsidR="00123C94" w:rsidRPr="000B2F31" w:rsidRDefault="00123C94" w:rsidP="005737B5">
            <w:pPr>
              <w:pStyle w:val="Tabelareduzida"/>
            </w:pPr>
          </w:p>
        </w:tc>
      </w:tr>
      <w:tr w:rsidR="00123C94" w:rsidRPr="000B2F31" w14:paraId="6AE994EF" w14:textId="77777777">
        <w:tc>
          <w:tcPr>
            <w:tcW w:w="1063" w:type="dxa"/>
            <w:vAlign w:val="center"/>
          </w:tcPr>
          <w:p w14:paraId="01A601D6" w14:textId="77777777" w:rsidR="00123C94" w:rsidRPr="000B2F31" w:rsidRDefault="00123C94" w:rsidP="005737B5">
            <w:pPr>
              <w:pStyle w:val="Tabelareduzida"/>
              <w:numPr>
                <w:ilvl w:val="0"/>
                <w:numId w:val="7"/>
              </w:numPr>
              <w:jc w:val="center"/>
            </w:pPr>
          </w:p>
        </w:tc>
        <w:tc>
          <w:tcPr>
            <w:tcW w:w="1417" w:type="dxa"/>
            <w:vAlign w:val="center"/>
          </w:tcPr>
          <w:p w14:paraId="58A122F7" w14:textId="77777777" w:rsidR="00123C94" w:rsidRPr="000B2F31" w:rsidRDefault="00123C94" w:rsidP="005737B5">
            <w:pPr>
              <w:pStyle w:val="Tabelareduzida"/>
            </w:pPr>
          </w:p>
        </w:tc>
        <w:tc>
          <w:tcPr>
            <w:tcW w:w="2510" w:type="dxa"/>
          </w:tcPr>
          <w:p w14:paraId="38C74EB9" w14:textId="77777777" w:rsidR="00123C94" w:rsidRPr="000B2F31" w:rsidRDefault="00123C94" w:rsidP="005737B5">
            <w:pPr>
              <w:pStyle w:val="Tabelareduzida"/>
            </w:pPr>
          </w:p>
        </w:tc>
        <w:tc>
          <w:tcPr>
            <w:tcW w:w="4200" w:type="dxa"/>
          </w:tcPr>
          <w:p w14:paraId="5123F136" w14:textId="77777777" w:rsidR="00123C94" w:rsidRPr="000B2F31" w:rsidRDefault="00123C94" w:rsidP="005737B5">
            <w:pPr>
              <w:pStyle w:val="Tabelareduzida"/>
            </w:pPr>
          </w:p>
        </w:tc>
      </w:tr>
      <w:tr w:rsidR="00123C94" w:rsidRPr="000B2F31" w14:paraId="5758FBBC" w14:textId="77777777">
        <w:tc>
          <w:tcPr>
            <w:tcW w:w="1063" w:type="dxa"/>
            <w:vAlign w:val="center"/>
          </w:tcPr>
          <w:p w14:paraId="1E037961" w14:textId="77777777" w:rsidR="00123C94" w:rsidRPr="000B2F31" w:rsidRDefault="00123C94" w:rsidP="005737B5">
            <w:pPr>
              <w:pStyle w:val="Tabelareduzida"/>
              <w:numPr>
                <w:ilvl w:val="0"/>
                <w:numId w:val="7"/>
              </w:numPr>
              <w:jc w:val="center"/>
            </w:pPr>
          </w:p>
        </w:tc>
        <w:tc>
          <w:tcPr>
            <w:tcW w:w="1417" w:type="dxa"/>
            <w:vAlign w:val="center"/>
          </w:tcPr>
          <w:p w14:paraId="06544F17" w14:textId="77777777" w:rsidR="00123C94" w:rsidRPr="000B2F31" w:rsidRDefault="00123C94" w:rsidP="005737B5">
            <w:pPr>
              <w:pStyle w:val="Tabelareduzida"/>
            </w:pPr>
          </w:p>
        </w:tc>
        <w:tc>
          <w:tcPr>
            <w:tcW w:w="2510" w:type="dxa"/>
          </w:tcPr>
          <w:p w14:paraId="6B6AD874" w14:textId="77777777" w:rsidR="00123C94" w:rsidRPr="000B2F31" w:rsidRDefault="00123C94" w:rsidP="005737B5">
            <w:pPr>
              <w:pStyle w:val="Tabelareduzida"/>
            </w:pPr>
          </w:p>
        </w:tc>
        <w:tc>
          <w:tcPr>
            <w:tcW w:w="4200" w:type="dxa"/>
          </w:tcPr>
          <w:p w14:paraId="7CFED5B2" w14:textId="77777777" w:rsidR="00123C94" w:rsidRPr="000B2F31" w:rsidRDefault="00123C94" w:rsidP="005737B5">
            <w:pPr>
              <w:pStyle w:val="Tabelareduzida"/>
            </w:pPr>
          </w:p>
        </w:tc>
      </w:tr>
      <w:tr w:rsidR="00123C94" w:rsidRPr="000B2F31" w14:paraId="01D66B8B" w14:textId="77777777">
        <w:tc>
          <w:tcPr>
            <w:tcW w:w="1063" w:type="dxa"/>
            <w:vAlign w:val="center"/>
          </w:tcPr>
          <w:p w14:paraId="0BBE2EB2" w14:textId="77777777" w:rsidR="00123C94" w:rsidRPr="000B2F31" w:rsidRDefault="00123C94" w:rsidP="005737B5">
            <w:pPr>
              <w:pStyle w:val="Tabelareduzida"/>
              <w:numPr>
                <w:ilvl w:val="0"/>
                <w:numId w:val="7"/>
              </w:numPr>
              <w:jc w:val="center"/>
            </w:pPr>
          </w:p>
        </w:tc>
        <w:tc>
          <w:tcPr>
            <w:tcW w:w="1417" w:type="dxa"/>
            <w:vAlign w:val="center"/>
          </w:tcPr>
          <w:p w14:paraId="1A121C83" w14:textId="77777777" w:rsidR="00123C94" w:rsidRPr="000B2F31" w:rsidRDefault="00123C94" w:rsidP="005737B5">
            <w:pPr>
              <w:pStyle w:val="Tabelareduzida"/>
            </w:pPr>
          </w:p>
        </w:tc>
        <w:tc>
          <w:tcPr>
            <w:tcW w:w="2510" w:type="dxa"/>
          </w:tcPr>
          <w:p w14:paraId="43DC89C2" w14:textId="77777777" w:rsidR="00123C94" w:rsidRPr="000B2F31" w:rsidRDefault="00123C94" w:rsidP="005737B5">
            <w:pPr>
              <w:pStyle w:val="Tabelareduzida"/>
            </w:pPr>
          </w:p>
        </w:tc>
        <w:tc>
          <w:tcPr>
            <w:tcW w:w="4200" w:type="dxa"/>
          </w:tcPr>
          <w:p w14:paraId="7E9DABD8" w14:textId="77777777" w:rsidR="00123C94" w:rsidRPr="000B2F31" w:rsidRDefault="00123C94" w:rsidP="005737B5">
            <w:pPr>
              <w:pStyle w:val="Tabelareduzida"/>
            </w:pPr>
          </w:p>
        </w:tc>
      </w:tr>
    </w:tbl>
    <w:p w14:paraId="19E86088" w14:textId="77777777" w:rsidR="00123C94" w:rsidRPr="000B2F31" w:rsidRDefault="00123C94" w:rsidP="00123C94">
      <w:pPr>
        <w:pStyle w:val="Heading2"/>
      </w:pPr>
      <w:bookmarkStart w:id="67" w:name="_Toc164079099"/>
      <w:bookmarkStart w:id="68" w:name="_Toc511806321"/>
      <w:commentRangeStart w:id="69"/>
      <w:r w:rsidRPr="000B2F31">
        <w:t>Objetivo</w:t>
      </w:r>
      <w:r w:rsidR="006B2D90" w:rsidRPr="000B2F31">
        <w:t xml:space="preserve">s da modelagem </w:t>
      </w:r>
      <w:commentRangeEnd w:id="69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69"/>
      </w:r>
      <w:bookmarkEnd w:id="67"/>
      <w:bookmarkEnd w:id="68"/>
    </w:p>
    <w:p w14:paraId="02CBFB42" w14:textId="77777777" w:rsidR="00123C94" w:rsidRPr="000B2F31" w:rsidRDefault="00123C94" w:rsidP="00123C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9"/>
      </w:tblGrid>
      <w:tr w:rsidR="00123C94" w:rsidRPr="000B2F31" w14:paraId="5B344D53" w14:textId="77777777">
        <w:tc>
          <w:tcPr>
            <w:tcW w:w="8529" w:type="dxa"/>
          </w:tcPr>
          <w:p w14:paraId="3C395D6A" w14:textId="77777777" w:rsidR="009749A9" w:rsidRDefault="009749A9" w:rsidP="009749A9">
            <w:r w:rsidRPr="0062378A">
              <w:t>Compreensão do negócio</w:t>
            </w:r>
            <w:r>
              <w:t>.</w:t>
            </w:r>
          </w:p>
          <w:p w14:paraId="3ECF1160" w14:textId="2FCD8015" w:rsidR="009749A9" w:rsidRDefault="009749A9" w:rsidP="009749A9">
            <w:r>
              <w:t>Atuar como base o desenvolvimento de</w:t>
            </w:r>
            <w:r w:rsidRPr="00B10215">
              <w:t xml:space="preserve"> sistemas de informação</w:t>
            </w:r>
            <w:r>
              <w:t xml:space="preserve"> adequados que apóiem o negócio. </w:t>
            </w:r>
          </w:p>
          <w:p w14:paraId="5C16BA2C" w14:textId="77777777" w:rsidR="009749A9" w:rsidRDefault="009749A9" w:rsidP="009749A9">
            <w:r w:rsidRPr="00B10215">
              <w:t xml:space="preserve">Atuar como </w:t>
            </w:r>
            <w:r>
              <w:t>base para m</w:t>
            </w:r>
            <w:r w:rsidRPr="0062378A">
              <w:t>elhoria do negócio</w:t>
            </w:r>
            <w:r>
              <w:t xml:space="preserve">. </w:t>
            </w:r>
          </w:p>
          <w:p w14:paraId="6672BFC8" w14:textId="6EF10804" w:rsidR="00123C94" w:rsidRPr="000B2F31" w:rsidRDefault="009749A9" w:rsidP="009749A9">
            <w:r>
              <w:t>D</w:t>
            </w:r>
            <w:r w:rsidRPr="0062378A">
              <w:t>esenvolvimento de novos processos (Inovação)</w:t>
            </w:r>
            <w:r>
              <w:t>.</w:t>
            </w:r>
          </w:p>
        </w:tc>
      </w:tr>
    </w:tbl>
    <w:p w14:paraId="008748B1" w14:textId="77777777" w:rsidR="00123C94" w:rsidRPr="000B2F31" w:rsidRDefault="00123C94" w:rsidP="00123C94"/>
    <w:p w14:paraId="60FC521D" w14:textId="77777777" w:rsidR="00123C94" w:rsidRPr="000B2F31" w:rsidRDefault="00123C94" w:rsidP="00123C94">
      <w:pPr>
        <w:pStyle w:val="Heading2"/>
        <w:keepLines/>
        <w:spacing w:before="240"/>
        <w:ind w:left="567" w:hanging="567"/>
      </w:pPr>
      <w:bookmarkStart w:id="70" w:name="_Toc101170307"/>
      <w:bookmarkStart w:id="71" w:name="_Toc164079100"/>
      <w:bookmarkStart w:id="72" w:name="_Toc511806322"/>
      <w:commentRangeStart w:id="73"/>
      <w:r w:rsidRPr="000B2F31">
        <w:t>Resultados da modelagem</w:t>
      </w:r>
      <w:commentRangeEnd w:id="73"/>
      <w:r w:rsidRPr="000B2F31">
        <w:rPr>
          <w:rStyle w:val="CommentReference"/>
          <w:b w:val="0"/>
          <w:i w:val="0"/>
        </w:rPr>
        <w:commentReference w:id="73"/>
      </w:r>
      <w:bookmarkEnd w:id="70"/>
      <w:bookmarkEnd w:id="71"/>
      <w:bookmarkEnd w:id="72"/>
    </w:p>
    <w:p w14:paraId="4AE71BFF" w14:textId="77777777" w:rsidR="00123C94" w:rsidRPr="000B2F31" w:rsidRDefault="00123C94" w:rsidP="00123C94">
      <w:bookmarkStart w:id="74" w:name="OLE_LINK1"/>
      <w:bookmarkStart w:id="75" w:name="OLE_LINK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9"/>
      </w:tblGrid>
      <w:tr w:rsidR="00123C94" w:rsidRPr="000B2F31" w14:paraId="22EDEE53" w14:textId="77777777">
        <w:tc>
          <w:tcPr>
            <w:tcW w:w="8529" w:type="dxa"/>
          </w:tcPr>
          <w:p w14:paraId="1F29D570" w14:textId="77777777" w:rsidR="00123C94" w:rsidRPr="000B2F31" w:rsidRDefault="00123C94" w:rsidP="005737B5">
            <w:pPr>
              <w:pStyle w:val="BodyText"/>
              <w:keepNext/>
              <w:keepLines/>
              <w:jc w:val="left"/>
            </w:pPr>
          </w:p>
        </w:tc>
      </w:tr>
      <w:bookmarkEnd w:id="74"/>
      <w:bookmarkEnd w:id="75"/>
    </w:tbl>
    <w:p w14:paraId="50E10461" w14:textId="77777777" w:rsidR="00123C94" w:rsidRPr="000B2F31" w:rsidRDefault="00123C94" w:rsidP="00123C94">
      <w:pPr>
        <w:pStyle w:val="BodyText"/>
      </w:pPr>
    </w:p>
    <w:p w14:paraId="6371DD98" w14:textId="77777777" w:rsidR="00123C94" w:rsidRDefault="00123C94" w:rsidP="00123C94"/>
    <w:p w14:paraId="224F00B0" w14:textId="3AEBC86E" w:rsidR="00197842" w:rsidRDefault="00197842">
      <w:r>
        <w:br w:type="page"/>
      </w:r>
    </w:p>
    <w:p w14:paraId="4BDA2C10" w14:textId="44A20040" w:rsidR="006D348F" w:rsidRPr="000B2F31" w:rsidRDefault="006D348F" w:rsidP="00B10215">
      <w:pPr>
        <w:pStyle w:val="Heading1"/>
      </w:pPr>
      <w:bookmarkStart w:id="76" w:name="_Toc164079103"/>
      <w:bookmarkStart w:id="77" w:name="_Toc511806323"/>
      <w:commentRangeStart w:id="78"/>
      <w:r w:rsidRPr="000B2F31">
        <w:lastRenderedPageBreak/>
        <w:t xml:space="preserve">Visão </w:t>
      </w:r>
      <w:r w:rsidR="00E95127">
        <w:t>(</w:t>
      </w:r>
      <w:r w:rsidR="00632336" w:rsidRPr="000B2F31">
        <w:t>estratégica</w:t>
      </w:r>
      <w:r w:rsidR="00E95127">
        <w:t>)</w:t>
      </w:r>
      <w:r w:rsidR="00632336" w:rsidRPr="000B2F31">
        <w:t xml:space="preserve"> </w:t>
      </w:r>
      <w:r w:rsidR="00857DEE" w:rsidRPr="000B2F31">
        <w:t>do</w:t>
      </w:r>
      <w:r w:rsidR="00EF20F2" w:rsidRPr="000B2F31">
        <w:t xml:space="preserve"> n</w:t>
      </w:r>
      <w:r w:rsidR="00CE2335" w:rsidRPr="000B2F31">
        <w:t>egócio</w:t>
      </w:r>
      <w:commentRangeEnd w:id="78"/>
      <w:r w:rsidR="00DE7A11" w:rsidRPr="000B2F31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78"/>
      </w:r>
      <w:bookmarkEnd w:id="76"/>
      <w:bookmarkEnd w:id="77"/>
    </w:p>
    <w:p w14:paraId="0BD950A3" w14:textId="77777777" w:rsidR="00236497" w:rsidRPr="000B2F31" w:rsidRDefault="00236497" w:rsidP="006D348F">
      <w:pPr>
        <w:pStyle w:val="Heading2"/>
      </w:pPr>
      <w:bookmarkStart w:id="79" w:name="_Toc164079104"/>
      <w:bookmarkStart w:id="80" w:name="_Toc511806324"/>
      <w:commentRangeStart w:id="81"/>
      <w:r w:rsidRPr="000B2F31">
        <w:t>Definição</w:t>
      </w:r>
      <w:r w:rsidR="00EF20F2" w:rsidRPr="000B2F31">
        <w:t xml:space="preserve"> e</w:t>
      </w:r>
      <w:r w:rsidRPr="000B2F31">
        <w:t>stratégi</w:t>
      </w:r>
      <w:r w:rsidR="00EF20F2" w:rsidRPr="000B2F31">
        <w:t>c</w:t>
      </w:r>
      <w:r w:rsidRPr="000B2F31">
        <w:t>a</w:t>
      </w:r>
      <w:commentRangeEnd w:id="81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81"/>
      </w:r>
      <w:bookmarkEnd w:id="79"/>
      <w:bookmarkEnd w:id="80"/>
    </w:p>
    <w:p w14:paraId="2AF72321" w14:textId="77777777" w:rsidR="0004292C" w:rsidRPr="000B2F31" w:rsidRDefault="0004292C" w:rsidP="00236497">
      <w:pPr>
        <w:pStyle w:val="Heading3"/>
      </w:pPr>
      <w:bookmarkStart w:id="82" w:name="_Toc164079105"/>
      <w:bookmarkStart w:id="83" w:name="_Toc511806325"/>
      <w:commentRangeStart w:id="84"/>
      <w:r w:rsidRPr="000B2F31">
        <w:t>Consideraçõe</w:t>
      </w:r>
      <w:r w:rsidR="003420A8">
        <w:t>s sobre</w:t>
      </w:r>
      <w:r w:rsidR="007F3FED">
        <w:t xml:space="preserve"> contexto</w:t>
      </w:r>
      <w:r w:rsidRPr="000B2F31">
        <w:t xml:space="preserve"> </w:t>
      </w:r>
      <w:commentRangeEnd w:id="84"/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84"/>
      </w:r>
      <w:bookmarkEnd w:id="82"/>
      <w:bookmarkEnd w:id="83"/>
    </w:p>
    <w:p w14:paraId="660B7F61" w14:textId="77777777" w:rsidR="0004292C" w:rsidRPr="005230F8" w:rsidRDefault="0004292C" w:rsidP="005230F8">
      <w:pPr>
        <w:pStyle w:val="StyleHeading4Arial12pt"/>
      </w:pPr>
      <w:commentRangeStart w:id="85"/>
      <w:r w:rsidRPr="000B2F31">
        <w:t xml:space="preserve">Cliente </w:t>
      </w:r>
      <w:commentRangeEnd w:id="85"/>
      <w:r w:rsidR="00853BBB" w:rsidRPr="000B2F31">
        <w:rPr>
          <w:rStyle w:val="CommentReference"/>
          <w:sz w:val="24"/>
        </w:rPr>
        <w:commentReference w:id="85"/>
      </w:r>
    </w:p>
    <w:p w14:paraId="622296A2" w14:textId="77777777" w:rsidR="0004292C" w:rsidRPr="000B2F31" w:rsidRDefault="0004292C" w:rsidP="000429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4292C" w:rsidRPr="000B2F31" w14:paraId="04F6B6CE" w14:textId="77777777">
        <w:tc>
          <w:tcPr>
            <w:tcW w:w="9004" w:type="dxa"/>
          </w:tcPr>
          <w:p w14:paraId="63F9C25B" w14:textId="77777777" w:rsidR="0004292C" w:rsidRPr="000B2F31" w:rsidRDefault="0004292C" w:rsidP="007A3A73"/>
          <w:p w14:paraId="7FA20069" w14:textId="79B77E91" w:rsidR="0004292C" w:rsidRPr="000B2F31" w:rsidRDefault="009749A9" w:rsidP="007A3A73">
            <w:r>
              <w:t>Carlos Borges</w:t>
            </w:r>
          </w:p>
        </w:tc>
      </w:tr>
    </w:tbl>
    <w:p w14:paraId="07CFBDA7" w14:textId="77777777" w:rsidR="0004292C" w:rsidRPr="000B2F31" w:rsidRDefault="0004292C" w:rsidP="0004292C">
      <w:pPr>
        <w:rPr>
          <w:b/>
          <w:bCs/>
        </w:rPr>
      </w:pPr>
    </w:p>
    <w:p w14:paraId="47AB67B7" w14:textId="77777777" w:rsidR="00AA6294" w:rsidRPr="005230F8" w:rsidRDefault="00AA6294" w:rsidP="005230F8">
      <w:pPr>
        <w:pStyle w:val="StyleHeading4Arial12pt"/>
      </w:pPr>
      <w:commentRangeStart w:id="86"/>
      <w:r>
        <w:t>Atores de negócio</w:t>
      </w:r>
      <w:commentRangeEnd w:id="86"/>
      <w:r>
        <w:rPr>
          <w:rStyle w:val="CommentReference"/>
          <w:b w:val="0"/>
          <w:bCs w:val="0"/>
        </w:rPr>
        <w:commentReference w:id="86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AA6294" w:rsidRPr="000B2F31" w14:paraId="5EA92FB1" w14:textId="77777777" w:rsidTr="009749A9">
        <w:trPr>
          <w:trHeight w:val="177"/>
        </w:trPr>
        <w:tc>
          <w:tcPr>
            <w:tcW w:w="9004" w:type="dxa"/>
          </w:tcPr>
          <w:p w14:paraId="15B6AC3A" w14:textId="77777777" w:rsidR="00AA6294" w:rsidRPr="000B2F31" w:rsidRDefault="00AA6294" w:rsidP="00AA6294"/>
          <w:p w14:paraId="1BF9F142" w14:textId="608C4B57" w:rsidR="00AA6294" w:rsidRPr="000B2F31" w:rsidRDefault="009749A9" w:rsidP="00AA6294">
            <w:r>
              <w:t>Personal Trainer, aluno.</w:t>
            </w:r>
          </w:p>
        </w:tc>
      </w:tr>
    </w:tbl>
    <w:p w14:paraId="1B97746B" w14:textId="77777777" w:rsidR="006B629A" w:rsidRPr="005230F8" w:rsidRDefault="006B629A" w:rsidP="005230F8">
      <w:pPr>
        <w:pStyle w:val="StyleHeading4Arial12pt"/>
      </w:pPr>
      <w:commentRangeStart w:id="87"/>
      <w:r>
        <w:t>Produtos</w:t>
      </w:r>
      <w:commentRangeEnd w:id="87"/>
      <w:r>
        <w:rPr>
          <w:rStyle w:val="CommentReference"/>
          <w:b w:val="0"/>
          <w:bCs w:val="0"/>
        </w:rPr>
        <w:commentReference w:id="87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B629A" w:rsidRPr="000B2F31" w14:paraId="00D3EEC1" w14:textId="77777777" w:rsidTr="009749A9">
        <w:trPr>
          <w:trHeight w:val="255"/>
        </w:trPr>
        <w:tc>
          <w:tcPr>
            <w:tcW w:w="9004" w:type="dxa"/>
          </w:tcPr>
          <w:p w14:paraId="38AC4DC4" w14:textId="77777777" w:rsidR="006B629A" w:rsidRDefault="006B629A" w:rsidP="006B629A"/>
          <w:p w14:paraId="3E489048" w14:textId="79FCFB7E" w:rsidR="009749A9" w:rsidRPr="000B2F31" w:rsidRDefault="009749A9" w:rsidP="006B629A">
            <w:r>
              <w:t>Acompanhamento físico realizado pelo personal trainer.</w:t>
            </w:r>
          </w:p>
        </w:tc>
      </w:tr>
    </w:tbl>
    <w:p w14:paraId="5D7B185C" w14:textId="77777777" w:rsidR="0004292C" w:rsidRPr="005230F8" w:rsidRDefault="0004292C" w:rsidP="005230F8">
      <w:pPr>
        <w:pStyle w:val="StyleHeading4Arial12pt"/>
      </w:pPr>
      <w:commentRangeStart w:id="88"/>
      <w:r w:rsidRPr="000B2F31">
        <w:t>Concorrentes</w:t>
      </w:r>
      <w:commentRangeEnd w:id="88"/>
      <w:r w:rsidR="00853BBB" w:rsidRPr="000B2F31">
        <w:rPr>
          <w:rStyle w:val="CommentReference"/>
          <w:sz w:val="24"/>
        </w:rPr>
        <w:commentReference w:id="88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4292C" w:rsidRPr="000B2F31" w14:paraId="2DA70344" w14:textId="77777777">
        <w:tc>
          <w:tcPr>
            <w:tcW w:w="9004" w:type="dxa"/>
          </w:tcPr>
          <w:p w14:paraId="193F54DB" w14:textId="135E2CD1" w:rsidR="0004292C" w:rsidRPr="000B2F31" w:rsidRDefault="00AF544D" w:rsidP="007A3A73">
            <w:r>
              <w:t>Outros personal trainers</w:t>
            </w:r>
          </w:p>
        </w:tc>
      </w:tr>
    </w:tbl>
    <w:p w14:paraId="7B3519E5" w14:textId="77777777" w:rsidR="0004292C" w:rsidRPr="000B2F31" w:rsidRDefault="00AA0A01" w:rsidP="005230F8">
      <w:pPr>
        <w:pStyle w:val="StyleHeading4Arial12pt"/>
      </w:pPr>
      <w:r w:rsidRPr="000B2F31">
        <w:t xml:space="preserve">Tamanho e posição no </w:t>
      </w:r>
      <w:r w:rsidR="00B37D23">
        <w:t>ambiente (mercado,</w:t>
      </w:r>
      <w:commentRangeStart w:id="89"/>
      <w:r w:rsidR="0004292C" w:rsidRPr="000B2F31">
        <w:t xml:space="preserve"> indústria</w:t>
      </w:r>
      <w:commentRangeEnd w:id="89"/>
      <w:r w:rsidR="00B37D23">
        <w:t xml:space="preserve"> ou comunidade)</w:t>
      </w:r>
      <w:r w:rsidR="0004292C" w:rsidRPr="000B2F31">
        <w:commentReference w:id="89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4292C" w:rsidRPr="000B2F31" w14:paraId="199486A3" w14:textId="77777777">
        <w:tc>
          <w:tcPr>
            <w:tcW w:w="9004" w:type="dxa"/>
          </w:tcPr>
          <w:p w14:paraId="3F2F705C" w14:textId="726147BB" w:rsidR="0004292C" w:rsidRPr="000B2F31" w:rsidRDefault="00AF544D" w:rsidP="007A3A73">
            <w:r>
              <w:t>Tendo em vista o melhoramento da qualidade de vida e da longevidade tem-se a necessidade de cuidar melhor do corpo e com isso os personal trainers ocupam uma lugar no mercado para seus serviços.</w:t>
            </w:r>
          </w:p>
          <w:p w14:paraId="19F6512A" w14:textId="77777777" w:rsidR="0004292C" w:rsidRPr="000B2F31" w:rsidRDefault="0004292C" w:rsidP="007A3A73"/>
        </w:tc>
      </w:tr>
    </w:tbl>
    <w:p w14:paraId="71FDCE8A" w14:textId="77777777" w:rsidR="0004292C" w:rsidRPr="005230F8" w:rsidRDefault="00EF35A5" w:rsidP="005230F8">
      <w:pPr>
        <w:pStyle w:val="StyleHeading4Arial12pt"/>
      </w:pPr>
      <w:commentRangeStart w:id="90"/>
      <w:r>
        <w:t>Desempenho</w:t>
      </w:r>
      <w:commentRangeEnd w:id="90"/>
      <w:r w:rsidR="0004292C" w:rsidRPr="000B2F31">
        <w:rPr>
          <w:rStyle w:val="CommentReference"/>
          <w:sz w:val="24"/>
        </w:rPr>
        <w:commentReference w:id="90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4292C" w:rsidRPr="000B2F31" w14:paraId="7AE6ECA6" w14:textId="77777777">
        <w:tc>
          <w:tcPr>
            <w:tcW w:w="9004" w:type="dxa"/>
          </w:tcPr>
          <w:p w14:paraId="0636AF12" w14:textId="54936759" w:rsidR="0004292C" w:rsidRPr="000B2F31" w:rsidRDefault="00AF544D" w:rsidP="007A3A73">
            <w:r>
              <w:t>A empresa gera lucro consistentemente e tem uma gama de clientes fixos.</w:t>
            </w:r>
          </w:p>
        </w:tc>
      </w:tr>
    </w:tbl>
    <w:p w14:paraId="08119578" w14:textId="77777777" w:rsidR="0004292C" w:rsidRPr="005230F8" w:rsidRDefault="0004292C" w:rsidP="005230F8">
      <w:pPr>
        <w:pStyle w:val="StyleHeading4Arial12pt"/>
      </w:pPr>
      <w:commentRangeStart w:id="91"/>
      <w:r w:rsidRPr="000B2F31">
        <w:t xml:space="preserve">Ambiente de negócio </w:t>
      </w:r>
      <w:commentRangeEnd w:id="91"/>
      <w:r w:rsidRPr="000B2F31">
        <w:rPr>
          <w:rStyle w:val="CommentReference"/>
          <w:sz w:val="24"/>
        </w:rPr>
        <w:commentReference w:id="91"/>
      </w:r>
    </w:p>
    <w:p w14:paraId="259FC522" w14:textId="77777777" w:rsidR="0004292C" w:rsidRPr="000B2F31" w:rsidRDefault="0004292C" w:rsidP="000429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4292C" w:rsidRPr="000B2F31" w14:paraId="622A9E6C" w14:textId="77777777">
        <w:tc>
          <w:tcPr>
            <w:tcW w:w="9004" w:type="dxa"/>
          </w:tcPr>
          <w:p w14:paraId="7D5A6717" w14:textId="08C8B1E2" w:rsidR="0004292C" w:rsidRPr="000B2F31" w:rsidRDefault="000B285F" w:rsidP="000B285F">
            <w:pPr>
              <w:jc w:val="both"/>
            </w:pPr>
            <w:r>
              <w:t>As mudanças estão relacionadas ao processo de avaliação do aluno, que será virtualizado.</w:t>
            </w:r>
          </w:p>
          <w:p w14:paraId="1031D0F9" w14:textId="77777777" w:rsidR="0004292C" w:rsidRPr="000B2F31" w:rsidRDefault="0004292C" w:rsidP="007A3A73"/>
        </w:tc>
      </w:tr>
    </w:tbl>
    <w:p w14:paraId="180C7765" w14:textId="77777777" w:rsidR="0004292C" w:rsidRPr="005230F8" w:rsidRDefault="0004292C" w:rsidP="005230F8">
      <w:pPr>
        <w:pStyle w:val="StyleHeading4Arial12pt"/>
      </w:pPr>
      <w:commentRangeStart w:id="92"/>
      <w:r w:rsidRPr="000B2F31">
        <w:lastRenderedPageBreak/>
        <w:t>Percepção pública</w:t>
      </w:r>
      <w:commentRangeEnd w:id="92"/>
      <w:r w:rsidRPr="000B2F31">
        <w:rPr>
          <w:rStyle w:val="CommentReference"/>
          <w:sz w:val="24"/>
        </w:rPr>
        <w:commentReference w:id="92"/>
      </w:r>
    </w:p>
    <w:p w14:paraId="314D0F38" w14:textId="77777777" w:rsidR="0004292C" w:rsidRPr="000B2F31" w:rsidRDefault="0004292C" w:rsidP="000429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4292C" w:rsidRPr="000B2F31" w14:paraId="56C9043E" w14:textId="77777777">
        <w:tc>
          <w:tcPr>
            <w:tcW w:w="9004" w:type="dxa"/>
          </w:tcPr>
          <w:p w14:paraId="744DB3A7" w14:textId="77777777" w:rsidR="0004292C" w:rsidRPr="000B2F31" w:rsidRDefault="0004292C" w:rsidP="007A3A73"/>
          <w:p w14:paraId="63F2057A" w14:textId="77777777" w:rsidR="0004292C" w:rsidRPr="000B2F31" w:rsidRDefault="0004292C" w:rsidP="007A3A73"/>
        </w:tc>
      </w:tr>
    </w:tbl>
    <w:p w14:paraId="78B4A014" w14:textId="77777777" w:rsidR="0004292C" w:rsidRPr="005230F8" w:rsidRDefault="0004292C" w:rsidP="005230F8">
      <w:pPr>
        <w:pStyle w:val="StyleHeading4Arial12pt"/>
      </w:pPr>
      <w:commentRangeStart w:id="93"/>
      <w:r w:rsidRPr="000B2F31">
        <w:t xml:space="preserve">Nível de serviço </w:t>
      </w:r>
      <w:commentRangeEnd w:id="93"/>
      <w:r w:rsidRPr="000B2F31">
        <w:rPr>
          <w:rStyle w:val="CommentReference"/>
          <w:sz w:val="24"/>
        </w:rPr>
        <w:commentReference w:id="93"/>
      </w:r>
    </w:p>
    <w:p w14:paraId="446E0C23" w14:textId="77777777" w:rsidR="0004292C" w:rsidRPr="000B2F31" w:rsidRDefault="0004292C" w:rsidP="000429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4292C" w:rsidRPr="000B2F31" w14:paraId="602F2E85" w14:textId="77777777">
        <w:tc>
          <w:tcPr>
            <w:tcW w:w="9004" w:type="dxa"/>
          </w:tcPr>
          <w:p w14:paraId="4CD471B5" w14:textId="77777777" w:rsidR="0004292C" w:rsidRPr="000B2F31" w:rsidRDefault="0004292C" w:rsidP="007A3A73"/>
          <w:p w14:paraId="0D1B022D" w14:textId="77777777" w:rsidR="0004292C" w:rsidRPr="000B2F31" w:rsidRDefault="0004292C" w:rsidP="007A3A73"/>
        </w:tc>
      </w:tr>
    </w:tbl>
    <w:p w14:paraId="0D188AAC" w14:textId="77777777" w:rsidR="003E4289" w:rsidRPr="000B2F31" w:rsidRDefault="003E4289" w:rsidP="00236497">
      <w:pPr>
        <w:pStyle w:val="Heading3"/>
      </w:pPr>
      <w:bookmarkStart w:id="94" w:name="_Toc164079106"/>
      <w:bookmarkStart w:id="95" w:name="_Toc511806326"/>
      <w:commentRangeStart w:id="96"/>
      <w:r w:rsidRPr="000B2F31">
        <w:t>Matriz TOWS</w:t>
      </w:r>
      <w:commentRangeEnd w:id="96"/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96"/>
      </w:r>
      <w:bookmarkEnd w:id="94"/>
      <w:bookmarkEnd w:id="95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749A9" w14:paraId="68384E87" w14:textId="77777777" w:rsidTr="00B81DE0">
        <w:trPr>
          <w:trHeight w:val="344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B560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Estratégia Global de negócio</w:t>
            </w:r>
          </w:p>
          <w:p w14:paraId="0DBFD51C" w14:textId="77777777" w:rsidR="009749A9" w:rsidRDefault="009749A9" w:rsidP="009749A9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Ter como alvo profissionais da educação física.</w:t>
            </w:r>
          </w:p>
          <w:p w14:paraId="135F3B9E" w14:textId="77777777" w:rsidR="009749A9" w:rsidRDefault="009749A9" w:rsidP="009749A9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Obter interessados (academias e personais traine) para investir no sistema.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DB05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Pontos fortes internos</w:t>
            </w:r>
          </w:p>
          <w:p w14:paraId="68A52ACF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82B01" w14:textId="77777777" w:rsidR="009749A9" w:rsidRDefault="009749A9" w:rsidP="009749A9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Bom conhecimento  de WEB design.</w:t>
            </w:r>
          </w:p>
          <w:p w14:paraId="6E469D1A" w14:textId="77777777" w:rsidR="009749A9" w:rsidRDefault="009749A9" w:rsidP="009749A9">
            <w:pPr>
              <w:widowControl w:val="0"/>
              <w:numPr>
                <w:ilvl w:val="0"/>
                <w:numId w:val="28"/>
              </w:numPr>
              <w:contextualSpacing/>
            </w:pPr>
            <w:r>
              <w:t>Bom conhecimento e experiência de soluções de programação de internet.</w:t>
            </w:r>
          </w:p>
          <w:p w14:paraId="2605E32F" w14:textId="77777777" w:rsidR="009749A9" w:rsidRDefault="009749A9" w:rsidP="009749A9">
            <w:pPr>
              <w:widowControl w:val="0"/>
              <w:numPr>
                <w:ilvl w:val="0"/>
                <w:numId w:val="28"/>
              </w:numPr>
              <w:contextualSpacing/>
            </w:pPr>
            <w:r>
              <w:t>Conhecimento do mercado onde iremos atuar.</w:t>
            </w:r>
            <w:r>
              <w:tab/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5BEA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Pontos fracos internos</w:t>
            </w:r>
          </w:p>
          <w:p w14:paraId="7577F1AD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57F799A" w14:textId="77777777" w:rsidR="009749A9" w:rsidRDefault="009749A9" w:rsidP="009749A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Equipe de desenvolvimento insuficiente.</w:t>
            </w:r>
          </w:p>
          <w:p w14:paraId="3CD32B40" w14:textId="77777777" w:rsidR="000B285F" w:rsidRDefault="009749A9" w:rsidP="000B285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Recursos financeiros baixos</w:t>
            </w:r>
          </w:p>
          <w:p w14:paraId="0F165E9C" w14:textId="0C2EFBC9" w:rsidR="009749A9" w:rsidRDefault="009749A9" w:rsidP="000B285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bookmarkStart w:id="97" w:name="_GoBack"/>
            <w:bookmarkEnd w:id="97"/>
            <w:r>
              <w:t>Não conhecimento da  empresa no mercado.</w:t>
            </w:r>
          </w:p>
        </w:tc>
      </w:tr>
      <w:tr w:rsidR="009749A9" w14:paraId="424F0841" w14:textId="77777777" w:rsidTr="009749A9">
        <w:trPr>
          <w:trHeight w:val="211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724D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Oportunidades externas</w:t>
            </w:r>
          </w:p>
          <w:p w14:paraId="7812C4F8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31B4580" w14:textId="77777777" w:rsidR="009749A9" w:rsidRDefault="009749A9" w:rsidP="009749A9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Soluções para tal problema é escassa.</w:t>
            </w:r>
          </w:p>
          <w:p w14:paraId="4845E617" w14:textId="77777777" w:rsidR="009749A9" w:rsidRDefault="009749A9" w:rsidP="009749A9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Mercado não explorado.</w:t>
            </w:r>
            <w:r>
              <w:tab/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C8BD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Estratégias</w:t>
            </w:r>
          </w:p>
          <w:p w14:paraId="4C59D6F9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98DFE8" w14:textId="77777777" w:rsidR="009749A9" w:rsidRDefault="009749A9" w:rsidP="009749A9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Desenvolver um site WEB intuitivo e completo.</w:t>
            </w:r>
          </w:p>
          <w:p w14:paraId="5CD28BC4" w14:textId="77777777" w:rsidR="009749A9" w:rsidRDefault="009749A9" w:rsidP="009749A9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Ter como alvo profissionais da educação fisíca interessados em investir no mercado.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B8CB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Estratégias</w:t>
            </w:r>
          </w:p>
          <w:p w14:paraId="44E60E60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C24F6B" w14:textId="77777777" w:rsidR="009749A9" w:rsidRDefault="009749A9" w:rsidP="009749A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Atrair investidores.</w:t>
            </w:r>
          </w:p>
          <w:p w14:paraId="616D8DD7" w14:textId="77777777" w:rsidR="009749A9" w:rsidRDefault="009749A9" w:rsidP="009749A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Atrair clientes.</w:t>
            </w:r>
          </w:p>
          <w:p w14:paraId="42E7665E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9749A9" w14:paraId="43436BAF" w14:textId="77777777" w:rsidTr="009749A9">
        <w:trPr>
          <w:trHeight w:val="1865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72DD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Ameaças externas</w:t>
            </w:r>
          </w:p>
          <w:p w14:paraId="2BCF6C8A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83C578" w14:textId="77777777" w:rsidR="009749A9" w:rsidRDefault="009749A9" w:rsidP="009749A9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Não interesse de parceiros .</w:t>
            </w:r>
          </w:p>
          <w:p w14:paraId="0D3B768C" w14:textId="77777777" w:rsidR="009749A9" w:rsidRDefault="009749A9" w:rsidP="009749A9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Dificil de se fazer conhecido na internet.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8631" w14:textId="77777777" w:rsidR="009749A9" w:rsidRDefault="009749A9" w:rsidP="00B81DE0">
            <w:pPr>
              <w:widowControl w:val="0"/>
              <w:rPr>
                <w:b/>
              </w:rPr>
            </w:pPr>
            <w:r>
              <w:rPr>
                <w:b/>
              </w:rPr>
              <w:t>Estratégias</w:t>
            </w:r>
          </w:p>
          <w:p w14:paraId="490BDB85" w14:textId="77777777" w:rsidR="009749A9" w:rsidRDefault="009749A9" w:rsidP="00B81DE0">
            <w:pPr>
              <w:widowControl w:val="0"/>
            </w:pPr>
          </w:p>
          <w:p w14:paraId="66F14F5C" w14:textId="77777777" w:rsidR="009749A9" w:rsidRDefault="009749A9" w:rsidP="009749A9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Anunciar o site em outros sites.</w:t>
            </w:r>
          </w:p>
          <w:p w14:paraId="527E78A7" w14:textId="77777777" w:rsidR="009749A9" w:rsidRDefault="009749A9" w:rsidP="009749A9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Definir estratégias de promoções para os clientes.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7EA6" w14:textId="77777777" w:rsidR="009749A9" w:rsidRDefault="009749A9" w:rsidP="00B81DE0">
            <w:pPr>
              <w:widowControl w:val="0"/>
              <w:rPr>
                <w:b/>
              </w:rPr>
            </w:pPr>
            <w:r>
              <w:rPr>
                <w:b/>
              </w:rPr>
              <w:t>Estratégias</w:t>
            </w:r>
          </w:p>
          <w:p w14:paraId="43F29A4B" w14:textId="77777777" w:rsidR="009749A9" w:rsidRDefault="009749A9" w:rsidP="00B81DE0">
            <w:pPr>
              <w:widowControl w:val="0"/>
            </w:pPr>
          </w:p>
          <w:p w14:paraId="4D160FFA" w14:textId="77777777" w:rsidR="009749A9" w:rsidRDefault="009749A9" w:rsidP="009749A9">
            <w:pPr>
              <w:widowControl w:val="0"/>
              <w:numPr>
                <w:ilvl w:val="0"/>
                <w:numId w:val="25"/>
              </w:numPr>
              <w:contextualSpacing/>
            </w:pPr>
            <w:r>
              <w:t>Empregar bons publicitários</w:t>
            </w:r>
          </w:p>
          <w:p w14:paraId="626FD6C4" w14:textId="77777777" w:rsidR="009749A9" w:rsidRDefault="009749A9" w:rsidP="009749A9">
            <w:pPr>
              <w:widowControl w:val="0"/>
              <w:numPr>
                <w:ilvl w:val="0"/>
                <w:numId w:val="25"/>
              </w:numPr>
              <w:contextualSpacing/>
            </w:pPr>
            <w:r>
              <w:t>Lançar campanh de propaganda para tornar o site conhecido.</w:t>
            </w:r>
          </w:p>
          <w:p w14:paraId="778EFB16" w14:textId="77777777" w:rsidR="009749A9" w:rsidRDefault="009749A9" w:rsidP="00B81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6229268" w14:textId="77777777" w:rsidR="003E4289" w:rsidRPr="000B2F31" w:rsidRDefault="003E4289" w:rsidP="003E4289">
      <w:pPr>
        <w:rPr>
          <w:sz w:val="28"/>
          <w:szCs w:val="28"/>
        </w:rPr>
      </w:pPr>
    </w:p>
    <w:p w14:paraId="27579E0A" w14:textId="77777777" w:rsidR="003E4289" w:rsidRPr="000B2F31" w:rsidRDefault="003E4289" w:rsidP="003E4289"/>
    <w:p w14:paraId="67569BA7" w14:textId="77777777" w:rsidR="00D53463" w:rsidRPr="000B2F31" w:rsidRDefault="00236497" w:rsidP="00236497">
      <w:pPr>
        <w:pStyle w:val="Heading3"/>
      </w:pPr>
      <w:bookmarkStart w:id="98" w:name="_Toc164079107"/>
      <w:bookmarkStart w:id="99" w:name="_Toc511806327"/>
      <w:commentRangeStart w:id="100"/>
      <w:r w:rsidRPr="000B2F31">
        <w:t xml:space="preserve">Declaração </w:t>
      </w:r>
      <w:r w:rsidR="00EF20F2" w:rsidRPr="000B2F31">
        <w:t>da v</w:t>
      </w:r>
      <w:r w:rsidR="00D53463" w:rsidRPr="000B2F31">
        <w:t>isão</w:t>
      </w:r>
      <w:commentRangeEnd w:id="100"/>
      <w:r w:rsidR="0050566E"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100"/>
      </w:r>
      <w:bookmarkEnd w:id="98"/>
      <w:bookmarkEnd w:id="99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778"/>
      </w:tblGrid>
      <w:tr w:rsidR="00D53463" w:rsidRPr="000B2F31" w14:paraId="74B2C00A" w14:textId="77777777">
        <w:tc>
          <w:tcPr>
            <w:tcW w:w="9004" w:type="dxa"/>
          </w:tcPr>
          <w:p w14:paraId="009E5473" w14:textId="77777777" w:rsidR="00D53463" w:rsidRPr="000B2F31" w:rsidRDefault="00D53463" w:rsidP="00D53463"/>
          <w:p w14:paraId="551A8024" w14:textId="77777777" w:rsidR="00D53463" w:rsidRPr="000B2F31" w:rsidRDefault="00D53463" w:rsidP="00D53463"/>
        </w:tc>
      </w:tr>
    </w:tbl>
    <w:p w14:paraId="087E3892" w14:textId="77777777" w:rsidR="00D53463" w:rsidRPr="000B2F31" w:rsidRDefault="00D53463" w:rsidP="00D53463"/>
    <w:p w14:paraId="6D4CF31B" w14:textId="77777777" w:rsidR="002646AC" w:rsidRPr="005230F8" w:rsidRDefault="002646AC" w:rsidP="005230F8">
      <w:pPr>
        <w:pStyle w:val="StyleHeading4Arial12pt"/>
      </w:pPr>
      <w:commentRangeStart w:id="101"/>
      <w:r w:rsidRPr="000B2F31">
        <w:t>Negócio</w:t>
      </w:r>
      <w:commentRangeEnd w:id="101"/>
      <w:r w:rsidRPr="000B2F31">
        <w:rPr>
          <w:rStyle w:val="CommentReference"/>
          <w:b w:val="0"/>
          <w:bCs w:val="0"/>
        </w:rPr>
        <w:commentReference w:id="101"/>
      </w:r>
    </w:p>
    <w:p w14:paraId="3C174A3F" w14:textId="77777777" w:rsidR="002646AC" w:rsidRPr="000B2F31" w:rsidRDefault="002646AC" w:rsidP="002646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2646AC" w:rsidRPr="000B2F31" w14:paraId="25A15EB8" w14:textId="77777777">
        <w:tc>
          <w:tcPr>
            <w:tcW w:w="9004" w:type="dxa"/>
          </w:tcPr>
          <w:p w14:paraId="64881B0A" w14:textId="77777777" w:rsidR="002646AC" w:rsidRPr="000B2F31" w:rsidRDefault="002646AC" w:rsidP="009E1329"/>
          <w:p w14:paraId="54824BC3" w14:textId="77777777" w:rsidR="002646AC" w:rsidRPr="000B2F31" w:rsidRDefault="002646AC" w:rsidP="009E1329"/>
        </w:tc>
      </w:tr>
    </w:tbl>
    <w:p w14:paraId="3ABB7B61" w14:textId="77777777" w:rsidR="00132B35" w:rsidRPr="005230F8" w:rsidRDefault="00132B35" w:rsidP="005230F8">
      <w:pPr>
        <w:pStyle w:val="StyleHeading4Arial12pt"/>
      </w:pPr>
      <w:commentRangeStart w:id="102"/>
      <w:r w:rsidRPr="000B2F31">
        <w:t>Missão</w:t>
      </w:r>
      <w:commentRangeEnd w:id="102"/>
      <w:r w:rsidRPr="000B2F31">
        <w:rPr>
          <w:rStyle w:val="CommentReference"/>
          <w:sz w:val="24"/>
        </w:rPr>
        <w:commentReference w:id="102"/>
      </w:r>
      <w:r w:rsidRPr="005230F8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132B35" w:rsidRPr="000B2F31" w14:paraId="1EF761F6" w14:textId="77777777">
        <w:tc>
          <w:tcPr>
            <w:tcW w:w="9004" w:type="dxa"/>
          </w:tcPr>
          <w:p w14:paraId="45791D77" w14:textId="77777777" w:rsidR="00132B35" w:rsidRPr="000B2F31" w:rsidRDefault="00132B35" w:rsidP="002B1E32"/>
          <w:p w14:paraId="526C4747" w14:textId="77777777" w:rsidR="00132B35" w:rsidRPr="000B2F31" w:rsidRDefault="00132B35" w:rsidP="002B1E32"/>
        </w:tc>
      </w:tr>
    </w:tbl>
    <w:p w14:paraId="1375D4D0" w14:textId="77777777" w:rsidR="002646AC" w:rsidRPr="005230F8" w:rsidRDefault="002646AC" w:rsidP="005230F8">
      <w:pPr>
        <w:pStyle w:val="StyleHeading4Arial12pt"/>
      </w:pPr>
      <w:commentRangeStart w:id="103"/>
      <w:r w:rsidRPr="000B2F31">
        <w:t>Valores</w:t>
      </w:r>
      <w:commentRangeEnd w:id="103"/>
      <w:r w:rsidRPr="000B2F31">
        <w:rPr>
          <w:rStyle w:val="CommentReference"/>
          <w:b w:val="0"/>
          <w:bCs w:val="0"/>
        </w:rPr>
        <w:commentReference w:id="103"/>
      </w:r>
    </w:p>
    <w:p w14:paraId="2A71FD1D" w14:textId="77777777" w:rsidR="002646AC" w:rsidRPr="000B2F31" w:rsidRDefault="002646AC" w:rsidP="002646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2646AC" w:rsidRPr="000B2F31" w14:paraId="38C1816F" w14:textId="77777777">
        <w:tc>
          <w:tcPr>
            <w:tcW w:w="9004" w:type="dxa"/>
          </w:tcPr>
          <w:p w14:paraId="72081B4C" w14:textId="77777777" w:rsidR="002646AC" w:rsidRPr="000B2F31" w:rsidRDefault="002646AC" w:rsidP="009E1329"/>
          <w:p w14:paraId="3C0C23AD" w14:textId="77777777" w:rsidR="002646AC" w:rsidRPr="000B2F31" w:rsidRDefault="002646AC" w:rsidP="009E1329"/>
        </w:tc>
      </w:tr>
    </w:tbl>
    <w:p w14:paraId="728F5424" w14:textId="77777777" w:rsidR="002646AC" w:rsidRPr="000B2F31" w:rsidRDefault="002646AC" w:rsidP="002646AC"/>
    <w:p w14:paraId="7F9BDA97" w14:textId="77777777" w:rsidR="00132B35" w:rsidRPr="005230F8" w:rsidRDefault="00132B35" w:rsidP="005230F8">
      <w:pPr>
        <w:pStyle w:val="StyleHeading4Arial12pt"/>
      </w:pPr>
      <w:commentRangeStart w:id="104"/>
      <w:r w:rsidRPr="000B2F31">
        <w:t>Visão</w:t>
      </w:r>
      <w:commentRangeEnd w:id="104"/>
      <w:r w:rsidR="00750079" w:rsidRPr="000B2F31">
        <w:rPr>
          <w:rStyle w:val="CommentReference"/>
          <w:b w:val="0"/>
          <w:bCs w:val="0"/>
        </w:rPr>
        <w:commentReference w:id="104"/>
      </w:r>
      <w:r w:rsidRPr="005230F8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132B35" w:rsidRPr="000B2F31" w14:paraId="30ACEC07" w14:textId="77777777">
        <w:tc>
          <w:tcPr>
            <w:tcW w:w="9004" w:type="dxa"/>
          </w:tcPr>
          <w:p w14:paraId="191DDA41" w14:textId="77777777" w:rsidR="00132B35" w:rsidRPr="000B2F31" w:rsidRDefault="00132B35" w:rsidP="002B1E32"/>
          <w:p w14:paraId="294AABC8" w14:textId="77777777" w:rsidR="00132B35" w:rsidRPr="000B2F31" w:rsidRDefault="00132B35" w:rsidP="002B1E32"/>
        </w:tc>
      </w:tr>
    </w:tbl>
    <w:p w14:paraId="74E7903F" w14:textId="77777777" w:rsidR="00EF20F2" w:rsidRPr="000B2F31" w:rsidRDefault="00EF20F2" w:rsidP="006D348F">
      <w:pPr>
        <w:pStyle w:val="Heading2"/>
      </w:pPr>
      <w:bookmarkStart w:id="105" w:name="_Toc164079108"/>
      <w:bookmarkStart w:id="106" w:name="_Toc511806328"/>
      <w:commentRangeStart w:id="107"/>
      <w:r w:rsidRPr="000B2F31">
        <w:t>Modelo conceitual</w:t>
      </w:r>
      <w:commentRangeEnd w:id="107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07"/>
      </w:r>
      <w:bookmarkEnd w:id="105"/>
      <w:bookmarkEnd w:id="106"/>
    </w:p>
    <w:p w14:paraId="7295BA91" w14:textId="77777777" w:rsidR="00CC5D48" w:rsidRPr="000B2F31" w:rsidRDefault="00BA601C" w:rsidP="00CC5D48">
      <w:pPr>
        <w:pStyle w:val="Heading3"/>
      </w:pPr>
      <w:bookmarkStart w:id="108" w:name="_Toc164079109"/>
      <w:bookmarkStart w:id="109" w:name="_Toc511806329"/>
      <w:commentRangeStart w:id="110"/>
      <w:r w:rsidRPr="000B2F31">
        <w:t>Descrição</w:t>
      </w:r>
      <w:commentRangeEnd w:id="110"/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110"/>
      </w:r>
      <w:bookmarkEnd w:id="108"/>
      <w:bookmarkEnd w:id="109"/>
      <w:r w:rsidRPr="000B2F31">
        <w:t xml:space="preserve"> </w:t>
      </w:r>
    </w:p>
    <w:p w14:paraId="75234C47" w14:textId="77777777" w:rsidR="006350C6" w:rsidRPr="000B2F31" w:rsidRDefault="006350C6" w:rsidP="006350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F64084" w:rsidRPr="000B2F31" w14:paraId="71474C22" w14:textId="77777777">
        <w:tc>
          <w:tcPr>
            <w:tcW w:w="9004" w:type="dxa"/>
          </w:tcPr>
          <w:p w14:paraId="66322685" w14:textId="77777777" w:rsidR="00F64084" w:rsidRPr="000B2F31" w:rsidRDefault="00F64084" w:rsidP="00DD2B45"/>
          <w:p w14:paraId="2CFC975B" w14:textId="77777777" w:rsidR="00F64084" w:rsidRPr="000B2F31" w:rsidRDefault="00F64084" w:rsidP="00DD2B45"/>
        </w:tc>
      </w:tr>
    </w:tbl>
    <w:p w14:paraId="57409888" w14:textId="77777777" w:rsidR="006350C6" w:rsidRPr="000B2F31" w:rsidRDefault="006350C6" w:rsidP="006350C6">
      <w:pPr>
        <w:pStyle w:val="Heading3"/>
      </w:pPr>
      <w:bookmarkStart w:id="111" w:name="_Toc164079110"/>
      <w:bookmarkStart w:id="112" w:name="_Toc511806330"/>
      <w:r w:rsidRPr="000B2F31">
        <w:t>Diagrama(s)</w:t>
      </w:r>
      <w:bookmarkEnd w:id="111"/>
      <w:bookmarkEnd w:id="112"/>
    </w:p>
    <w:p w14:paraId="64286DB3" w14:textId="77777777" w:rsidR="006350C6" w:rsidRPr="000B2F31" w:rsidRDefault="006350C6" w:rsidP="006350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350C6" w:rsidRPr="000B2F31" w14:paraId="61DE84E6" w14:textId="77777777">
        <w:tc>
          <w:tcPr>
            <w:tcW w:w="9004" w:type="dxa"/>
          </w:tcPr>
          <w:p w14:paraId="7E055320" w14:textId="77777777" w:rsidR="006350C6" w:rsidRPr="000B2F31" w:rsidRDefault="006350C6" w:rsidP="008A05CD"/>
          <w:p w14:paraId="2D52F06E" w14:textId="77777777" w:rsidR="006350C6" w:rsidRPr="000B2F31" w:rsidRDefault="006350C6" w:rsidP="008A05CD"/>
        </w:tc>
      </w:tr>
    </w:tbl>
    <w:p w14:paraId="309D5CB3" w14:textId="77777777" w:rsidR="006350C6" w:rsidRPr="000B2F31" w:rsidRDefault="006350C6" w:rsidP="006350C6"/>
    <w:p w14:paraId="1FF9FD25" w14:textId="77777777" w:rsidR="00EF20F2" w:rsidRPr="000B2F31" w:rsidRDefault="00CC5D48" w:rsidP="006D348F">
      <w:pPr>
        <w:pStyle w:val="Heading2"/>
      </w:pPr>
      <w:bookmarkStart w:id="113" w:name="_Toc164079111"/>
      <w:bookmarkStart w:id="114" w:name="_Toc511806331"/>
      <w:commentRangeStart w:id="115"/>
      <w:r w:rsidRPr="000B2F31">
        <w:lastRenderedPageBreak/>
        <w:t>Modelo de metas e problemas</w:t>
      </w:r>
      <w:commentRangeEnd w:id="115"/>
      <w:r w:rsidR="004324BE"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15"/>
      </w:r>
      <w:bookmarkEnd w:id="113"/>
      <w:bookmarkEnd w:id="114"/>
    </w:p>
    <w:p w14:paraId="54713E2C" w14:textId="77777777" w:rsidR="006350C6" w:rsidRPr="000B2F31" w:rsidRDefault="006350C6" w:rsidP="006350C6">
      <w:pPr>
        <w:pStyle w:val="Heading3"/>
      </w:pPr>
      <w:bookmarkStart w:id="116" w:name="_Toc164079112"/>
      <w:bookmarkStart w:id="117" w:name="_Toc511806332"/>
      <w:commentRangeStart w:id="118"/>
      <w:r w:rsidRPr="000B2F31">
        <w:t>Descrição</w:t>
      </w:r>
      <w:commentRangeEnd w:id="118"/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118"/>
      </w:r>
      <w:bookmarkEnd w:id="116"/>
      <w:bookmarkEnd w:id="117"/>
      <w:r w:rsidRPr="000B2F31">
        <w:t xml:space="preserve"> </w:t>
      </w:r>
    </w:p>
    <w:p w14:paraId="176AEDA3" w14:textId="77777777" w:rsidR="006350C6" w:rsidRPr="000B2F31" w:rsidRDefault="006350C6" w:rsidP="006350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350C6" w:rsidRPr="000B2F31" w14:paraId="433F4F38" w14:textId="77777777">
        <w:trPr>
          <w:trHeight w:val="828"/>
        </w:trPr>
        <w:tc>
          <w:tcPr>
            <w:tcW w:w="9004" w:type="dxa"/>
          </w:tcPr>
          <w:p w14:paraId="7C2B3CE9" w14:textId="77777777" w:rsidR="006350C6" w:rsidRPr="000B2F31" w:rsidRDefault="006350C6" w:rsidP="008A05CD"/>
          <w:p w14:paraId="21CCA76A" w14:textId="77777777" w:rsidR="006350C6" w:rsidRPr="000B2F31" w:rsidRDefault="006350C6" w:rsidP="008A05CD"/>
        </w:tc>
      </w:tr>
    </w:tbl>
    <w:p w14:paraId="6ECEFCA5" w14:textId="77777777" w:rsidR="006350C6" w:rsidRPr="000B2F31" w:rsidRDefault="006350C6" w:rsidP="006350C6">
      <w:pPr>
        <w:pStyle w:val="Heading3"/>
      </w:pPr>
      <w:bookmarkStart w:id="119" w:name="_Toc164079113"/>
      <w:bookmarkStart w:id="120" w:name="_Toc511806333"/>
      <w:r w:rsidRPr="000B2F31">
        <w:t>Diagrama(s)</w:t>
      </w:r>
      <w:bookmarkEnd w:id="119"/>
      <w:bookmarkEnd w:id="120"/>
    </w:p>
    <w:p w14:paraId="15BF35F6" w14:textId="77777777" w:rsidR="006350C6" w:rsidRPr="000B2F31" w:rsidRDefault="006350C6" w:rsidP="006350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350C6" w:rsidRPr="000B2F31" w14:paraId="6418406A" w14:textId="77777777">
        <w:trPr>
          <w:trHeight w:val="764"/>
        </w:trPr>
        <w:tc>
          <w:tcPr>
            <w:tcW w:w="9004" w:type="dxa"/>
          </w:tcPr>
          <w:p w14:paraId="6385E71F" w14:textId="77777777" w:rsidR="006350C6" w:rsidRPr="000B2F31" w:rsidRDefault="006350C6" w:rsidP="008A05CD"/>
          <w:p w14:paraId="2300786A" w14:textId="77777777" w:rsidR="006350C6" w:rsidRPr="000B2F31" w:rsidRDefault="006350C6" w:rsidP="008A05CD"/>
        </w:tc>
      </w:tr>
    </w:tbl>
    <w:p w14:paraId="116C0E68" w14:textId="77777777" w:rsidR="00D060F5" w:rsidRPr="000B2F31" w:rsidRDefault="00D060F5" w:rsidP="00D060F5">
      <w:pPr>
        <w:pStyle w:val="Heading3"/>
      </w:pPr>
      <w:bookmarkStart w:id="121" w:name="_Toc164079114"/>
      <w:bookmarkStart w:id="122" w:name="_Toc511806334"/>
      <w:commentRangeStart w:id="123"/>
      <w:r w:rsidRPr="000B2F31">
        <w:t>Metas</w:t>
      </w:r>
      <w:bookmarkEnd w:id="121"/>
      <w:bookmarkEnd w:id="122"/>
      <w:commentRangeEnd w:id="123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12"/>
        <w:gridCol w:w="4649"/>
        <w:gridCol w:w="1083"/>
        <w:gridCol w:w="1110"/>
        <w:gridCol w:w="1124"/>
      </w:tblGrid>
      <w:tr w:rsidR="004324BE" w:rsidRPr="000B2F31" w14:paraId="07C58292" w14:textId="77777777">
        <w:tc>
          <w:tcPr>
            <w:tcW w:w="648" w:type="dxa"/>
          </w:tcPr>
          <w:p w14:paraId="797174D5" w14:textId="77777777" w:rsidR="004324BE" w:rsidRPr="000B2F31" w:rsidRDefault="004324BE" w:rsidP="007A3A73">
            <w:pPr>
              <w:jc w:val="center"/>
              <w:rPr>
                <w:b/>
              </w:rPr>
            </w:pPr>
            <w:r w:rsidRPr="000B2F31">
              <w:rPr>
                <w:rStyle w:val="CommentReference"/>
                <w:b/>
                <w:bCs/>
                <w:i/>
                <w:iCs/>
              </w:rPr>
              <w:commentReference w:id="123"/>
            </w:r>
          </w:p>
        </w:tc>
        <w:tc>
          <w:tcPr>
            <w:tcW w:w="5007" w:type="dxa"/>
          </w:tcPr>
          <w:p w14:paraId="109C1368" w14:textId="77777777" w:rsidR="004324BE" w:rsidRPr="000B2F31" w:rsidRDefault="004324BE" w:rsidP="007A3A73">
            <w:pPr>
              <w:jc w:val="center"/>
              <w:rPr>
                <w:b/>
              </w:rPr>
            </w:pPr>
            <w:r w:rsidRPr="000B2F31">
              <w:rPr>
                <w:b/>
              </w:rPr>
              <w:t>Descrição</w:t>
            </w:r>
          </w:p>
        </w:tc>
        <w:tc>
          <w:tcPr>
            <w:tcW w:w="1083" w:type="dxa"/>
          </w:tcPr>
          <w:p w14:paraId="4EA1325B" w14:textId="77777777" w:rsidR="004324BE" w:rsidRPr="000B2F31" w:rsidRDefault="004324BE" w:rsidP="004324BE">
            <w:pPr>
              <w:jc w:val="center"/>
              <w:rPr>
                <w:b/>
              </w:rPr>
            </w:pPr>
            <w:r w:rsidRPr="000B2F31">
              <w:rPr>
                <w:b/>
              </w:rPr>
              <w:t>Valor corrente</w:t>
            </w:r>
          </w:p>
        </w:tc>
        <w:tc>
          <w:tcPr>
            <w:tcW w:w="1110" w:type="dxa"/>
          </w:tcPr>
          <w:p w14:paraId="1915A208" w14:textId="77777777" w:rsidR="004324BE" w:rsidRPr="000B2F31" w:rsidRDefault="004324BE" w:rsidP="004324BE">
            <w:pPr>
              <w:jc w:val="center"/>
              <w:rPr>
                <w:b/>
              </w:rPr>
            </w:pPr>
            <w:r w:rsidRPr="000B2F31">
              <w:rPr>
                <w:b/>
              </w:rPr>
              <w:t>Valor desejado</w:t>
            </w:r>
          </w:p>
        </w:tc>
        <w:tc>
          <w:tcPr>
            <w:tcW w:w="1156" w:type="dxa"/>
          </w:tcPr>
          <w:p w14:paraId="6DF5BFA1" w14:textId="77777777" w:rsidR="004324BE" w:rsidRPr="000B2F31" w:rsidRDefault="004324BE" w:rsidP="007A3A73">
            <w:pPr>
              <w:jc w:val="center"/>
              <w:rPr>
                <w:b/>
              </w:rPr>
            </w:pPr>
            <w:r w:rsidRPr="000B2F31">
              <w:rPr>
                <w:b/>
              </w:rPr>
              <w:t>Prazo</w:t>
            </w:r>
          </w:p>
        </w:tc>
      </w:tr>
      <w:tr w:rsidR="004324BE" w:rsidRPr="000B2F31" w14:paraId="2D4FCA75" w14:textId="77777777">
        <w:tc>
          <w:tcPr>
            <w:tcW w:w="648" w:type="dxa"/>
          </w:tcPr>
          <w:p w14:paraId="3F2ED0EA" w14:textId="77777777" w:rsidR="004324BE" w:rsidRPr="000B2F31" w:rsidRDefault="004324BE" w:rsidP="00237E11">
            <w:pPr>
              <w:jc w:val="center"/>
            </w:pPr>
            <w:r w:rsidRPr="000B2F31">
              <w:t>1</w:t>
            </w:r>
          </w:p>
        </w:tc>
        <w:tc>
          <w:tcPr>
            <w:tcW w:w="5007" w:type="dxa"/>
          </w:tcPr>
          <w:p w14:paraId="02116B7E" w14:textId="77777777" w:rsidR="004324BE" w:rsidRPr="000B2F31" w:rsidRDefault="004324BE" w:rsidP="007A3A73"/>
        </w:tc>
        <w:tc>
          <w:tcPr>
            <w:tcW w:w="1083" w:type="dxa"/>
          </w:tcPr>
          <w:p w14:paraId="71556303" w14:textId="77777777" w:rsidR="004324BE" w:rsidRPr="000B2F31" w:rsidRDefault="004324BE" w:rsidP="007A3A73"/>
        </w:tc>
        <w:tc>
          <w:tcPr>
            <w:tcW w:w="1110" w:type="dxa"/>
          </w:tcPr>
          <w:p w14:paraId="73C46AAB" w14:textId="77777777" w:rsidR="004324BE" w:rsidRPr="000B2F31" w:rsidRDefault="004324BE" w:rsidP="007A3A73"/>
        </w:tc>
        <w:tc>
          <w:tcPr>
            <w:tcW w:w="1156" w:type="dxa"/>
          </w:tcPr>
          <w:p w14:paraId="513D0759" w14:textId="77777777" w:rsidR="004324BE" w:rsidRPr="000B2F31" w:rsidRDefault="004324BE" w:rsidP="007A3A73"/>
        </w:tc>
      </w:tr>
      <w:tr w:rsidR="004324BE" w:rsidRPr="000B2F31" w14:paraId="43180EEC" w14:textId="77777777">
        <w:tc>
          <w:tcPr>
            <w:tcW w:w="648" w:type="dxa"/>
          </w:tcPr>
          <w:p w14:paraId="6916BE46" w14:textId="77777777" w:rsidR="004324BE" w:rsidRPr="000B2F31" w:rsidRDefault="004324BE" w:rsidP="00237E11">
            <w:pPr>
              <w:jc w:val="center"/>
            </w:pPr>
            <w:r w:rsidRPr="000B2F31">
              <w:t>2</w:t>
            </w:r>
          </w:p>
        </w:tc>
        <w:tc>
          <w:tcPr>
            <w:tcW w:w="5007" w:type="dxa"/>
          </w:tcPr>
          <w:p w14:paraId="288E601E" w14:textId="77777777" w:rsidR="004324BE" w:rsidRPr="000B2F31" w:rsidRDefault="004324BE" w:rsidP="007A3A73"/>
        </w:tc>
        <w:tc>
          <w:tcPr>
            <w:tcW w:w="1083" w:type="dxa"/>
          </w:tcPr>
          <w:p w14:paraId="790A2CD2" w14:textId="77777777" w:rsidR="004324BE" w:rsidRPr="000B2F31" w:rsidRDefault="004324BE" w:rsidP="007A3A73"/>
        </w:tc>
        <w:tc>
          <w:tcPr>
            <w:tcW w:w="1110" w:type="dxa"/>
          </w:tcPr>
          <w:p w14:paraId="166670E6" w14:textId="77777777" w:rsidR="004324BE" w:rsidRPr="000B2F31" w:rsidRDefault="004324BE" w:rsidP="007A3A73"/>
        </w:tc>
        <w:tc>
          <w:tcPr>
            <w:tcW w:w="1156" w:type="dxa"/>
          </w:tcPr>
          <w:p w14:paraId="7305DDBA" w14:textId="77777777" w:rsidR="004324BE" w:rsidRPr="000B2F31" w:rsidRDefault="004324BE" w:rsidP="007A3A73"/>
        </w:tc>
      </w:tr>
      <w:tr w:rsidR="004324BE" w:rsidRPr="000B2F31" w14:paraId="0303741C" w14:textId="77777777">
        <w:tc>
          <w:tcPr>
            <w:tcW w:w="648" w:type="dxa"/>
          </w:tcPr>
          <w:p w14:paraId="0D01525F" w14:textId="77777777" w:rsidR="004324BE" w:rsidRPr="000B2F31" w:rsidRDefault="004324BE" w:rsidP="00237E11">
            <w:pPr>
              <w:jc w:val="center"/>
            </w:pPr>
            <w:r w:rsidRPr="000B2F31">
              <w:t>3</w:t>
            </w:r>
          </w:p>
        </w:tc>
        <w:tc>
          <w:tcPr>
            <w:tcW w:w="5007" w:type="dxa"/>
          </w:tcPr>
          <w:p w14:paraId="06C1C9CD" w14:textId="77777777" w:rsidR="004324BE" w:rsidRPr="000B2F31" w:rsidRDefault="004324BE" w:rsidP="007A3A73"/>
        </w:tc>
        <w:tc>
          <w:tcPr>
            <w:tcW w:w="1083" w:type="dxa"/>
          </w:tcPr>
          <w:p w14:paraId="5367754B" w14:textId="77777777" w:rsidR="004324BE" w:rsidRPr="000B2F31" w:rsidRDefault="004324BE" w:rsidP="007A3A73"/>
        </w:tc>
        <w:tc>
          <w:tcPr>
            <w:tcW w:w="1110" w:type="dxa"/>
          </w:tcPr>
          <w:p w14:paraId="430BA473" w14:textId="77777777" w:rsidR="004324BE" w:rsidRPr="000B2F31" w:rsidRDefault="004324BE" w:rsidP="007A3A73"/>
        </w:tc>
        <w:tc>
          <w:tcPr>
            <w:tcW w:w="1156" w:type="dxa"/>
          </w:tcPr>
          <w:p w14:paraId="30B0A054" w14:textId="77777777" w:rsidR="004324BE" w:rsidRPr="000B2F31" w:rsidRDefault="004324BE" w:rsidP="007A3A73"/>
        </w:tc>
      </w:tr>
      <w:tr w:rsidR="004324BE" w:rsidRPr="000B2F31" w14:paraId="12B24528" w14:textId="77777777">
        <w:tc>
          <w:tcPr>
            <w:tcW w:w="648" w:type="dxa"/>
          </w:tcPr>
          <w:p w14:paraId="368A157D" w14:textId="77777777" w:rsidR="004324BE" w:rsidRPr="000B2F31" w:rsidRDefault="004324BE" w:rsidP="00237E11">
            <w:pPr>
              <w:jc w:val="center"/>
            </w:pPr>
            <w:r w:rsidRPr="000B2F31">
              <w:t>4</w:t>
            </w:r>
          </w:p>
        </w:tc>
        <w:tc>
          <w:tcPr>
            <w:tcW w:w="5007" w:type="dxa"/>
          </w:tcPr>
          <w:p w14:paraId="6A67228B" w14:textId="77777777" w:rsidR="004324BE" w:rsidRPr="000B2F31" w:rsidRDefault="004324BE" w:rsidP="007A3A73"/>
        </w:tc>
        <w:tc>
          <w:tcPr>
            <w:tcW w:w="1083" w:type="dxa"/>
          </w:tcPr>
          <w:p w14:paraId="11A51FF1" w14:textId="77777777" w:rsidR="004324BE" w:rsidRPr="000B2F31" w:rsidRDefault="004324BE" w:rsidP="007A3A73"/>
        </w:tc>
        <w:tc>
          <w:tcPr>
            <w:tcW w:w="1110" w:type="dxa"/>
          </w:tcPr>
          <w:p w14:paraId="06C7142E" w14:textId="77777777" w:rsidR="004324BE" w:rsidRPr="000B2F31" w:rsidRDefault="004324BE" w:rsidP="007A3A73"/>
        </w:tc>
        <w:tc>
          <w:tcPr>
            <w:tcW w:w="1156" w:type="dxa"/>
          </w:tcPr>
          <w:p w14:paraId="1E5DE1F5" w14:textId="77777777" w:rsidR="004324BE" w:rsidRPr="000B2F31" w:rsidRDefault="004324BE" w:rsidP="007A3A73"/>
        </w:tc>
      </w:tr>
      <w:tr w:rsidR="00237E11" w:rsidRPr="000B2F31" w14:paraId="2A4D106D" w14:textId="77777777">
        <w:tc>
          <w:tcPr>
            <w:tcW w:w="648" w:type="dxa"/>
          </w:tcPr>
          <w:p w14:paraId="5C13B824" w14:textId="77777777" w:rsidR="00237E11" w:rsidRPr="000B2F31" w:rsidRDefault="00237E11" w:rsidP="00237E11">
            <w:pPr>
              <w:jc w:val="center"/>
            </w:pPr>
            <w:r w:rsidRPr="000B2F31">
              <w:t>5</w:t>
            </w:r>
          </w:p>
        </w:tc>
        <w:tc>
          <w:tcPr>
            <w:tcW w:w="5007" w:type="dxa"/>
          </w:tcPr>
          <w:p w14:paraId="7B8C2826" w14:textId="77777777" w:rsidR="00237E11" w:rsidRPr="000B2F31" w:rsidRDefault="00237E11" w:rsidP="007A3A73"/>
        </w:tc>
        <w:tc>
          <w:tcPr>
            <w:tcW w:w="1083" w:type="dxa"/>
          </w:tcPr>
          <w:p w14:paraId="4AED294C" w14:textId="77777777" w:rsidR="00237E11" w:rsidRPr="000B2F31" w:rsidRDefault="00237E11" w:rsidP="007A3A73"/>
        </w:tc>
        <w:tc>
          <w:tcPr>
            <w:tcW w:w="1110" w:type="dxa"/>
          </w:tcPr>
          <w:p w14:paraId="07562D3E" w14:textId="77777777" w:rsidR="00237E11" w:rsidRPr="000B2F31" w:rsidRDefault="00237E11" w:rsidP="007A3A73"/>
        </w:tc>
        <w:tc>
          <w:tcPr>
            <w:tcW w:w="1156" w:type="dxa"/>
          </w:tcPr>
          <w:p w14:paraId="101254D4" w14:textId="77777777" w:rsidR="00237E11" w:rsidRPr="000B2F31" w:rsidRDefault="00237E11" w:rsidP="007A3A73"/>
        </w:tc>
      </w:tr>
    </w:tbl>
    <w:p w14:paraId="697BDD0B" w14:textId="77777777" w:rsidR="00237E11" w:rsidRPr="000B2F31" w:rsidRDefault="00237E11" w:rsidP="004324BE">
      <w:pPr>
        <w:pStyle w:val="Heading3"/>
      </w:pPr>
      <w:bookmarkStart w:id="124" w:name="_Toc164079115"/>
      <w:bookmarkStart w:id="125" w:name="_Toc511806335"/>
      <w:commentRangeStart w:id="126"/>
      <w:r w:rsidRPr="000B2F31">
        <w:t>Plano de ação</w:t>
      </w:r>
      <w:commentRangeEnd w:id="126"/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126"/>
      </w:r>
      <w:bookmarkEnd w:id="124"/>
      <w:bookmarkEnd w:id="125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22"/>
        <w:gridCol w:w="2331"/>
        <w:gridCol w:w="1323"/>
        <w:gridCol w:w="1216"/>
        <w:gridCol w:w="1643"/>
        <w:gridCol w:w="1843"/>
      </w:tblGrid>
      <w:tr w:rsidR="001D17F0" w:rsidRPr="000B2F31" w14:paraId="57D4A5E3" w14:textId="77777777">
        <w:tc>
          <w:tcPr>
            <w:tcW w:w="601" w:type="dxa"/>
          </w:tcPr>
          <w:p w14:paraId="4FDBD8B8" w14:textId="77777777" w:rsidR="00237E11" w:rsidRPr="000B2F31" w:rsidRDefault="00237E11" w:rsidP="007A3A73">
            <w:pPr>
              <w:jc w:val="center"/>
              <w:rPr>
                <w:b/>
              </w:rPr>
            </w:pPr>
          </w:p>
        </w:tc>
        <w:tc>
          <w:tcPr>
            <w:tcW w:w="3882" w:type="dxa"/>
          </w:tcPr>
          <w:p w14:paraId="4015EFFF" w14:textId="77777777" w:rsidR="00237E11" w:rsidRPr="000B2F31" w:rsidRDefault="001D6322" w:rsidP="007A3A73">
            <w:pPr>
              <w:jc w:val="center"/>
              <w:rPr>
                <w:b/>
              </w:rPr>
            </w:pPr>
            <w:commentRangeStart w:id="127"/>
            <w:r>
              <w:rPr>
                <w:b/>
              </w:rPr>
              <w:t>Problema</w:t>
            </w:r>
            <w:commentRangeEnd w:id="127"/>
            <w:r w:rsidR="008B5933">
              <w:rPr>
                <w:rStyle w:val="CommentReference"/>
              </w:rPr>
              <w:commentReference w:id="127"/>
            </w:r>
          </w:p>
        </w:tc>
        <w:tc>
          <w:tcPr>
            <w:tcW w:w="857" w:type="dxa"/>
          </w:tcPr>
          <w:p w14:paraId="24A4EBB8" w14:textId="77777777" w:rsidR="00237E11" w:rsidRPr="000B2F31" w:rsidRDefault="001D17F0" w:rsidP="00237E11">
            <w:pPr>
              <w:jc w:val="center"/>
              <w:rPr>
                <w:b/>
              </w:rPr>
            </w:pPr>
            <w:commentRangeStart w:id="128"/>
            <w:r>
              <w:rPr>
                <w:b/>
              </w:rPr>
              <w:t>Causas</w:t>
            </w:r>
            <w:commentRangeEnd w:id="128"/>
            <w:r w:rsidR="008B5933">
              <w:rPr>
                <w:rStyle w:val="CommentReference"/>
              </w:rPr>
              <w:commentReference w:id="128"/>
            </w:r>
          </w:p>
        </w:tc>
        <w:tc>
          <w:tcPr>
            <w:tcW w:w="1031" w:type="dxa"/>
          </w:tcPr>
          <w:p w14:paraId="65F3C2C4" w14:textId="77777777" w:rsidR="00237E11" w:rsidRPr="000B2F31" w:rsidRDefault="001D17F0" w:rsidP="008B5933">
            <w:pPr>
              <w:rPr>
                <w:b/>
              </w:rPr>
            </w:pPr>
            <w:commentRangeStart w:id="129"/>
            <w:r>
              <w:rPr>
                <w:b/>
              </w:rPr>
              <w:t>Descrição de ações</w:t>
            </w:r>
            <w:commentRangeEnd w:id="129"/>
            <w:r w:rsidR="008B5933">
              <w:rPr>
                <w:rStyle w:val="CommentReference"/>
              </w:rPr>
              <w:commentReference w:id="129"/>
            </w:r>
          </w:p>
        </w:tc>
        <w:tc>
          <w:tcPr>
            <w:tcW w:w="1217" w:type="dxa"/>
          </w:tcPr>
          <w:p w14:paraId="5383B9A3" w14:textId="77777777" w:rsidR="00237E11" w:rsidRPr="000B2F31" w:rsidRDefault="00237E11" w:rsidP="007A3A73">
            <w:pPr>
              <w:jc w:val="center"/>
              <w:rPr>
                <w:b/>
              </w:rPr>
            </w:pPr>
            <w:commentRangeStart w:id="130"/>
            <w:r w:rsidRPr="000B2F31">
              <w:rPr>
                <w:b/>
              </w:rPr>
              <w:t>Pré-requisitos</w:t>
            </w:r>
            <w:commentRangeEnd w:id="130"/>
            <w:r w:rsidRPr="000B2F31">
              <w:rPr>
                <w:rStyle w:val="CommentReference"/>
              </w:rPr>
              <w:commentReference w:id="130"/>
            </w:r>
          </w:p>
        </w:tc>
        <w:tc>
          <w:tcPr>
            <w:tcW w:w="1416" w:type="dxa"/>
          </w:tcPr>
          <w:p w14:paraId="7F757349" w14:textId="77777777" w:rsidR="00237E11" w:rsidRPr="000B2F31" w:rsidRDefault="00237E11" w:rsidP="007A3A73">
            <w:pPr>
              <w:jc w:val="center"/>
              <w:rPr>
                <w:b/>
              </w:rPr>
            </w:pPr>
            <w:commentRangeStart w:id="131"/>
            <w:r w:rsidRPr="000B2F31">
              <w:rPr>
                <w:b/>
              </w:rPr>
              <w:t>Recurso ou processo responsável</w:t>
            </w:r>
            <w:commentRangeEnd w:id="131"/>
            <w:r w:rsidRPr="000B2F31">
              <w:rPr>
                <w:rStyle w:val="CommentReference"/>
              </w:rPr>
              <w:commentReference w:id="131"/>
            </w:r>
          </w:p>
        </w:tc>
      </w:tr>
      <w:tr w:rsidR="001D17F0" w:rsidRPr="000B2F31" w14:paraId="21884F8C" w14:textId="77777777">
        <w:tc>
          <w:tcPr>
            <w:tcW w:w="601" w:type="dxa"/>
          </w:tcPr>
          <w:p w14:paraId="13ECE4BD" w14:textId="77777777" w:rsidR="00237E11" w:rsidRPr="000B2F31" w:rsidRDefault="00237E11" w:rsidP="00237E11">
            <w:pPr>
              <w:jc w:val="center"/>
            </w:pPr>
            <w:r w:rsidRPr="000B2F31">
              <w:t>1</w:t>
            </w:r>
          </w:p>
        </w:tc>
        <w:tc>
          <w:tcPr>
            <w:tcW w:w="3882" w:type="dxa"/>
          </w:tcPr>
          <w:p w14:paraId="020FD006" w14:textId="77777777" w:rsidR="00237E11" w:rsidRPr="000B2F31" w:rsidRDefault="00237E11" w:rsidP="007A3A73"/>
        </w:tc>
        <w:tc>
          <w:tcPr>
            <w:tcW w:w="857" w:type="dxa"/>
          </w:tcPr>
          <w:p w14:paraId="33AC33D9" w14:textId="77777777" w:rsidR="00237E11" w:rsidRPr="000B2F31" w:rsidRDefault="00237E11" w:rsidP="007A3A73"/>
        </w:tc>
        <w:tc>
          <w:tcPr>
            <w:tcW w:w="1031" w:type="dxa"/>
          </w:tcPr>
          <w:p w14:paraId="704DD21D" w14:textId="77777777" w:rsidR="00237E11" w:rsidRPr="000B2F31" w:rsidRDefault="00237E11" w:rsidP="007A3A73"/>
        </w:tc>
        <w:tc>
          <w:tcPr>
            <w:tcW w:w="1217" w:type="dxa"/>
          </w:tcPr>
          <w:p w14:paraId="7482A1E9" w14:textId="77777777" w:rsidR="00237E11" w:rsidRPr="000B2F31" w:rsidRDefault="00237E11" w:rsidP="007A3A73"/>
        </w:tc>
        <w:tc>
          <w:tcPr>
            <w:tcW w:w="1416" w:type="dxa"/>
          </w:tcPr>
          <w:p w14:paraId="528A5FC1" w14:textId="77777777" w:rsidR="00237E11" w:rsidRPr="000B2F31" w:rsidRDefault="00237E11" w:rsidP="007A3A73"/>
        </w:tc>
      </w:tr>
      <w:tr w:rsidR="001D17F0" w:rsidRPr="000B2F31" w14:paraId="0404E6BC" w14:textId="77777777">
        <w:tc>
          <w:tcPr>
            <w:tcW w:w="601" w:type="dxa"/>
          </w:tcPr>
          <w:p w14:paraId="05607EF0" w14:textId="77777777" w:rsidR="00237E11" w:rsidRPr="000B2F31" w:rsidRDefault="00237E11" w:rsidP="00237E11">
            <w:pPr>
              <w:jc w:val="center"/>
            </w:pPr>
            <w:r w:rsidRPr="000B2F31">
              <w:t>2</w:t>
            </w:r>
          </w:p>
        </w:tc>
        <w:tc>
          <w:tcPr>
            <w:tcW w:w="3882" w:type="dxa"/>
          </w:tcPr>
          <w:p w14:paraId="61F25ED4" w14:textId="77777777" w:rsidR="00237E11" w:rsidRPr="000B2F31" w:rsidRDefault="00237E11" w:rsidP="007A3A73"/>
        </w:tc>
        <w:tc>
          <w:tcPr>
            <w:tcW w:w="857" w:type="dxa"/>
          </w:tcPr>
          <w:p w14:paraId="2A2CDA36" w14:textId="77777777" w:rsidR="00237E11" w:rsidRPr="000B2F31" w:rsidRDefault="00237E11" w:rsidP="007A3A73"/>
        </w:tc>
        <w:tc>
          <w:tcPr>
            <w:tcW w:w="1031" w:type="dxa"/>
          </w:tcPr>
          <w:p w14:paraId="15BC1260" w14:textId="77777777" w:rsidR="00237E11" w:rsidRPr="000B2F31" w:rsidRDefault="00237E11" w:rsidP="007A3A73"/>
        </w:tc>
        <w:tc>
          <w:tcPr>
            <w:tcW w:w="1217" w:type="dxa"/>
          </w:tcPr>
          <w:p w14:paraId="6B19AEA9" w14:textId="77777777" w:rsidR="00237E11" w:rsidRPr="000B2F31" w:rsidRDefault="00237E11" w:rsidP="007A3A73"/>
        </w:tc>
        <w:tc>
          <w:tcPr>
            <w:tcW w:w="1416" w:type="dxa"/>
          </w:tcPr>
          <w:p w14:paraId="534E75AA" w14:textId="77777777" w:rsidR="00237E11" w:rsidRPr="000B2F31" w:rsidRDefault="00237E11" w:rsidP="007A3A73"/>
        </w:tc>
      </w:tr>
      <w:tr w:rsidR="001D17F0" w:rsidRPr="000B2F31" w14:paraId="6E424C6C" w14:textId="77777777">
        <w:tc>
          <w:tcPr>
            <w:tcW w:w="601" w:type="dxa"/>
          </w:tcPr>
          <w:p w14:paraId="4B1463F5" w14:textId="77777777" w:rsidR="00237E11" w:rsidRPr="000B2F31" w:rsidRDefault="00237E11" w:rsidP="00237E11">
            <w:pPr>
              <w:jc w:val="center"/>
            </w:pPr>
            <w:r w:rsidRPr="000B2F31">
              <w:t>3</w:t>
            </w:r>
          </w:p>
        </w:tc>
        <w:tc>
          <w:tcPr>
            <w:tcW w:w="3882" w:type="dxa"/>
          </w:tcPr>
          <w:p w14:paraId="684B878B" w14:textId="77777777" w:rsidR="00237E11" w:rsidRPr="000B2F31" w:rsidRDefault="00237E11" w:rsidP="007A3A73"/>
        </w:tc>
        <w:tc>
          <w:tcPr>
            <w:tcW w:w="857" w:type="dxa"/>
          </w:tcPr>
          <w:p w14:paraId="349BBBA9" w14:textId="77777777" w:rsidR="00237E11" w:rsidRPr="000B2F31" w:rsidRDefault="00237E11" w:rsidP="007A3A73"/>
        </w:tc>
        <w:tc>
          <w:tcPr>
            <w:tcW w:w="1031" w:type="dxa"/>
          </w:tcPr>
          <w:p w14:paraId="557B05E7" w14:textId="77777777" w:rsidR="00237E11" w:rsidRPr="000B2F31" w:rsidRDefault="00237E11" w:rsidP="007A3A73"/>
        </w:tc>
        <w:tc>
          <w:tcPr>
            <w:tcW w:w="1217" w:type="dxa"/>
          </w:tcPr>
          <w:p w14:paraId="6B9E6201" w14:textId="77777777" w:rsidR="00237E11" w:rsidRPr="000B2F31" w:rsidRDefault="00237E11" w:rsidP="007A3A73"/>
        </w:tc>
        <w:tc>
          <w:tcPr>
            <w:tcW w:w="1416" w:type="dxa"/>
          </w:tcPr>
          <w:p w14:paraId="3622C091" w14:textId="77777777" w:rsidR="00237E11" w:rsidRPr="000B2F31" w:rsidRDefault="00237E11" w:rsidP="007A3A73"/>
        </w:tc>
      </w:tr>
      <w:tr w:rsidR="001D17F0" w:rsidRPr="000B2F31" w14:paraId="258DA994" w14:textId="77777777">
        <w:tc>
          <w:tcPr>
            <w:tcW w:w="601" w:type="dxa"/>
          </w:tcPr>
          <w:p w14:paraId="007AAB99" w14:textId="77777777" w:rsidR="00837948" w:rsidRPr="000B2F31" w:rsidRDefault="00837948" w:rsidP="00237E11">
            <w:pPr>
              <w:jc w:val="center"/>
            </w:pPr>
            <w:r w:rsidRPr="000B2F31">
              <w:t>4</w:t>
            </w:r>
          </w:p>
        </w:tc>
        <w:tc>
          <w:tcPr>
            <w:tcW w:w="3885" w:type="dxa"/>
          </w:tcPr>
          <w:p w14:paraId="7D15B078" w14:textId="77777777" w:rsidR="00837948" w:rsidRPr="000B2F31" w:rsidRDefault="00837948" w:rsidP="007A3A73"/>
        </w:tc>
        <w:tc>
          <w:tcPr>
            <w:tcW w:w="854" w:type="dxa"/>
          </w:tcPr>
          <w:p w14:paraId="441FEC06" w14:textId="77777777" w:rsidR="00837948" w:rsidRPr="000B2F31" w:rsidRDefault="00837948" w:rsidP="007A3A73"/>
        </w:tc>
        <w:tc>
          <w:tcPr>
            <w:tcW w:w="1031" w:type="dxa"/>
          </w:tcPr>
          <w:p w14:paraId="17AE6DEF" w14:textId="77777777" w:rsidR="00837948" w:rsidRPr="000B2F31" w:rsidRDefault="00837948" w:rsidP="007A3A73"/>
        </w:tc>
        <w:tc>
          <w:tcPr>
            <w:tcW w:w="1217" w:type="dxa"/>
          </w:tcPr>
          <w:p w14:paraId="19BC35CE" w14:textId="77777777" w:rsidR="00837948" w:rsidRPr="000B2F31" w:rsidRDefault="00837948" w:rsidP="007A3A73"/>
        </w:tc>
        <w:tc>
          <w:tcPr>
            <w:tcW w:w="1416" w:type="dxa"/>
          </w:tcPr>
          <w:p w14:paraId="6468DA5A" w14:textId="77777777" w:rsidR="00837948" w:rsidRPr="000B2F31" w:rsidRDefault="00837948" w:rsidP="007A3A73"/>
        </w:tc>
      </w:tr>
      <w:tr w:rsidR="001D17F0" w:rsidRPr="000B2F31" w14:paraId="1F2F8ABC" w14:textId="77777777">
        <w:tc>
          <w:tcPr>
            <w:tcW w:w="601" w:type="dxa"/>
          </w:tcPr>
          <w:p w14:paraId="46AF6869" w14:textId="77777777" w:rsidR="00837948" w:rsidRPr="000B2F31" w:rsidRDefault="00837948" w:rsidP="00237E11">
            <w:pPr>
              <w:jc w:val="center"/>
            </w:pPr>
            <w:r w:rsidRPr="000B2F31">
              <w:t>5</w:t>
            </w:r>
          </w:p>
        </w:tc>
        <w:tc>
          <w:tcPr>
            <w:tcW w:w="3885" w:type="dxa"/>
          </w:tcPr>
          <w:p w14:paraId="52454F39" w14:textId="77777777" w:rsidR="00837948" w:rsidRPr="000B2F31" w:rsidRDefault="00837948" w:rsidP="007A3A73"/>
        </w:tc>
        <w:tc>
          <w:tcPr>
            <w:tcW w:w="854" w:type="dxa"/>
          </w:tcPr>
          <w:p w14:paraId="47FD17B2" w14:textId="77777777" w:rsidR="00837948" w:rsidRPr="000B2F31" w:rsidRDefault="00837948" w:rsidP="007A3A73"/>
        </w:tc>
        <w:tc>
          <w:tcPr>
            <w:tcW w:w="1031" w:type="dxa"/>
          </w:tcPr>
          <w:p w14:paraId="5382E746" w14:textId="77777777" w:rsidR="00837948" w:rsidRPr="000B2F31" w:rsidRDefault="00837948" w:rsidP="007A3A73"/>
        </w:tc>
        <w:tc>
          <w:tcPr>
            <w:tcW w:w="1217" w:type="dxa"/>
          </w:tcPr>
          <w:p w14:paraId="5FEF3993" w14:textId="77777777" w:rsidR="00837948" w:rsidRPr="000B2F31" w:rsidRDefault="00837948" w:rsidP="007A3A73"/>
        </w:tc>
        <w:tc>
          <w:tcPr>
            <w:tcW w:w="1416" w:type="dxa"/>
          </w:tcPr>
          <w:p w14:paraId="7780B1BD" w14:textId="77777777" w:rsidR="00837948" w:rsidRPr="000B2F31" w:rsidRDefault="00837948" w:rsidP="007A3A73"/>
        </w:tc>
      </w:tr>
    </w:tbl>
    <w:p w14:paraId="7DEA1780" w14:textId="77777777" w:rsidR="00054511" w:rsidRDefault="00054511" w:rsidP="006350C6">
      <w:pPr>
        <w:pStyle w:val="Heading2"/>
      </w:pPr>
      <w:bookmarkStart w:id="132" w:name="_Toc164079116"/>
      <w:bookmarkStart w:id="133" w:name="_Toc511806336"/>
      <w:bookmarkStart w:id="134" w:name="_Toc99309546"/>
      <w:bookmarkStart w:id="135" w:name="_Toc99309540"/>
      <w:bookmarkEnd w:id="9"/>
      <w:commentRangeStart w:id="136"/>
      <w:r w:rsidRPr="000B2F31">
        <w:t>Observações e conclusão</w:t>
      </w:r>
      <w:commentRangeEnd w:id="136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36"/>
      </w:r>
      <w:bookmarkEnd w:id="132"/>
      <w:bookmarkEnd w:id="133"/>
    </w:p>
    <w:p w14:paraId="03311B22" w14:textId="77777777" w:rsidR="007B4804" w:rsidRPr="000B2F31" w:rsidRDefault="007B4804" w:rsidP="007B48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7B4804" w:rsidRPr="000B2F31" w14:paraId="666910C4" w14:textId="77777777" w:rsidTr="00D26E6B">
        <w:tc>
          <w:tcPr>
            <w:tcW w:w="9004" w:type="dxa"/>
          </w:tcPr>
          <w:p w14:paraId="0DEA9A88" w14:textId="77777777" w:rsidR="007B4804" w:rsidRPr="000B2F31" w:rsidRDefault="007B4804" w:rsidP="00D26E6B"/>
          <w:p w14:paraId="7C370934" w14:textId="77777777" w:rsidR="007B4804" w:rsidRPr="000B2F31" w:rsidRDefault="007B4804" w:rsidP="00D26E6B"/>
        </w:tc>
      </w:tr>
    </w:tbl>
    <w:p w14:paraId="434D2FD7" w14:textId="77777777" w:rsidR="007B4804" w:rsidRPr="007B4804" w:rsidRDefault="007B4804" w:rsidP="007B4804"/>
    <w:p w14:paraId="50AA32CE" w14:textId="77777777" w:rsidR="00197842" w:rsidRDefault="00197842">
      <w:pPr>
        <w:rPr>
          <w:rFonts w:ascii="Arial" w:hAnsi="Arial" w:cs="Arial"/>
          <w:b/>
          <w:bCs/>
          <w:kern w:val="32"/>
          <w:sz w:val="28"/>
          <w:szCs w:val="32"/>
        </w:rPr>
      </w:pPr>
      <w:bookmarkStart w:id="137" w:name="_Toc164079117"/>
      <w:r>
        <w:br w:type="page"/>
      </w:r>
    </w:p>
    <w:p w14:paraId="1894751A" w14:textId="5DBDAD32" w:rsidR="00EB76A3" w:rsidRPr="000B2F31" w:rsidRDefault="006B7975" w:rsidP="00EB76A3">
      <w:pPr>
        <w:pStyle w:val="Heading1"/>
      </w:pPr>
      <w:bookmarkStart w:id="138" w:name="_Toc511806337"/>
      <w:commentRangeStart w:id="139"/>
      <w:r w:rsidRPr="000B2F31">
        <w:lastRenderedPageBreak/>
        <w:t>Estrutura organizacional</w:t>
      </w:r>
      <w:bookmarkEnd w:id="134"/>
      <w:commentRangeEnd w:id="139"/>
      <w:r w:rsidR="00EB76A3" w:rsidRPr="000B2F31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139"/>
      </w:r>
      <w:bookmarkEnd w:id="137"/>
      <w:bookmarkEnd w:id="138"/>
    </w:p>
    <w:p w14:paraId="125D13A1" w14:textId="77777777" w:rsidR="00054511" w:rsidRPr="000B2F31" w:rsidRDefault="00054511" w:rsidP="00054511">
      <w:pPr>
        <w:pStyle w:val="Heading2"/>
      </w:pPr>
      <w:bookmarkStart w:id="140" w:name="_Toc164079118"/>
      <w:bookmarkStart w:id="141" w:name="_Toc511806338"/>
      <w:commentRangeStart w:id="142"/>
      <w:r w:rsidRPr="000B2F31">
        <w:t>Vis</w:t>
      </w:r>
      <w:r w:rsidR="00F85B08" w:rsidRPr="000B2F31">
        <w:t>ão geral da estrutura o</w:t>
      </w:r>
      <w:r w:rsidRPr="000B2F31">
        <w:t>rganiza</w:t>
      </w:r>
      <w:r w:rsidR="00F85B08" w:rsidRPr="000B2F31">
        <w:t>cional</w:t>
      </w:r>
      <w:commentRangeEnd w:id="142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42"/>
      </w:r>
      <w:bookmarkEnd w:id="140"/>
      <w:bookmarkEnd w:id="141"/>
      <w:r w:rsidRPr="000B2F31">
        <w:t xml:space="preserve"> </w:t>
      </w:r>
    </w:p>
    <w:p w14:paraId="17C6CF46" w14:textId="77777777" w:rsidR="00054511" w:rsidRPr="000B2F31" w:rsidRDefault="00054511" w:rsidP="00054511">
      <w:pPr>
        <w:pStyle w:val="Heading3"/>
      </w:pPr>
      <w:bookmarkStart w:id="143" w:name="_Toc164079119"/>
      <w:bookmarkStart w:id="144" w:name="_Toc511806339"/>
      <w:commentRangeStart w:id="145"/>
      <w:r w:rsidRPr="000B2F31">
        <w:t>Descrição</w:t>
      </w:r>
      <w:commentRangeEnd w:id="145"/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145"/>
      </w:r>
      <w:bookmarkEnd w:id="143"/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54511" w:rsidRPr="000B2F31" w14:paraId="3A7DC160" w14:textId="77777777">
        <w:trPr>
          <w:trHeight w:val="1869"/>
        </w:trPr>
        <w:tc>
          <w:tcPr>
            <w:tcW w:w="9004" w:type="dxa"/>
          </w:tcPr>
          <w:p w14:paraId="410A645B" w14:textId="77777777" w:rsidR="00054511" w:rsidRPr="000B2F31" w:rsidRDefault="00054511" w:rsidP="008A05CD"/>
          <w:p w14:paraId="46B8CC2D" w14:textId="77777777" w:rsidR="00054511" w:rsidRPr="000B2F31" w:rsidRDefault="00054511" w:rsidP="008A05CD"/>
        </w:tc>
      </w:tr>
    </w:tbl>
    <w:p w14:paraId="0570505A" w14:textId="77777777" w:rsidR="00054511" w:rsidRPr="000B2F31" w:rsidRDefault="00054511" w:rsidP="00054511">
      <w:pPr>
        <w:pStyle w:val="Heading3"/>
      </w:pPr>
      <w:bookmarkStart w:id="146" w:name="_Toc164079120"/>
      <w:bookmarkStart w:id="147" w:name="_Toc511806340"/>
      <w:r w:rsidRPr="000B2F31">
        <w:t xml:space="preserve">Diagrama(s) </w:t>
      </w:r>
      <w:r w:rsidR="00F27596" w:rsidRPr="000B2F31">
        <w:t xml:space="preserve">estrutural(is) </w:t>
      </w:r>
      <w:r w:rsidRPr="000B2F31">
        <w:t>geral</w:t>
      </w:r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148"/>
      </w:r>
      <w:bookmarkEnd w:id="146"/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54511" w:rsidRPr="000B2F31" w14:paraId="2107CAD5" w14:textId="77777777">
        <w:trPr>
          <w:trHeight w:val="1906"/>
        </w:trPr>
        <w:tc>
          <w:tcPr>
            <w:tcW w:w="9004" w:type="dxa"/>
          </w:tcPr>
          <w:p w14:paraId="40C74351" w14:textId="77777777" w:rsidR="00054511" w:rsidRPr="000B2F31" w:rsidRDefault="00054511" w:rsidP="008A05CD"/>
          <w:p w14:paraId="376E643A" w14:textId="77777777" w:rsidR="00054511" w:rsidRPr="000B2F31" w:rsidRDefault="00054511" w:rsidP="008A05CD"/>
        </w:tc>
      </w:tr>
    </w:tbl>
    <w:p w14:paraId="42FD04FA" w14:textId="77777777" w:rsidR="00054511" w:rsidRPr="000B2F31" w:rsidRDefault="0084220D" w:rsidP="00054511">
      <w:pPr>
        <w:pStyle w:val="Heading2"/>
      </w:pPr>
      <w:bookmarkStart w:id="149" w:name="_Toc164079121"/>
      <w:bookmarkStart w:id="150" w:name="_Toc511806341"/>
      <w:commentRangeStart w:id="151"/>
      <w:r w:rsidRPr="000B2F31">
        <w:t>Lista de u</w:t>
      </w:r>
      <w:r w:rsidR="00E26BAE" w:rsidRPr="000B2F31">
        <w:t>nidades organizacionais</w:t>
      </w:r>
      <w:commentRangeEnd w:id="151"/>
      <w:r w:rsidR="00054511"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51"/>
      </w:r>
      <w:bookmarkEnd w:id="149"/>
      <w:bookmarkEnd w:id="150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24"/>
        <w:gridCol w:w="5854"/>
      </w:tblGrid>
      <w:tr w:rsidR="00054511" w:rsidRPr="000B2F31" w14:paraId="7BAF9307" w14:textId="77777777">
        <w:tc>
          <w:tcPr>
            <w:tcW w:w="2988" w:type="dxa"/>
          </w:tcPr>
          <w:p w14:paraId="7FB4BC1D" w14:textId="77777777" w:rsidR="00054511" w:rsidRPr="000B2F31" w:rsidRDefault="00A33938" w:rsidP="008A05CD">
            <w:pPr>
              <w:jc w:val="center"/>
              <w:rPr>
                <w:b/>
              </w:rPr>
            </w:pPr>
            <w:r w:rsidRPr="000B2F31">
              <w:rPr>
                <w:b/>
              </w:rPr>
              <w:t>Unidade</w:t>
            </w:r>
          </w:p>
        </w:tc>
        <w:tc>
          <w:tcPr>
            <w:tcW w:w="6016" w:type="dxa"/>
          </w:tcPr>
          <w:p w14:paraId="53A1A7CF" w14:textId="77777777" w:rsidR="00054511" w:rsidRPr="000B2F31" w:rsidRDefault="00054511" w:rsidP="008A05CD">
            <w:pPr>
              <w:jc w:val="center"/>
              <w:rPr>
                <w:b/>
              </w:rPr>
            </w:pPr>
            <w:r w:rsidRPr="000B2F31">
              <w:rPr>
                <w:b/>
              </w:rPr>
              <w:t>Descrição</w:t>
            </w:r>
          </w:p>
        </w:tc>
      </w:tr>
      <w:tr w:rsidR="00054511" w:rsidRPr="000B2F31" w14:paraId="2E7C15DF" w14:textId="77777777">
        <w:tc>
          <w:tcPr>
            <w:tcW w:w="2988" w:type="dxa"/>
          </w:tcPr>
          <w:p w14:paraId="19A863CA" w14:textId="77777777" w:rsidR="00054511" w:rsidRPr="000B2F31" w:rsidRDefault="00054511" w:rsidP="008A05CD">
            <w:pPr>
              <w:jc w:val="center"/>
            </w:pPr>
            <w:r w:rsidRPr="000B2F31">
              <w:t>A</w:t>
            </w:r>
          </w:p>
        </w:tc>
        <w:tc>
          <w:tcPr>
            <w:tcW w:w="6016" w:type="dxa"/>
          </w:tcPr>
          <w:p w14:paraId="6C08F3C1" w14:textId="77777777" w:rsidR="00054511" w:rsidRPr="000B2F31" w:rsidRDefault="00054511" w:rsidP="008A05CD"/>
        </w:tc>
      </w:tr>
      <w:tr w:rsidR="00054511" w:rsidRPr="000B2F31" w14:paraId="2ADA3847" w14:textId="77777777">
        <w:tc>
          <w:tcPr>
            <w:tcW w:w="2988" w:type="dxa"/>
          </w:tcPr>
          <w:p w14:paraId="695FCF12" w14:textId="77777777" w:rsidR="00054511" w:rsidRPr="000B2F31" w:rsidRDefault="00054511" w:rsidP="008A05CD">
            <w:pPr>
              <w:jc w:val="center"/>
            </w:pPr>
            <w:r w:rsidRPr="000B2F31">
              <w:t>B</w:t>
            </w:r>
          </w:p>
        </w:tc>
        <w:tc>
          <w:tcPr>
            <w:tcW w:w="6016" w:type="dxa"/>
          </w:tcPr>
          <w:p w14:paraId="1B97D52F" w14:textId="77777777" w:rsidR="00054511" w:rsidRPr="000B2F31" w:rsidRDefault="00054511" w:rsidP="008A05CD"/>
        </w:tc>
      </w:tr>
      <w:tr w:rsidR="00054511" w:rsidRPr="000B2F31" w14:paraId="72AC6444" w14:textId="77777777">
        <w:tc>
          <w:tcPr>
            <w:tcW w:w="2988" w:type="dxa"/>
          </w:tcPr>
          <w:p w14:paraId="10ADCB38" w14:textId="77777777" w:rsidR="00054511" w:rsidRPr="000B2F31" w:rsidRDefault="00054511" w:rsidP="008A05CD">
            <w:pPr>
              <w:jc w:val="center"/>
            </w:pPr>
          </w:p>
        </w:tc>
        <w:tc>
          <w:tcPr>
            <w:tcW w:w="6016" w:type="dxa"/>
          </w:tcPr>
          <w:p w14:paraId="7659EB7F" w14:textId="77777777" w:rsidR="00054511" w:rsidRPr="000B2F31" w:rsidRDefault="00054511" w:rsidP="008A05CD"/>
        </w:tc>
      </w:tr>
      <w:tr w:rsidR="00054511" w:rsidRPr="000B2F31" w14:paraId="5A5313A3" w14:textId="77777777">
        <w:tc>
          <w:tcPr>
            <w:tcW w:w="2988" w:type="dxa"/>
          </w:tcPr>
          <w:p w14:paraId="5A8F6BBA" w14:textId="77777777" w:rsidR="00054511" w:rsidRPr="000B2F31" w:rsidRDefault="00054511" w:rsidP="008A05CD">
            <w:pPr>
              <w:jc w:val="center"/>
            </w:pPr>
          </w:p>
        </w:tc>
        <w:tc>
          <w:tcPr>
            <w:tcW w:w="6016" w:type="dxa"/>
          </w:tcPr>
          <w:p w14:paraId="4B24B57B" w14:textId="77777777" w:rsidR="00054511" w:rsidRPr="000B2F31" w:rsidRDefault="00054511" w:rsidP="008A05CD"/>
        </w:tc>
      </w:tr>
    </w:tbl>
    <w:p w14:paraId="402539E5" w14:textId="77777777" w:rsidR="00054511" w:rsidRPr="000B2F31" w:rsidRDefault="00A33938" w:rsidP="00981B3C">
      <w:pPr>
        <w:pStyle w:val="Heading3"/>
      </w:pPr>
      <w:bookmarkStart w:id="152" w:name="_Toc164079122"/>
      <w:bookmarkStart w:id="153" w:name="_Toc511806342"/>
      <w:r w:rsidRPr="000B2F31">
        <w:t xml:space="preserve">Unidade organizacional </w:t>
      </w:r>
      <w:commentRangeStart w:id="154"/>
      <w:r w:rsidR="00054511" w:rsidRPr="000B2F31">
        <w:t xml:space="preserve"> A</w:t>
      </w:r>
      <w:commentRangeEnd w:id="154"/>
      <w:r w:rsidR="00054511" w:rsidRPr="000B2F31">
        <w:rPr>
          <w:rStyle w:val="CommentReference"/>
          <w:rFonts w:ascii="Times New Roman" w:hAnsi="Times New Roman" w:cs="Times New Roman"/>
          <w:b w:val="0"/>
          <w:bCs w:val="0"/>
          <w:i/>
          <w:iCs/>
        </w:rPr>
        <w:commentReference w:id="154"/>
      </w:r>
      <w:bookmarkEnd w:id="152"/>
      <w:bookmarkEnd w:id="153"/>
    </w:p>
    <w:p w14:paraId="6F2ACC52" w14:textId="77777777" w:rsidR="00054511" w:rsidRPr="005230F8" w:rsidRDefault="00054511" w:rsidP="005230F8">
      <w:pPr>
        <w:pStyle w:val="StyleHeading4Arial12pt"/>
      </w:pPr>
      <w:commentRangeStart w:id="155"/>
      <w:r w:rsidRPr="000B2F31">
        <w:t>Descrição</w:t>
      </w:r>
      <w:commentRangeEnd w:id="155"/>
      <w:r w:rsidRPr="000B2F31">
        <w:rPr>
          <w:rStyle w:val="CommentReference"/>
          <w:sz w:val="24"/>
        </w:rPr>
        <w:commentReference w:id="155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54511" w:rsidRPr="000B2F31" w14:paraId="243E564D" w14:textId="77777777">
        <w:trPr>
          <w:trHeight w:val="2210"/>
        </w:trPr>
        <w:tc>
          <w:tcPr>
            <w:tcW w:w="9004" w:type="dxa"/>
          </w:tcPr>
          <w:p w14:paraId="57ED6697" w14:textId="77777777" w:rsidR="00054511" w:rsidRPr="000B2F31" w:rsidRDefault="00054511" w:rsidP="00981B3C"/>
          <w:p w14:paraId="498591FC" w14:textId="77777777" w:rsidR="00054511" w:rsidRPr="000B2F31" w:rsidRDefault="00054511" w:rsidP="00981B3C"/>
        </w:tc>
      </w:tr>
    </w:tbl>
    <w:p w14:paraId="06819514" w14:textId="77777777" w:rsidR="00054511" w:rsidRPr="005230F8" w:rsidRDefault="00054511" w:rsidP="005230F8">
      <w:pPr>
        <w:pStyle w:val="StyleHeading4Arial12pt"/>
      </w:pPr>
      <w:commentRangeStart w:id="156"/>
      <w:r w:rsidRPr="000B2F31">
        <w:lastRenderedPageBreak/>
        <w:t>Diagrama(s)</w:t>
      </w:r>
      <w:r w:rsidR="00F27596" w:rsidRPr="000B2F31">
        <w:t xml:space="preserve"> estrutural (is) A</w:t>
      </w:r>
      <w:commentRangeEnd w:id="156"/>
      <w:r w:rsidR="00F27596" w:rsidRPr="000B2F31">
        <w:rPr>
          <w:rStyle w:val="CommentReference"/>
          <w:sz w:val="24"/>
        </w:rPr>
        <w:commentReference w:id="156"/>
      </w:r>
      <w:r w:rsidR="00F27596" w:rsidRPr="005230F8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54511" w:rsidRPr="000B2F31" w14:paraId="3580D7C6" w14:textId="77777777">
        <w:trPr>
          <w:trHeight w:val="2885"/>
        </w:trPr>
        <w:tc>
          <w:tcPr>
            <w:tcW w:w="9004" w:type="dxa"/>
          </w:tcPr>
          <w:p w14:paraId="3440D039" w14:textId="77777777" w:rsidR="00054511" w:rsidRPr="000B2F31" w:rsidRDefault="00054511" w:rsidP="00981B3C"/>
        </w:tc>
      </w:tr>
    </w:tbl>
    <w:p w14:paraId="2AE2A232" w14:textId="77777777" w:rsidR="00054511" w:rsidRPr="000B2F31" w:rsidRDefault="00F27596" w:rsidP="00981B3C">
      <w:pPr>
        <w:pStyle w:val="Heading3"/>
      </w:pPr>
      <w:bookmarkStart w:id="157" w:name="_Toc164079123"/>
      <w:bookmarkStart w:id="158" w:name="_Toc511806343"/>
      <w:r w:rsidRPr="000B2F31">
        <w:t xml:space="preserve">Unidade </w:t>
      </w:r>
      <w:r w:rsidR="002A1DF7" w:rsidRPr="000B2F31">
        <w:t>o</w:t>
      </w:r>
      <w:r w:rsidRPr="000B2F31">
        <w:t>rganizacional</w:t>
      </w:r>
      <w:r w:rsidR="00054511" w:rsidRPr="000B2F31">
        <w:t xml:space="preserve"> B</w:t>
      </w:r>
      <w:bookmarkEnd w:id="157"/>
      <w:bookmarkEnd w:id="158"/>
    </w:p>
    <w:p w14:paraId="537514C8" w14:textId="77777777" w:rsidR="00054511" w:rsidRPr="000B2F31" w:rsidRDefault="00054511" w:rsidP="005230F8">
      <w:pPr>
        <w:pStyle w:val="StyleHeading4Arial12pt"/>
      </w:pPr>
      <w:r w:rsidRPr="000B2F31">
        <w:t>Descrição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54511" w:rsidRPr="000B2F31" w14:paraId="4318CE8A" w14:textId="77777777">
        <w:trPr>
          <w:trHeight w:val="2012"/>
        </w:trPr>
        <w:tc>
          <w:tcPr>
            <w:tcW w:w="9004" w:type="dxa"/>
          </w:tcPr>
          <w:p w14:paraId="4DAB1479" w14:textId="77777777" w:rsidR="00054511" w:rsidRPr="000B2F31" w:rsidRDefault="00054511" w:rsidP="00981B3C"/>
          <w:p w14:paraId="373D3B4D" w14:textId="77777777" w:rsidR="00054511" w:rsidRPr="000B2F31" w:rsidRDefault="00054511" w:rsidP="00981B3C"/>
        </w:tc>
      </w:tr>
    </w:tbl>
    <w:p w14:paraId="29B86E9C" w14:textId="77777777" w:rsidR="00C64622" w:rsidRPr="000B2F31" w:rsidRDefault="00C64622" w:rsidP="005230F8">
      <w:pPr>
        <w:pStyle w:val="StyleHeading4Arial12pt"/>
      </w:pPr>
      <w:r w:rsidRPr="000B2F31">
        <w:t xml:space="preserve">Diagrama(s) estrutural (is) B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54511" w:rsidRPr="000B2F31" w14:paraId="42F9D5C1" w14:textId="77777777">
        <w:trPr>
          <w:trHeight w:val="960"/>
        </w:trPr>
        <w:tc>
          <w:tcPr>
            <w:tcW w:w="9004" w:type="dxa"/>
          </w:tcPr>
          <w:p w14:paraId="23780E6C" w14:textId="77777777" w:rsidR="00054511" w:rsidRPr="000B2F31" w:rsidRDefault="00054511" w:rsidP="00981B3C"/>
          <w:p w14:paraId="4FCDFE1B" w14:textId="77777777" w:rsidR="00054511" w:rsidRPr="000B2F31" w:rsidRDefault="00054511" w:rsidP="00981B3C"/>
          <w:p w14:paraId="2C9A267B" w14:textId="77777777" w:rsidR="00054511" w:rsidRPr="000B2F31" w:rsidRDefault="00054511" w:rsidP="00981B3C"/>
          <w:p w14:paraId="30C2F9E7" w14:textId="77777777" w:rsidR="00054511" w:rsidRPr="000B2F31" w:rsidRDefault="00054511" w:rsidP="00981B3C"/>
        </w:tc>
      </w:tr>
    </w:tbl>
    <w:p w14:paraId="058A27DB" w14:textId="77777777" w:rsidR="00EB76A3" w:rsidRPr="000B2F31" w:rsidRDefault="00EB76A3" w:rsidP="00EB76A3"/>
    <w:p w14:paraId="2027AEC3" w14:textId="77777777" w:rsidR="00054511" w:rsidRDefault="00054511" w:rsidP="00054511">
      <w:pPr>
        <w:pStyle w:val="Heading2"/>
      </w:pPr>
      <w:bookmarkStart w:id="159" w:name="_Toc164079124"/>
      <w:bookmarkStart w:id="160" w:name="_Toc511806344"/>
      <w:commentRangeStart w:id="161"/>
      <w:r w:rsidRPr="000B2F31">
        <w:t>Observações e conclusão</w:t>
      </w:r>
      <w:commentRangeEnd w:id="161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61"/>
      </w:r>
      <w:bookmarkEnd w:id="159"/>
      <w:bookmarkEnd w:id="160"/>
    </w:p>
    <w:p w14:paraId="5D76EBC1" w14:textId="77777777" w:rsidR="007B4804" w:rsidRPr="000B2F31" w:rsidRDefault="007B4804" w:rsidP="007B48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7B4804" w:rsidRPr="000B2F31" w14:paraId="5FD5D063" w14:textId="77777777" w:rsidTr="00D26E6B">
        <w:tc>
          <w:tcPr>
            <w:tcW w:w="9004" w:type="dxa"/>
          </w:tcPr>
          <w:p w14:paraId="363F2241" w14:textId="77777777" w:rsidR="007B4804" w:rsidRPr="000B2F31" w:rsidRDefault="007B4804" w:rsidP="00D26E6B"/>
          <w:p w14:paraId="2F11FAF8" w14:textId="77777777" w:rsidR="007B4804" w:rsidRPr="000B2F31" w:rsidRDefault="007B4804" w:rsidP="00D26E6B"/>
        </w:tc>
      </w:tr>
    </w:tbl>
    <w:p w14:paraId="4499DB17" w14:textId="77777777" w:rsidR="007B4804" w:rsidRDefault="007B4804" w:rsidP="007B4804"/>
    <w:p w14:paraId="46C499DA" w14:textId="3A6E3654" w:rsidR="00666666" w:rsidRPr="000B2F31" w:rsidRDefault="00666666" w:rsidP="00666666">
      <w:pPr>
        <w:pStyle w:val="Heading1"/>
      </w:pPr>
      <w:bookmarkStart w:id="162" w:name="_Toc511806345"/>
      <w:r>
        <w:lastRenderedPageBreak/>
        <w:t>Estrutura</w:t>
      </w:r>
      <w:commentRangeStart w:id="163"/>
      <w:r w:rsidRPr="000B2F31">
        <w:t xml:space="preserve"> </w:t>
      </w:r>
      <w:r w:rsidR="003F6A8C">
        <w:t>dos R</w:t>
      </w:r>
      <w:r w:rsidR="003F6A8C" w:rsidRPr="000B2F31">
        <w:t xml:space="preserve">ecursos </w:t>
      </w:r>
      <w:r w:rsidR="003F6A8C">
        <w:t>do</w:t>
      </w:r>
      <w:r w:rsidRPr="000B2F31">
        <w:t xml:space="preserve"> negócio </w:t>
      </w:r>
      <w:commentRangeEnd w:id="163"/>
      <w:r w:rsidRPr="000B2F31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163"/>
      </w:r>
      <w:bookmarkEnd w:id="162"/>
    </w:p>
    <w:p w14:paraId="7F4F1D07" w14:textId="77777777" w:rsidR="00666666" w:rsidRDefault="00666666" w:rsidP="00666666">
      <w:pPr>
        <w:pStyle w:val="Heading2"/>
      </w:pPr>
      <w:bookmarkStart w:id="164" w:name="_Toc511806346"/>
      <w:commentRangeStart w:id="165"/>
      <w:r w:rsidRPr="000B2F31">
        <w:t>Visão geral dos recursos do negócio</w:t>
      </w:r>
      <w:commentRangeEnd w:id="165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65"/>
      </w:r>
      <w:bookmarkEnd w:id="164"/>
    </w:p>
    <w:p w14:paraId="191997C5" w14:textId="77777777" w:rsidR="00666666" w:rsidRPr="000B2F31" w:rsidRDefault="00666666" w:rsidP="00666666">
      <w:pPr>
        <w:pStyle w:val="Heading2"/>
      </w:pPr>
      <w:bookmarkStart w:id="166" w:name="_Toc511806347"/>
      <w:commentRangeStart w:id="167"/>
      <w:r w:rsidRPr="000B2F31">
        <w:t>Lista de Recursos</w:t>
      </w:r>
      <w:commentRangeEnd w:id="167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67"/>
      </w:r>
      <w:bookmarkEnd w:id="166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23"/>
        <w:gridCol w:w="5855"/>
      </w:tblGrid>
      <w:tr w:rsidR="00666666" w:rsidRPr="000B2F31" w14:paraId="66B0A996" w14:textId="77777777" w:rsidTr="006C780C">
        <w:tc>
          <w:tcPr>
            <w:tcW w:w="2988" w:type="dxa"/>
          </w:tcPr>
          <w:p w14:paraId="05E02EB8" w14:textId="77777777" w:rsidR="00666666" w:rsidRPr="000B2F31" w:rsidRDefault="00666666" w:rsidP="006C780C">
            <w:pPr>
              <w:jc w:val="center"/>
              <w:rPr>
                <w:b/>
              </w:rPr>
            </w:pPr>
            <w:r w:rsidRPr="000B2F31">
              <w:rPr>
                <w:b/>
              </w:rPr>
              <w:t>Recurso</w:t>
            </w:r>
          </w:p>
        </w:tc>
        <w:tc>
          <w:tcPr>
            <w:tcW w:w="6016" w:type="dxa"/>
          </w:tcPr>
          <w:p w14:paraId="046D0DA2" w14:textId="77777777" w:rsidR="00666666" w:rsidRPr="000B2F31" w:rsidRDefault="00666666" w:rsidP="006C780C">
            <w:pPr>
              <w:jc w:val="center"/>
              <w:rPr>
                <w:b/>
              </w:rPr>
            </w:pPr>
            <w:r w:rsidRPr="000B2F31">
              <w:rPr>
                <w:b/>
              </w:rPr>
              <w:t>Descrição</w:t>
            </w:r>
          </w:p>
        </w:tc>
      </w:tr>
      <w:tr w:rsidR="00666666" w:rsidRPr="000B2F31" w14:paraId="7535A1E1" w14:textId="77777777" w:rsidTr="006C780C">
        <w:tc>
          <w:tcPr>
            <w:tcW w:w="2988" w:type="dxa"/>
          </w:tcPr>
          <w:p w14:paraId="2266C001" w14:textId="77777777" w:rsidR="00666666" w:rsidRPr="000B2F31" w:rsidRDefault="00666666" w:rsidP="006C780C">
            <w:pPr>
              <w:jc w:val="center"/>
            </w:pPr>
            <w:r w:rsidRPr="000B2F31">
              <w:t>X</w:t>
            </w:r>
          </w:p>
        </w:tc>
        <w:tc>
          <w:tcPr>
            <w:tcW w:w="6016" w:type="dxa"/>
          </w:tcPr>
          <w:p w14:paraId="5AE0980A" w14:textId="77777777" w:rsidR="00666666" w:rsidRPr="000B2F31" w:rsidRDefault="00666666" w:rsidP="006C780C"/>
        </w:tc>
      </w:tr>
      <w:tr w:rsidR="00666666" w:rsidRPr="000B2F31" w14:paraId="5EE6173D" w14:textId="77777777" w:rsidTr="006C780C">
        <w:tc>
          <w:tcPr>
            <w:tcW w:w="2988" w:type="dxa"/>
          </w:tcPr>
          <w:p w14:paraId="2590244F" w14:textId="77777777" w:rsidR="00666666" w:rsidRPr="000B2F31" w:rsidRDefault="00666666" w:rsidP="006C780C">
            <w:pPr>
              <w:jc w:val="center"/>
            </w:pPr>
            <w:r w:rsidRPr="000B2F31">
              <w:t>Y</w:t>
            </w:r>
          </w:p>
        </w:tc>
        <w:tc>
          <w:tcPr>
            <w:tcW w:w="6016" w:type="dxa"/>
          </w:tcPr>
          <w:p w14:paraId="25CDB003" w14:textId="77777777" w:rsidR="00666666" w:rsidRPr="000B2F31" w:rsidRDefault="00666666" w:rsidP="006C780C"/>
        </w:tc>
      </w:tr>
      <w:tr w:rsidR="00666666" w:rsidRPr="000B2F31" w14:paraId="757EC641" w14:textId="77777777" w:rsidTr="006C780C">
        <w:tc>
          <w:tcPr>
            <w:tcW w:w="2988" w:type="dxa"/>
          </w:tcPr>
          <w:p w14:paraId="3C16692F" w14:textId="77777777" w:rsidR="00666666" w:rsidRPr="000B2F31" w:rsidRDefault="00666666" w:rsidP="006C780C">
            <w:pPr>
              <w:jc w:val="center"/>
            </w:pPr>
          </w:p>
        </w:tc>
        <w:tc>
          <w:tcPr>
            <w:tcW w:w="6016" w:type="dxa"/>
          </w:tcPr>
          <w:p w14:paraId="42CE0ABD" w14:textId="77777777" w:rsidR="00666666" w:rsidRPr="000B2F31" w:rsidRDefault="00666666" w:rsidP="006C780C"/>
        </w:tc>
      </w:tr>
      <w:tr w:rsidR="00666666" w:rsidRPr="000B2F31" w14:paraId="7BB0CDCB" w14:textId="77777777" w:rsidTr="006C780C">
        <w:tc>
          <w:tcPr>
            <w:tcW w:w="2988" w:type="dxa"/>
          </w:tcPr>
          <w:p w14:paraId="1B88A466" w14:textId="77777777" w:rsidR="00666666" w:rsidRPr="000B2F31" w:rsidRDefault="00666666" w:rsidP="006C780C">
            <w:pPr>
              <w:jc w:val="center"/>
            </w:pPr>
          </w:p>
        </w:tc>
        <w:tc>
          <w:tcPr>
            <w:tcW w:w="6016" w:type="dxa"/>
          </w:tcPr>
          <w:p w14:paraId="6417AF66" w14:textId="77777777" w:rsidR="00666666" w:rsidRPr="000B2F31" w:rsidRDefault="00666666" w:rsidP="006C780C"/>
        </w:tc>
      </w:tr>
    </w:tbl>
    <w:p w14:paraId="48D3DA9C" w14:textId="77777777" w:rsidR="00666666" w:rsidRPr="004F7457" w:rsidRDefault="00666666" w:rsidP="00666666">
      <w:pPr>
        <w:pStyle w:val="Heading2"/>
      </w:pPr>
      <w:bookmarkStart w:id="168" w:name="_Toc511806348"/>
      <w:r w:rsidRPr="000B2F31">
        <w:t>Recurso X</w:t>
      </w:r>
      <w:bookmarkEnd w:id="168"/>
      <w:r w:rsidRPr="000B2F31">
        <w:t xml:space="preserve">  </w:t>
      </w:r>
    </w:p>
    <w:p w14:paraId="027661E0" w14:textId="77777777" w:rsidR="00666666" w:rsidRPr="000B2F31" w:rsidRDefault="00666666" w:rsidP="00666666">
      <w:pPr>
        <w:pStyle w:val="Heading3"/>
      </w:pPr>
      <w:bookmarkStart w:id="169" w:name="_Toc511806349"/>
      <w:commentRangeStart w:id="170"/>
      <w:r w:rsidRPr="000B2F31">
        <w:t>Descrição</w:t>
      </w:r>
      <w:commentRangeEnd w:id="170"/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170"/>
      </w:r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66666" w:rsidRPr="000B2F31" w14:paraId="26E84C5F" w14:textId="77777777" w:rsidTr="006C780C">
        <w:trPr>
          <w:trHeight w:val="2012"/>
        </w:trPr>
        <w:tc>
          <w:tcPr>
            <w:tcW w:w="9004" w:type="dxa"/>
          </w:tcPr>
          <w:p w14:paraId="129581A1" w14:textId="77777777" w:rsidR="00666666" w:rsidRPr="000B2F31" w:rsidRDefault="00666666" w:rsidP="006C780C"/>
          <w:p w14:paraId="0C9ABA43" w14:textId="77777777" w:rsidR="00666666" w:rsidRPr="000B2F31" w:rsidRDefault="00666666" w:rsidP="006C780C"/>
        </w:tc>
      </w:tr>
    </w:tbl>
    <w:p w14:paraId="38C69C8C" w14:textId="77777777" w:rsidR="00666666" w:rsidRPr="000B2F31" w:rsidRDefault="00666666" w:rsidP="00666666">
      <w:pPr>
        <w:pStyle w:val="Heading3"/>
      </w:pPr>
      <w:bookmarkStart w:id="171" w:name="_Toc511806350"/>
      <w:r w:rsidRPr="000B2F31">
        <w:t>Diagrama(s)</w:t>
      </w:r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172"/>
      </w:r>
      <w:bookmarkEnd w:id="1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66666" w:rsidRPr="000B2F31" w14:paraId="149EA95C" w14:textId="77777777" w:rsidTr="006C780C">
        <w:trPr>
          <w:trHeight w:val="1936"/>
        </w:trPr>
        <w:tc>
          <w:tcPr>
            <w:tcW w:w="9004" w:type="dxa"/>
          </w:tcPr>
          <w:p w14:paraId="36707E00" w14:textId="77777777" w:rsidR="00666666" w:rsidRPr="000B2F31" w:rsidRDefault="00666666" w:rsidP="006C780C"/>
        </w:tc>
      </w:tr>
    </w:tbl>
    <w:p w14:paraId="25D3DC5B" w14:textId="77777777" w:rsidR="00666666" w:rsidRPr="000B2F31" w:rsidRDefault="00666666" w:rsidP="00666666"/>
    <w:p w14:paraId="4BB94FCC" w14:textId="77777777" w:rsidR="00666666" w:rsidRPr="000B2F31" w:rsidRDefault="00666666" w:rsidP="00666666"/>
    <w:p w14:paraId="1F371C8E" w14:textId="77777777" w:rsidR="00666666" w:rsidRPr="000B2F31" w:rsidRDefault="00666666" w:rsidP="00666666">
      <w:pPr>
        <w:pStyle w:val="Heading2"/>
      </w:pPr>
      <w:bookmarkStart w:id="173" w:name="_Toc511806351"/>
      <w:commentRangeStart w:id="174"/>
      <w:r w:rsidRPr="000B2F31">
        <w:t>Recurso Y</w:t>
      </w:r>
      <w:commentRangeEnd w:id="174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74"/>
      </w:r>
      <w:bookmarkEnd w:id="173"/>
    </w:p>
    <w:p w14:paraId="204F2617" w14:textId="77777777" w:rsidR="00666666" w:rsidRPr="000B2F31" w:rsidRDefault="00666666" w:rsidP="00666666">
      <w:pPr>
        <w:pStyle w:val="Heading3"/>
      </w:pPr>
      <w:bookmarkStart w:id="175" w:name="_Toc511806352"/>
      <w:r w:rsidRPr="000B2F31">
        <w:t>Descrição</w:t>
      </w:r>
      <w:bookmarkEnd w:id="1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66666" w:rsidRPr="000B2F31" w14:paraId="158D6C48" w14:textId="77777777" w:rsidTr="006C780C">
        <w:trPr>
          <w:trHeight w:val="1261"/>
        </w:trPr>
        <w:tc>
          <w:tcPr>
            <w:tcW w:w="9004" w:type="dxa"/>
          </w:tcPr>
          <w:p w14:paraId="1775042B" w14:textId="77777777" w:rsidR="00666666" w:rsidRPr="000B2F31" w:rsidRDefault="00666666" w:rsidP="006C780C"/>
          <w:p w14:paraId="7F2DA7DB" w14:textId="77777777" w:rsidR="00666666" w:rsidRPr="000B2F31" w:rsidRDefault="00666666" w:rsidP="006C780C"/>
        </w:tc>
      </w:tr>
    </w:tbl>
    <w:p w14:paraId="6D7FB309" w14:textId="77777777" w:rsidR="00666666" w:rsidRPr="000B2F31" w:rsidRDefault="00666666" w:rsidP="00666666">
      <w:pPr>
        <w:pStyle w:val="Heading3"/>
      </w:pPr>
      <w:bookmarkStart w:id="176" w:name="_Toc511806353"/>
      <w:r w:rsidRPr="000B2F31">
        <w:lastRenderedPageBreak/>
        <w:t>Diagrama(s)</w:t>
      </w:r>
      <w:bookmarkEnd w:id="176"/>
      <w:r w:rsidRPr="000B2F31">
        <w:t xml:space="preserve"> </w:t>
      </w:r>
    </w:p>
    <w:p w14:paraId="570458E7" w14:textId="77777777" w:rsidR="00666666" w:rsidRPr="000B2F31" w:rsidRDefault="00666666" w:rsidP="006666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66666" w:rsidRPr="000B2F31" w14:paraId="33CDD544" w14:textId="77777777" w:rsidTr="006C780C">
        <w:trPr>
          <w:trHeight w:val="1671"/>
        </w:trPr>
        <w:tc>
          <w:tcPr>
            <w:tcW w:w="9004" w:type="dxa"/>
          </w:tcPr>
          <w:p w14:paraId="5CD380D7" w14:textId="77777777" w:rsidR="00666666" w:rsidRPr="000B2F31" w:rsidRDefault="00666666" w:rsidP="006C780C"/>
          <w:p w14:paraId="390299AA" w14:textId="77777777" w:rsidR="00666666" w:rsidRPr="000B2F31" w:rsidRDefault="00666666" w:rsidP="006C780C"/>
        </w:tc>
      </w:tr>
    </w:tbl>
    <w:p w14:paraId="7A7B689E" w14:textId="77777777" w:rsidR="00666666" w:rsidRPr="000B2F31" w:rsidRDefault="00666666" w:rsidP="00666666"/>
    <w:p w14:paraId="6B696A36" w14:textId="77777777" w:rsidR="00666666" w:rsidRDefault="00666666" w:rsidP="00666666">
      <w:pPr>
        <w:pStyle w:val="Heading2"/>
      </w:pPr>
      <w:bookmarkStart w:id="177" w:name="_Toc511806354"/>
      <w:r>
        <w:t>Modelagem De Informação</w:t>
      </w:r>
      <w:bookmarkEnd w:id="177"/>
      <w:r>
        <w:t xml:space="preserve"> </w:t>
      </w:r>
    </w:p>
    <w:p w14:paraId="461C7A59" w14:textId="77777777" w:rsidR="00666666" w:rsidRPr="000B2F31" w:rsidRDefault="00666666" w:rsidP="00666666">
      <w:pPr>
        <w:pStyle w:val="Heading3"/>
      </w:pPr>
      <w:bookmarkStart w:id="178" w:name="_Toc511806355"/>
      <w:r w:rsidRPr="000B2F31">
        <w:t>Diagrama(s)</w:t>
      </w:r>
      <w:bookmarkEnd w:id="178"/>
      <w:r w:rsidRPr="000B2F31">
        <w:t xml:space="preserve"> </w:t>
      </w:r>
    </w:p>
    <w:p w14:paraId="4D8E955A" w14:textId="77777777" w:rsidR="00666666" w:rsidRPr="000B2F31" w:rsidRDefault="00666666" w:rsidP="006666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66666" w:rsidRPr="000B2F31" w14:paraId="563C5A71" w14:textId="77777777" w:rsidTr="006C780C">
        <w:trPr>
          <w:trHeight w:val="1671"/>
        </w:trPr>
        <w:tc>
          <w:tcPr>
            <w:tcW w:w="9004" w:type="dxa"/>
          </w:tcPr>
          <w:p w14:paraId="7204828C" w14:textId="77777777" w:rsidR="00666666" w:rsidRPr="000B2F31" w:rsidRDefault="00666666" w:rsidP="006C780C"/>
          <w:p w14:paraId="3211216F" w14:textId="77777777" w:rsidR="00666666" w:rsidRPr="000B2F31" w:rsidRDefault="00666666" w:rsidP="006C780C"/>
        </w:tc>
      </w:tr>
    </w:tbl>
    <w:p w14:paraId="5169F649" w14:textId="77777777" w:rsidR="00666666" w:rsidRPr="000B2F31" w:rsidRDefault="00666666" w:rsidP="00666666"/>
    <w:p w14:paraId="2E2F2161" w14:textId="77777777" w:rsidR="00666666" w:rsidRDefault="00666666" w:rsidP="00666666"/>
    <w:p w14:paraId="61205EBA" w14:textId="77777777" w:rsidR="00666666" w:rsidRDefault="00666666" w:rsidP="00666666">
      <w:pPr>
        <w:pStyle w:val="Heading2"/>
      </w:pPr>
      <w:bookmarkStart w:id="179" w:name="_Toc511806356"/>
      <w:r w:rsidRPr="000B2F31">
        <w:t>Observações e conclusão</w:t>
      </w:r>
      <w:bookmarkEnd w:id="179"/>
    </w:p>
    <w:tbl>
      <w:tblPr>
        <w:tblpPr w:leftFromText="141" w:rightFromText="141" w:vertAnchor="text" w:horzAnchor="margin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66666" w:rsidRPr="000B2F31" w14:paraId="743038D7" w14:textId="77777777" w:rsidTr="006C780C">
        <w:trPr>
          <w:trHeight w:val="1085"/>
        </w:trPr>
        <w:tc>
          <w:tcPr>
            <w:tcW w:w="8778" w:type="dxa"/>
          </w:tcPr>
          <w:p w14:paraId="31DEF344" w14:textId="77777777" w:rsidR="00666666" w:rsidRPr="000B2F31" w:rsidRDefault="00666666" w:rsidP="006C780C"/>
          <w:p w14:paraId="51274E8B" w14:textId="77777777" w:rsidR="00666666" w:rsidRPr="000B2F31" w:rsidRDefault="00666666" w:rsidP="006C780C"/>
          <w:p w14:paraId="6BFD1857" w14:textId="77777777" w:rsidR="00666666" w:rsidRPr="000B2F31" w:rsidRDefault="00666666" w:rsidP="006C780C"/>
          <w:p w14:paraId="679BA662" w14:textId="77777777" w:rsidR="00666666" w:rsidRPr="000B2F31" w:rsidRDefault="00666666" w:rsidP="006C780C"/>
          <w:p w14:paraId="594AE347" w14:textId="77777777" w:rsidR="00666666" w:rsidRPr="000B2F31" w:rsidRDefault="00666666" w:rsidP="006C780C"/>
          <w:p w14:paraId="28FE074A" w14:textId="77777777" w:rsidR="00666666" w:rsidRPr="000B2F31" w:rsidRDefault="00666666" w:rsidP="006C780C"/>
          <w:p w14:paraId="346A7C53" w14:textId="77777777" w:rsidR="00666666" w:rsidRPr="000B2F31" w:rsidRDefault="00666666" w:rsidP="006C780C"/>
        </w:tc>
      </w:tr>
    </w:tbl>
    <w:p w14:paraId="79019540" w14:textId="77777777" w:rsidR="00666666" w:rsidRPr="00BE140A" w:rsidRDefault="00666666" w:rsidP="00666666"/>
    <w:p w14:paraId="4CC7AFE9" w14:textId="77777777" w:rsidR="00666666" w:rsidRPr="00656508" w:rsidRDefault="00666666" w:rsidP="00666666"/>
    <w:p w14:paraId="48ACAEA5" w14:textId="77777777" w:rsidR="00666666" w:rsidRPr="007B4804" w:rsidRDefault="00666666" w:rsidP="007B4804"/>
    <w:p w14:paraId="2D683D24" w14:textId="13303A2A" w:rsidR="00582A9D" w:rsidRPr="000B2F31" w:rsidRDefault="002A1DF7" w:rsidP="00582A9D">
      <w:pPr>
        <w:pStyle w:val="Heading1"/>
      </w:pPr>
      <w:bookmarkStart w:id="180" w:name="_Toc164079125"/>
      <w:bookmarkStart w:id="181" w:name="_Toc511806357"/>
      <w:r w:rsidRPr="000B2F31">
        <w:lastRenderedPageBreak/>
        <w:t>Processos de n</w:t>
      </w:r>
      <w:commentRangeStart w:id="182"/>
      <w:r w:rsidR="00582A9D" w:rsidRPr="000B2F31">
        <w:t>egócio</w:t>
      </w:r>
      <w:bookmarkEnd w:id="135"/>
      <w:commentRangeEnd w:id="182"/>
      <w:r w:rsidR="00582A9D" w:rsidRPr="000B2F31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182"/>
      </w:r>
      <w:bookmarkEnd w:id="180"/>
      <w:bookmarkEnd w:id="181"/>
    </w:p>
    <w:p w14:paraId="12FE60CD" w14:textId="77777777" w:rsidR="00582A9D" w:rsidRPr="000B2F31" w:rsidRDefault="00582A9D" w:rsidP="00582A9D">
      <w:pPr>
        <w:pStyle w:val="Heading2"/>
      </w:pPr>
      <w:bookmarkStart w:id="183" w:name="_Toc164079126"/>
      <w:bookmarkStart w:id="184" w:name="_Toc511806358"/>
      <w:bookmarkStart w:id="185" w:name="_Toc99309541"/>
      <w:commentRangeStart w:id="186"/>
      <w:r w:rsidRPr="000B2F31">
        <w:t>Vis</w:t>
      </w:r>
      <w:r w:rsidR="002A1DF7" w:rsidRPr="000B2F31">
        <w:t>ão g</w:t>
      </w:r>
      <w:r w:rsidR="00A45BF8" w:rsidRPr="000B2F31">
        <w:t xml:space="preserve">eral dos </w:t>
      </w:r>
      <w:r w:rsidR="002A1DF7" w:rsidRPr="000B2F31">
        <w:t>p</w:t>
      </w:r>
      <w:r w:rsidR="00A45BF8" w:rsidRPr="000B2F31">
        <w:t>rocessos na Organização</w:t>
      </w:r>
      <w:commentRangeEnd w:id="186"/>
      <w:r w:rsidR="00E97555"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86"/>
      </w:r>
      <w:bookmarkEnd w:id="183"/>
      <w:bookmarkEnd w:id="184"/>
      <w:r w:rsidRPr="000B2F31">
        <w:t xml:space="preserve"> </w:t>
      </w:r>
      <w:bookmarkEnd w:id="185"/>
    </w:p>
    <w:p w14:paraId="43D46054" w14:textId="77777777" w:rsidR="00E97555" w:rsidRPr="000B2F31" w:rsidRDefault="00E97555" w:rsidP="00E97555">
      <w:pPr>
        <w:pStyle w:val="Heading3"/>
      </w:pPr>
      <w:bookmarkStart w:id="187" w:name="_Toc164079127"/>
      <w:bookmarkStart w:id="188" w:name="_Toc511806359"/>
      <w:commentRangeStart w:id="189"/>
      <w:r w:rsidRPr="000B2F31">
        <w:t>Descrição</w:t>
      </w:r>
      <w:commentRangeEnd w:id="189"/>
      <w:r w:rsidR="005E592A"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189"/>
      </w:r>
      <w:bookmarkEnd w:id="187"/>
      <w:bookmarkEnd w:id="1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7E4527" w:rsidRPr="000B2F31" w14:paraId="0306C681" w14:textId="77777777">
        <w:trPr>
          <w:trHeight w:val="1869"/>
        </w:trPr>
        <w:tc>
          <w:tcPr>
            <w:tcW w:w="9004" w:type="dxa"/>
          </w:tcPr>
          <w:p w14:paraId="458057C6" w14:textId="77777777" w:rsidR="007E4527" w:rsidRPr="000B2F31" w:rsidRDefault="007E4527" w:rsidP="00CD19CF"/>
          <w:p w14:paraId="67B417ED" w14:textId="77777777" w:rsidR="007E4527" w:rsidRPr="000B2F31" w:rsidRDefault="007E4527" w:rsidP="00CD19CF"/>
        </w:tc>
      </w:tr>
    </w:tbl>
    <w:p w14:paraId="35F9E974" w14:textId="77777777" w:rsidR="007E4527" w:rsidRPr="000B2F31" w:rsidRDefault="00EA106C" w:rsidP="007E4527">
      <w:pPr>
        <w:pStyle w:val="Heading3"/>
      </w:pPr>
      <w:bookmarkStart w:id="190" w:name="_Toc164079128"/>
      <w:bookmarkStart w:id="191" w:name="_Toc511806360"/>
      <w:r w:rsidRPr="000B2F31">
        <w:t>Diagrama(s</w:t>
      </w:r>
      <w:r w:rsidR="00611975" w:rsidRPr="000B2F31">
        <w:t>) geral</w:t>
      </w:r>
      <w:r w:rsidR="005E592A"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192"/>
      </w:r>
      <w:bookmarkEnd w:id="190"/>
      <w:bookmarkEnd w:id="1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7E4527" w:rsidRPr="000B2F31" w14:paraId="166498B9" w14:textId="77777777">
        <w:trPr>
          <w:trHeight w:val="1906"/>
        </w:trPr>
        <w:tc>
          <w:tcPr>
            <w:tcW w:w="9004" w:type="dxa"/>
          </w:tcPr>
          <w:p w14:paraId="4F7DCF86" w14:textId="77777777" w:rsidR="007E4527" w:rsidRPr="000B2F31" w:rsidRDefault="007E4527" w:rsidP="00CD19CF"/>
          <w:p w14:paraId="288F23FE" w14:textId="77777777" w:rsidR="007E4527" w:rsidRPr="000B2F31" w:rsidRDefault="007E4527" w:rsidP="00CD19CF"/>
        </w:tc>
      </w:tr>
    </w:tbl>
    <w:p w14:paraId="2C43B5B1" w14:textId="77777777" w:rsidR="00524BF8" w:rsidRPr="000B2F31" w:rsidRDefault="006350C6" w:rsidP="00524BF8">
      <w:pPr>
        <w:pStyle w:val="Heading2"/>
      </w:pPr>
      <w:bookmarkStart w:id="193" w:name="_Toc99309542"/>
      <w:bookmarkStart w:id="194" w:name="_Toc164079129"/>
      <w:bookmarkStart w:id="195" w:name="_Toc511806361"/>
      <w:bookmarkStart w:id="196" w:name="_Toc99309543"/>
      <w:commentRangeStart w:id="197"/>
      <w:r w:rsidRPr="000B2F31">
        <w:t>Lista de</w:t>
      </w:r>
      <w:r w:rsidR="00524BF8" w:rsidRPr="000B2F31">
        <w:t xml:space="preserve"> </w:t>
      </w:r>
      <w:r w:rsidR="002A1DF7" w:rsidRPr="000B2F31">
        <w:t>p</w:t>
      </w:r>
      <w:r w:rsidR="00524BF8" w:rsidRPr="000B2F31">
        <w:t>rocessos</w:t>
      </w:r>
      <w:bookmarkEnd w:id="193"/>
      <w:commentRangeEnd w:id="197"/>
      <w:r w:rsidR="00524BF8"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197"/>
      </w:r>
      <w:bookmarkEnd w:id="194"/>
      <w:bookmarkEnd w:id="195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24"/>
        <w:gridCol w:w="5854"/>
      </w:tblGrid>
      <w:tr w:rsidR="00524BF8" w:rsidRPr="000B2F31" w14:paraId="6910490B" w14:textId="77777777">
        <w:tc>
          <w:tcPr>
            <w:tcW w:w="2988" w:type="dxa"/>
          </w:tcPr>
          <w:p w14:paraId="3C9E21E4" w14:textId="77777777" w:rsidR="00524BF8" w:rsidRPr="000B2F31" w:rsidRDefault="00524BF8" w:rsidP="00CD19CF">
            <w:pPr>
              <w:jc w:val="center"/>
              <w:rPr>
                <w:b/>
              </w:rPr>
            </w:pPr>
            <w:r w:rsidRPr="000B2F31">
              <w:rPr>
                <w:b/>
              </w:rPr>
              <w:t>Processo</w:t>
            </w:r>
          </w:p>
        </w:tc>
        <w:tc>
          <w:tcPr>
            <w:tcW w:w="6016" w:type="dxa"/>
          </w:tcPr>
          <w:p w14:paraId="1986F276" w14:textId="77777777" w:rsidR="00524BF8" w:rsidRPr="000B2F31" w:rsidRDefault="00524BF8" w:rsidP="00CD19CF">
            <w:pPr>
              <w:jc w:val="center"/>
              <w:rPr>
                <w:b/>
              </w:rPr>
            </w:pPr>
            <w:r w:rsidRPr="000B2F31">
              <w:rPr>
                <w:b/>
              </w:rPr>
              <w:t>Descrição</w:t>
            </w:r>
          </w:p>
        </w:tc>
      </w:tr>
      <w:tr w:rsidR="00524BF8" w:rsidRPr="000B2F31" w14:paraId="1A8DB066" w14:textId="77777777">
        <w:tc>
          <w:tcPr>
            <w:tcW w:w="2988" w:type="dxa"/>
          </w:tcPr>
          <w:p w14:paraId="30CF2355" w14:textId="77777777" w:rsidR="00524BF8" w:rsidRPr="000B2F31" w:rsidRDefault="00524BF8" w:rsidP="00CD19CF">
            <w:pPr>
              <w:jc w:val="center"/>
            </w:pPr>
            <w:r w:rsidRPr="000B2F31">
              <w:t>A</w:t>
            </w:r>
          </w:p>
        </w:tc>
        <w:tc>
          <w:tcPr>
            <w:tcW w:w="6016" w:type="dxa"/>
          </w:tcPr>
          <w:p w14:paraId="158B42C8" w14:textId="77777777" w:rsidR="00524BF8" w:rsidRPr="000B2F31" w:rsidRDefault="00524BF8" w:rsidP="00CD19CF"/>
        </w:tc>
      </w:tr>
      <w:tr w:rsidR="00524BF8" w:rsidRPr="000B2F31" w14:paraId="4E98F60B" w14:textId="77777777">
        <w:tc>
          <w:tcPr>
            <w:tcW w:w="2988" w:type="dxa"/>
          </w:tcPr>
          <w:p w14:paraId="48B5064E" w14:textId="77777777" w:rsidR="00524BF8" w:rsidRPr="000B2F31" w:rsidRDefault="00524BF8" w:rsidP="00CD19CF">
            <w:pPr>
              <w:jc w:val="center"/>
            </w:pPr>
            <w:r w:rsidRPr="000B2F31">
              <w:t>B</w:t>
            </w:r>
          </w:p>
        </w:tc>
        <w:tc>
          <w:tcPr>
            <w:tcW w:w="6016" w:type="dxa"/>
          </w:tcPr>
          <w:p w14:paraId="63BFC297" w14:textId="77777777" w:rsidR="00524BF8" w:rsidRPr="000B2F31" w:rsidRDefault="00524BF8" w:rsidP="00CD19CF"/>
        </w:tc>
      </w:tr>
      <w:tr w:rsidR="00524BF8" w:rsidRPr="000B2F31" w14:paraId="2068B6BB" w14:textId="77777777">
        <w:tc>
          <w:tcPr>
            <w:tcW w:w="2988" w:type="dxa"/>
          </w:tcPr>
          <w:p w14:paraId="5D23E002" w14:textId="77777777" w:rsidR="00524BF8" w:rsidRPr="000B2F31" w:rsidRDefault="00524BF8" w:rsidP="00CD19CF">
            <w:pPr>
              <w:jc w:val="center"/>
            </w:pPr>
          </w:p>
        </w:tc>
        <w:tc>
          <w:tcPr>
            <w:tcW w:w="6016" w:type="dxa"/>
          </w:tcPr>
          <w:p w14:paraId="445588AA" w14:textId="77777777" w:rsidR="00524BF8" w:rsidRPr="000B2F31" w:rsidRDefault="00524BF8" w:rsidP="00CD19CF"/>
        </w:tc>
      </w:tr>
      <w:tr w:rsidR="00524BF8" w:rsidRPr="000B2F31" w14:paraId="3F831069" w14:textId="77777777">
        <w:tc>
          <w:tcPr>
            <w:tcW w:w="2988" w:type="dxa"/>
          </w:tcPr>
          <w:p w14:paraId="6C36D6A8" w14:textId="77777777" w:rsidR="00524BF8" w:rsidRPr="000B2F31" w:rsidRDefault="00524BF8" w:rsidP="00CD19CF">
            <w:pPr>
              <w:jc w:val="center"/>
            </w:pPr>
          </w:p>
        </w:tc>
        <w:tc>
          <w:tcPr>
            <w:tcW w:w="6016" w:type="dxa"/>
          </w:tcPr>
          <w:p w14:paraId="0ED5EA1D" w14:textId="77777777" w:rsidR="00524BF8" w:rsidRPr="000B2F31" w:rsidRDefault="00524BF8" w:rsidP="00CD19CF"/>
        </w:tc>
      </w:tr>
    </w:tbl>
    <w:p w14:paraId="221956A0" w14:textId="77777777" w:rsidR="00E97555" w:rsidRPr="000B2F31" w:rsidRDefault="00E97555" w:rsidP="00E97555">
      <w:pPr>
        <w:pStyle w:val="Heading2"/>
      </w:pPr>
      <w:bookmarkStart w:id="198" w:name="_Toc164079130"/>
      <w:bookmarkStart w:id="199" w:name="_Toc511806362"/>
      <w:commentRangeStart w:id="200"/>
      <w:r w:rsidRPr="000B2F31">
        <w:t>Process</w:t>
      </w:r>
      <w:r w:rsidR="00410939" w:rsidRPr="000B2F31">
        <w:t>o</w:t>
      </w:r>
      <w:r w:rsidRPr="000B2F31">
        <w:t xml:space="preserve"> </w:t>
      </w:r>
      <w:r w:rsidR="00410939" w:rsidRPr="000B2F31">
        <w:t>A</w:t>
      </w:r>
      <w:commentRangeEnd w:id="200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200"/>
      </w:r>
      <w:bookmarkEnd w:id="198"/>
      <w:bookmarkEnd w:id="199"/>
    </w:p>
    <w:p w14:paraId="411D00BB" w14:textId="77777777" w:rsidR="007E4527" w:rsidRPr="000B2F31" w:rsidRDefault="007E4527" w:rsidP="007E4527">
      <w:pPr>
        <w:pStyle w:val="Heading3"/>
      </w:pPr>
      <w:bookmarkStart w:id="201" w:name="_Toc164079131"/>
      <w:bookmarkStart w:id="202" w:name="_Toc511806363"/>
      <w:commentRangeStart w:id="203"/>
      <w:r w:rsidRPr="000B2F31">
        <w:t>Descrição</w:t>
      </w:r>
      <w:commentRangeEnd w:id="203"/>
      <w:r w:rsidR="005E592A"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203"/>
      </w:r>
      <w:bookmarkEnd w:id="201"/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7E4527" w:rsidRPr="000B2F31" w14:paraId="3DCC7ECA" w14:textId="77777777">
        <w:trPr>
          <w:trHeight w:val="2210"/>
        </w:trPr>
        <w:tc>
          <w:tcPr>
            <w:tcW w:w="9004" w:type="dxa"/>
          </w:tcPr>
          <w:p w14:paraId="10B1E027" w14:textId="77777777" w:rsidR="007E4527" w:rsidRPr="000B2F31" w:rsidRDefault="007E4527" w:rsidP="00CD19CF"/>
          <w:p w14:paraId="12F0DFF5" w14:textId="77777777" w:rsidR="007E4527" w:rsidRPr="000B2F31" w:rsidRDefault="007E4527" w:rsidP="00CD19CF"/>
        </w:tc>
      </w:tr>
    </w:tbl>
    <w:p w14:paraId="6928DB7B" w14:textId="77777777" w:rsidR="007E4527" w:rsidRPr="000B2F31" w:rsidRDefault="00EA106C" w:rsidP="007E4527">
      <w:pPr>
        <w:pStyle w:val="Heading3"/>
      </w:pPr>
      <w:bookmarkStart w:id="206" w:name="_Toc164079132"/>
      <w:bookmarkStart w:id="207" w:name="_Toc511806364"/>
      <w:r w:rsidRPr="000B2F31">
        <w:lastRenderedPageBreak/>
        <w:t>Diagrama(s)</w:t>
      </w:r>
      <w:commentRangeStart w:id="208"/>
      <w:r w:rsidR="00EB76A3" w:rsidRPr="000B2F31">
        <w:t xml:space="preserve"> de processos</w:t>
      </w:r>
      <w:commentRangeEnd w:id="208"/>
      <w:r w:rsidR="005E592A"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208"/>
      </w:r>
      <w:bookmarkEnd w:id="206"/>
      <w:bookmarkEnd w:id="2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7E4527" w:rsidRPr="000B2F31" w14:paraId="3AF0D5D8" w14:textId="77777777">
        <w:trPr>
          <w:trHeight w:val="2885"/>
        </w:trPr>
        <w:tc>
          <w:tcPr>
            <w:tcW w:w="9004" w:type="dxa"/>
          </w:tcPr>
          <w:p w14:paraId="5F78DE31" w14:textId="77777777" w:rsidR="007E4527" w:rsidRPr="000B2F31" w:rsidRDefault="007E4527" w:rsidP="00CD19CF"/>
        </w:tc>
      </w:tr>
    </w:tbl>
    <w:p w14:paraId="40C3376B" w14:textId="77777777" w:rsidR="005E592A" w:rsidRPr="000B2F31" w:rsidRDefault="005E592A" w:rsidP="005E592A">
      <w:pPr>
        <w:pStyle w:val="Heading2"/>
      </w:pPr>
      <w:bookmarkStart w:id="209" w:name="_Toc164079134"/>
      <w:bookmarkStart w:id="210" w:name="_Toc511806365"/>
      <w:commentRangeStart w:id="211"/>
      <w:r w:rsidRPr="000B2F31">
        <w:t>Process</w:t>
      </w:r>
      <w:r w:rsidR="00410939" w:rsidRPr="000B2F31">
        <w:t>o</w:t>
      </w:r>
      <w:r w:rsidRPr="000B2F31">
        <w:t xml:space="preserve"> </w:t>
      </w:r>
      <w:r w:rsidR="00410939" w:rsidRPr="000B2F31">
        <w:t>B</w:t>
      </w:r>
      <w:commentRangeEnd w:id="211"/>
      <w:r w:rsidR="00A15352"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211"/>
      </w:r>
      <w:bookmarkEnd w:id="209"/>
      <w:bookmarkEnd w:id="210"/>
    </w:p>
    <w:p w14:paraId="1C31D459" w14:textId="77777777" w:rsidR="005E592A" w:rsidRPr="000B2F31" w:rsidRDefault="005E592A" w:rsidP="005E592A">
      <w:pPr>
        <w:pStyle w:val="Heading3"/>
      </w:pPr>
      <w:bookmarkStart w:id="212" w:name="_Toc164079135"/>
      <w:bookmarkStart w:id="213" w:name="_Toc511806366"/>
      <w:r w:rsidRPr="000B2F31">
        <w:t>Descrição</w:t>
      </w:r>
      <w:bookmarkEnd w:id="212"/>
      <w:bookmarkEnd w:id="2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5E592A" w:rsidRPr="000B2F31" w14:paraId="011B96D0" w14:textId="77777777">
        <w:trPr>
          <w:trHeight w:val="2012"/>
        </w:trPr>
        <w:tc>
          <w:tcPr>
            <w:tcW w:w="9004" w:type="dxa"/>
          </w:tcPr>
          <w:p w14:paraId="3EAC10F5" w14:textId="77777777" w:rsidR="005E592A" w:rsidRPr="000B2F31" w:rsidRDefault="005E592A" w:rsidP="00CD19CF"/>
          <w:p w14:paraId="6A134A70" w14:textId="77777777" w:rsidR="005E592A" w:rsidRPr="000B2F31" w:rsidRDefault="005E592A" w:rsidP="00CD19CF"/>
        </w:tc>
      </w:tr>
    </w:tbl>
    <w:p w14:paraId="1A756129" w14:textId="77777777" w:rsidR="005E592A" w:rsidRPr="000B2F31" w:rsidRDefault="00EA106C" w:rsidP="005E592A">
      <w:pPr>
        <w:pStyle w:val="Heading3"/>
      </w:pPr>
      <w:bookmarkStart w:id="214" w:name="_Toc164079136"/>
      <w:bookmarkStart w:id="215" w:name="_Toc511806367"/>
      <w:r w:rsidRPr="000B2F31">
        <w:t>Diagrama(s)</w:t>
      </w:r>
      <w:r w:rsidR="004B5580" w:rsidRPr="000B2F31">
        <w:t xml:space="preserve"> de processos</w:t>
      </w:r>
      <w:bookmarkEnd w:id="214"/>
      <w:bookmarkEnd w:id="2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5E592A" w:rsidRPr="000B2F31" w14:paraId="6E152633" w14:textId="77777777">
        <w:trPr>
          <w:trHeight w:val="1085"/>
        </w:trPr>
        <w:tc>
          <w:tcPr>
            <w:tcW w:w="9004" w:type="dxa"/>
          </w:tcPr>
          <w:p w14:paraId="241D3332" w14:textId="77777777" w:rsidR="005E592A" w:rsidRPr="000B2F31" w:rsidRDefault="005E592A" w:rsidP="00CD19CF"/>
          <w:p w14:paraId="0F41C737" w14:textId="77777777" w:rsidR="00295D12" w:rsidRPr="000B2F31" w:rsidRDefault="00295D12" w:rsidP="00CD19CF"/>
          <w:p w14:paraId="69845418" w14:textId="77777777" w:rsidR="00295D12" w:rsidRPr="000B2F31" w:rsidRDefault="00295D12" w:rsidP="00CD19CF"/>
          <w:p w14:paraId="149B0D60" w14:textId="77777777" w:rsidR="00295D12" w:rsidRPr="000B2F31" w:rsidRDefault="00295D12" w:rsidP="00CD19CF"/>
          <w:p w14:paraId="1B5CE635" w14:textId="77777777" w:rsidR="00295D12" w:rsidRPr="000B2F31" w:rsidRDefault="00295D12" w:rsidP="00CD19CF"/>
          <w:p w14:paraId="55F839EC" w14:textId="77777777" w:rsidR="00295D12" w:rsidRPr="000B2F31" w:rsidRDefault="00295D12" w:rsidP="00CD19CF"/>
          <w:p w14:paraId="2ED2F531" w14:textId="77777777" w:rsidR="00295D12" w:rsidRPr="000B2F31" w:rsidRDefault="00295D12" w:rsidP="00CD19CF"/>
        </w:tc>
      </w:tr>
    </w:tbl>
    <w:p w14:paraId="3C6764B8" w14:textId="29E32FAB" w:rsidR="004B5580" w:rsidRDefault="00EA106C" w:rsidP="00C55B88">
      <w:pPr>
        <w:pStyle w:val="Heading2"/>
      </w:pPr>
      <w:bookmarkStart w:id="216" w:name="_Toc164079137"/>
      <w:bookmarkStart w:id="217" w:name="_Toc511806368"/>
      <w:r w:rsidRPr="000B2F31">
        <w:t>Diagrama(s)</w:t>
      </w:r>
      <w:r w:rsidR="004B5580" w:rsidRPr="000B2F31">
        <w:t xml:space="preserve"> de eventos</w:t>
      </w:r>
      <w:bookmarkEnd w:id="216"/>
      <w:bookmarkEnd w:id="2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56508" w:rsidRPr="000B2F31" w14:paraId="327CDF16" w14:textId="77777777" w:rsidTr="00656508">
        <w:trPr>
          <w:trHeight w:val="1085"/>
        </w:trPr>
        <w:tc>
          <w:tcPr>
            <w:tcW w:w="9004" w:type="dxa"/>
          </w:tcPr>
          <w:p w14:paraId="5DD997BB" w14:textId="77777777" w:rsidR="00656508" w:rsidRPr="000B2F31" w:rsidRDefault="00656508" w:rsidP="00656508"/>
          <w:p w14:paraId="7F9ECB54" w14:textId="77777777" w:rsidR="00656508" w:rsidRPr="000B2F31" w:rsidRDefault="00656508" w:rsidP="00656508"/>
          <w:p w14:paraId="09EB5306" w14:textId="77777777" w:rsidR="00656508" w:rsidRPr="000B2F31" w:rsidRDefault="00656508" w:rsidP="00656508"/>
          <w:p w14:paraId="23DCCA40" w14:textId="77777777" w:rsidR="00656508" w:rsidRPr="000B2F31" w:rsidRDefault="00656508" w:rsidP="00656508"/>
          <w:p w14:paraId="6847AE26" w14:textId="77777777" w:rsidR="00656508" w:rsidRPr="000B2F31" w:rsidRDefault="00656508" w:rsidP="00656508"/>
          <w:p w14:paraId="20F0CACA" w14:textId="77777777" w:rsidR="00656508" w:rsidRPr="000B2F31" w:rsidRDefault="00656508" w:rsidP="00656508"/>
          <w:p w14:paraId="50A058D6" w14:textId="77777777" w:rsidR="00656508" w:rsidRPr="000B2F31" w:rsidRDefault="00656508" w:rsidP="00656508"/>
        </w:tc>
      </w:tr>
    </w:tbl>
    <w:p w14:paraId="07D07F5A" w14:textId="77777777" w:rsidR="00656508" w:rsidRPr="00656508" w:rsidRDefault="00656508" w:rsidP="00656508"/>
    <w:p w14:paraId="658FB9CA" w14:textId="77777777" w:rsidR="00584568" w:rsidRDefault="00584568" w:rsidP="00584568">
      <w:pPr>
        <w:pStyle w:val="Heading2"/>
      </w:pPr>
      <w:bookmarkStart w:id="218" w:name="_Toc164079138"/>
      <w:bookmarkStart w:id="219" w:name="_Toc511806369"/>
      <w:commentRangeStart w:id="220"/>
      <w:r w:rsidRPr="000B2F31">
        <w:lastRenderedPageBreak/>
        <w:t>Observações e conclusão</w:t>
      </w:r>
      <w:commentRangeEnd w:id="220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220"/>
      </w:r>
      <w:bookmarkEnd w:id="218"/>
      <w:bookmarkEnd w:id="2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656508" w:rsidRPr="000B2F31" w14:paraId="582AF47F" w14:textId="77777777" w:rsidTr="00656508">
        <w:trPr>
          <w:trHeight w:val="1085"/>
        </w:trPr>
        <w:tc>
          <w:tcPr>
            <w:tcW w:w="9004" w:type="dxa"/>
          </w:tcPr>
          <w:p w14:paraId="1EDE239D" w14:textId="77777777" w:rsidR="00656508" w:rsidRPr="000B2F31" w:rsidRDefault="00656508" w:rsidP="00656508"/>
          <w:p w14:paraId="4B09042B" w14:textId="77777777" w:rsidR="00656508" w:rsidRPr="000B2F31" w:rsidRDefault="00656508" w:rsidP="00656508"/>
          <w:p w14:paraId="33F1C010" w14:textId="77777777" w:rsidR="00656508" w:rsidRPr="000B2F31" w:rsidRDefault="00656508" w:rsidP="00656508"/>
          <w:p w14:paraId="5C61E281" w14:textId="77777777" w:rsidR="00656508" w:rsidRPr="000B2F31" w:rsidRDefault="00656508" w:rsidP="00656508"/>
          <w:p w14:paraId="323B4DA6" w14:textId="77777777" w:rsidR="00656508" w:rsidRPr="000B2F31" w:rsidRDefault="00656508" w:rsidP="00656508"/>
          <w:p w14:paraId="281EAA87" w14:textId="77777777" w:rsidR="00656508" w:rsidRPr="000B2F31" w:rsidRDefault="00656508" w:rsidP="00656508"/>
          <w:p w14:paraId="3B80D2FC" w14:textId="77777777" w:rsidR="00656508" w:rsidRPr="000B2F31" w:rsidRDefault="00656508" w:rsidP="00656508"/>
        </w:tc>
      </w:tr>
    </w:tbl>
    <w:p w14:paraId="35C698BC" w14:textId="77777777" w:rsidR="00656508" w:rsidRPr="00656508" w:rsidRDefault="00656508" w:rsidP="00656508"/>
    <w:p w14:paraId="406E2955" w14:textId="77777777" w:rsidR="00197842" w:rsidRDefault="00197842">
      <w:pPr>
        <w:rPr>
          <w:rFonts w:ascii="Arial" w:hAnsi="Arial" w:cs="Arial"/>
          <w:b/>
          <w:bCs/>
          <w:kern w:val="32"/>
          <w:sz w:val="28"/>
          <w:szCs w:val="32"/>
        </w:rPr>
      </w:pPr>
      <w:bookmarkStart w:id="221" w:name="_Toc164079139"/>
      <w:r>
        <w:br w:type="page"/>
      </w:r>
    </w:p>
    <w:p w14:paraId="5FBAEF9B" w14:textId="17FC6460" w:rsidR="000B3761" w:rsidRPr="000B3761" w:rsidRDefault="007A466D" w:rsidP="000B3761">
      <w:pPr>
        <w:pStyle w:val="Heading1"/>
      </w:pPr>
      <w:bookmarkStart w:id="222" w:name="_Toc511806370"/>
      <w:bookmarkStart w:id="223" w:name="_Toc99309551"/>
      <w:bookmarkEnd w:id="196"/>
      <w:bookmarkEnd w:id="221"/>
      <w:r>
        <w:lastRenderedPageBreak/>
        <w:t>Comportamento do Negócio</w:t>
      </w:r>
      <w:bookmarkEnd w:id="222"/>
      <w:r w:rsidR="000B3761">
        <w:t xml:space="preserve"> </w:t>
      </w:r>
    </w:p>
    <w:p w14:paraId="67C448F0" w14:textId="7C0CB035" w:rsidR="000B3761" w:rsidRDefault="000B3761" w:rsidP="000B3761">
      <w:pPr>
        <w:pStyle w:val="Heading2"/>
      </w:pPr>
      <w:bookmarkStart w:id="224" w:name="_Toc511806371"/>
      <w:bookmarkStart w:id="225" w:name="_Toc164079154"/>
      <w:r>
        <w:t>Modelagem de estado do</w:t>
      </w:r>
      <w:r w:rsidR="00D736BB">
        <w:t>(</w:t>
      </w:r>
      <w:r>
        <w:t>s</w:t>
      </w:r>
      <w:r w:rsidR="00D736BB">
        <w:t>)</w:t>
      </w:r>
      <w:r>
        <w:t xml:space="preserve"> recurso</w:t>
      </w:r>
      <w:r w:rsidR="00D736BB">
        <w:t>(</w:t>
      </w:r>
      <w:r>
        <w:t>s</w:t>
      </w:r>
      <w:r w:rsidR="00D736BB">
        <w:t>)</w:t>
      </w:r>
      <w:bookmarkEnd w:id="224"/>
    </w:p>
    <w:p w14:paraId="1E871357" w14:textId="77777777" w:rsidR="00D736BB" w:rsidRPr="000B2F31" w:rsidRDefault="00D736BB" w:rsidP="00D736BB">
      <w:pPr>
        <w:pStyle w:val="Heading3"/>
      </w:pPr>
      <w:bookmarkStart w:id="226" w:name="_Toc511806372"/>
      <w:commentRangeStart w:id="227"/>
      <w:r w:rsidRPr="000B2F31">
        <w:t>Descrição</w:t>
      </w:r>
      <w:commentRangeEnd w:id="227"/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227"/>
      </w:r>
      <w:bookmarkEnd w:id="2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D736BB" w:rsidRPr="000B2F31" w14:paraId="580833D4" w14:textId="77777777" w:rsidTr="006C780C">
        <w:trPr>
          <w:trHeight w:val="778"/>
        </w:trPr>
        <w:tc>
          <w:tcPr>
            <w:tcW w:w="9004" w:type="dxa"/>
          </w:tcPr>
          <w:p w14:paraId="3EFDA056" w14:textId="77777777" w:rsidR="00D736BB" w:rsidRPr="000B2F31" w:rsidRDefault="00D736BB" w:rsidP="006C780C"/>
          <w:p w14:paraId="22FCD1C5" w14:textId="77777777" w:rsidR="00D736BB" w:rsidRPr="000B2F31" w:rsidRDefault="00D736BB" w:rsidP="006C780C"/>
        </w:tc>
      </w:tr>
    </w:tbl>
    <w:p w14:paraId="056EE808" w14:textId="46C73FFE" w:rsidR="00D736BB" w:rsidRPr="00D736BB" w:rsidRDefault="00D736BB" w:rsidP="00D736BB">
      <w:pPr>
        <w:pStyle w:val="Heading3"/>
      </w:pPr>
      <w:bookmarkStart w:id="228" w:name="_Toc511806373"/>
      <w:r w:rsidRPr="000B2F31">
        <w:t>D</w:t>
      </w:r>
      <w:r>
        <w:t>iagrama(s)</w:t>
      </w:r>
      <w:bookmarkEnd w:id="2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D736BB" w:rsidRPr="000B2F31" w14:paraId="5F34A360" w14:textId="77777777" w:rsidTr="006C780C">
        <w:trPr>
          <w:trHeight w:val="778"/>
        </w:trPr>
        <w:tc>
          <w:tcPr>
            <w:tcW w:w="9004" w:type="dxa"/>
          </w:tcPr>
          <w:p w14:paraId="7DB6C806" w14:textId="77777777" w:rsidR="00D736BB" w:rsidRPr="000B2F31" w:rsidRDefault="00D736BB" w:rsidP="006C780C"/>
          <w:p w14:paraId="682499FE" w14:textId="77777777" w:rsidR="00D736BB" w:rsidRPr="000B2F31" w:rsidRDefault="00D736BB" w:rsidP="006C780C"/>
        </w:tc>
      </w:tr>
    </w:tbl>
    <w:p w14:paraId="61A4537A" w14:textId="6C8E2DCC" w:rsidR="000B3761" w:rsidRDefault="000D4797" w:rsidP="00587D84">
      <w:pPr>
        <w:pStyle w:val="Heading2"/>
      </w:pPr>
      <w:bookmarkStart w:id="229" w:name="_Toc511806374"/>
      <w:r>
        <w:t xml:space="preserve">Modelagem de </w:t>
      </w:r>
      <w:commentRangeStart w:id="230"/>
      <w:r w:rsidR="00587D84" w:rsidRPr="000B2F31">
        <w:t xml:space="preserve">Interação </w:t>
      </w:r>
      <w:r w:rsidR="00031D53">
        <w:t>entre Recursos</w:t>
      </w:r>
      <w:bookmarkEnd w:id="229"/>
      <w:r w:rsidR="000B3761">
        <w:t xml:space="preserve"> </w:t>
      </w:r>
    </w:p>
    <w:p w14:paraId="02D1DDC1" w14:textId="1521CEFE" w:rsidR="00FF0119" w:rsidRPr="000B2F31" w:rsidRDefault="00031D53" w:rsidP="000D4797">
      <w:pPr>
        <w:pStyle w:val="Heading3"/>
      </w:pPr>
      <w:bookmarkStart w:id="231" w:name="_Toc511806375"/>
      <w:r>
        <w:t xml:space="preserve">Interação </w:t>
      </w:r>
      <w:r w:rsidR="00FF0119" w:rsidRPr="000B2F31">
        <w:t>A</w:t>
      </w:r>
      <w:commentRangeEnd w:id="230"/>
      <w:r w:rsidR="00587D84"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230"/>
      </w:r>
      <w:bookmarkEnd w:id="225"/>
      <w:bookmarkEnd w:id="231"/>
    </w:p>
    <w:p w14:paraId="4834EF2F" w14:textId="7BB7EA32" w:rsidR="00587D84" w:rsidRPr="000B2F31" w:rsidRDefault="00587D84" w:rsidP="000D4797">
      <w:pPr>
        <w:pStyle w:val="Heading4"/>
      </w:pPr>
      <w:bookmarkStart w:id="232" w:name="_Toc164079155"/>
      <w:commentRangeStart w:id="233"/>
      <w:r w:rsidRPr="000B2F31">
        <w:t>Descrição</w:t>
      </w:r>
      <w:commentRangeEnd w:id="233"/>
      <w:r w:rsidRPr="000B2F31">
        <w:rPr>
          <w:rStyle w:val="CommentReference"/>
          <w:b w:val="0"/>
          <w:bCs w:val="0"/>
        </w:rPr>
        <w:commentReference w:id="233"/>
      </w:r>
      <w:bookmarkEnd w:id="2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587D84" w:rsidRPr="000B2F31" w14:paraId="030EC8B2" w14:textId="77777777">
        <w:trPr>
          <w:trHeight w:val="778"/>
        </w:trPr>
        <w:tc>
          <w:tcPr>
            <w:tcW w:w="9004" w:type="dxa"/>
          </w:tcPr>
          <w:p w14:paraId="31C8AF26" w14:textId="77777777" w:rsidR="00587D84" w:rsidRPr="000B2F31" w:rsidRDefault="00587D84" w:rsidP="008A05CD"/>
          <w:p w14:paraId="7AF423CF" w14:textId="77777777" w:rsidR="00587D84" w:rsidRPr="000B2F31" w:rsidRDefault="00587D84" w:rsidP="008A05CD"/>
        </w:tc>
      </w:tr>
    </w:tbl>
    <w:p w14:paraId="6935F7F4" w14:textId="063247D8" w:rsidR="00587D84" w:rsidRPr="000B2F31" w:rsidRDefault="00587D84" w:rsidP="000D4797">
      <w:pPr>
        <w:pStyle w:val="Heading4"/>
      </w:pPr>
      <w:bookmarkStart w:id="234" w:name="_Toc164079156"/>
      <w:r w:rsidRPr="000B2F31">
        <w:t>Diagrama(s)</w:t>
      </w:r>
      <w:r w:rsidRPr="000B2F31">
        <w:rPr>
          <w:rStyle w:val="CommentReference"/>
          <w:b w:val="0"/>
          <w:bCs w:val="0"/>
        </w:rPr>
        <w:commentReference w:id="235"/>
      </w:r>
      <w:bookmarkEnd w:id="2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587D84" w:rsidRPr="000B2F31" w14:paraId="10B643C3" w14:textId="77777777">
        <w:trPr>
          <w:trHeight w:val="1409"/>
        </w:trPr>
        <w:tc>
          <w:tcPr>
            <w:tcW w:w="9004" w:type="dxa"/>
          </w:tcPr>
          <w:p w14:paraId="56763AB0" w14:textId="77777777" w:rsidR="00587D84" w:rsidRPr="000B2F31" w:rsidRDefault="00587D84" w:rsidP="008A05CD"/>
        </w:tc>
      </w:tr>
    </w:tbl>
    <w:p w14:paraId="3B5250CE" w14:textId="77777777" w:rsidR="00587D84" w:rsidRPr="000B2F31" w:rsidRDefault="00587D84" w:rsidP="00587D84"/>
    <w:p w14:paraId="5FF2B4D1" w14:textId="51ADA1FB" w:rsidR="00587D84" w:rsidRPr="000B2F31" w:rsidRDefault="00587D84" w:rsidP="000D4797">
      <w:pPr>
        <w:pStyle w:val="Heading3"/>
      </w:pPr>
      <w:bookmarkStart w:id="236" w:name="_Toc164079157"/>
      <w:bookmarkStart w:id="237" w:name="_Toc511806376"/>
      <w:r w:rsidRPr="000B2F31">
        <w:t>Interação B</w:t>
      </w:r>
      <w:bookmarkEnd w:id="236"/>
      <w:bookmarkEnd w:id="237"/>
    </w:p>
    <w:p w14:paraId="7D0FA8CA" w14:textId="234E31D0" w:rsidR="00587D84" w:rsidRPr="000B2F31" w:rsidRDefault="00587D84" w:rsidP="000D4797">
      <w:pPr>
        <w:pStyle w:val="Heading4"/>
      </w:pPr>
      <w:bookmarkStart w:id="238" w:name="_Toc164079158"/>
      <w:r w:rsidRPr="000B2F31">
        <w:t>Descrição</w:t>
      </w:r>
      <w:bookmarkEnd w:id="2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587D84" w:rsidRPr="000B2F31" w14:paraId="7B4A493E" w14:textId="77777777">
        <w:trPr>
          <w:trHeight w:val="828"/>
        </w:trPr>
        <w:tc>
          <w:tcPr>
            <w:tcW w:w="9004" w:type="dxa"/>
          </w:tcPr>
          <w:p w14:paraId="5CCB38AE" w14:textId="77777777" w:rsidR="00587D84" w:rsidRPr="000B2F31" w:rsidRDefault="00587D84" w:rsidP="008A05CD"/>
        </w:tc>
      </w:tr>
    </w:tbl>
    <w:p w14:paraId="6BE8CE26" w14:textId="2F9BA280" w:rsidR="00587D84" w:rsidRPr="000B2F31" w:rsidRDefault="00587D84" w:rsidP="000D4797">
      <w:pPr>
        <w:pStyle w:val="Heading4"/>
      </w:pPr>
      <w:bookmarkStart w:id="239" w:name="_Toc164079159"/>
      <w:r w:rsidRPr="000B2F31">
        <w:lastRenderedPageBreak/>
        <w:t>Diagrama(s)</w:t>
      </w:r>
      <w:bookmarkEnd w:id="2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587D84" w:rsidRPr="000B2F31" w14:paraId="03010807" w14:textId="77777777">
        <w:trPr>
          <w:trHeight w:val="1223"/>
        </w:trPr>
        <w:tc>
          <w:tcPr>
            <w:tcW w:w="9004" w:type="dxa"/>
          </w:tcPr>
          <w:p w14:paraId="5D39871B" w14:textId="77777777" w:rsidR="00587D84" w:rsidRPr="000B2F31" w:rsidRDefault="00587D84" w:rsidP="008A05CD"/>
        </w:tc>
      </w:tr>
    </w:tbl>
    <w:p w14:paraId="53BDC327" w14:textId="5323E61D" w:rsidR="000D4797" w:rsidRDefault="00753F03" w:rsidP="000D4797">
      <w:pPr>
        <w:pStyle w:val="Heading2"/>
      </w:pPr>
      <w:bookmarkStart w:id="240" w:name="_Toc511806377"/>
      <w:bookmarkEnd w:id="223"/>
      <w:r>
        <w:t xml:space="preserve">Modelagem de </w:t>
      </w:r>
      <w:r w:rsidR="000D4797">
        <w:t>Interaç</w:t>
      </w:r>
      <w:r>
        <w:t>ão entre P</w:t>
      </w:r>
      <w:r w:rsidR="000D4797">
        <w:t>rocessos</w:t>
      </w:r>
      <w:bookmarkEnd w:id="240"/>
    </w:p>
    <w:p w14:paraId="31F47F6B" w14:textId="77777777" w:rsidR="000D4797" w:rsidRPr="000B2F31" w:rsidRDefault="000D4797" w:rsidP="000D4797">
      <w:pPr>
        <w:pStyle w:val="Heading3"/>
      </w:pPr>
      <w:bookmarkStart w:id="241" w:name="_Toc511806378"/>
      <w:commentRangeStart w:id="242"/>
      <w:r w:rsidRPr="000B2F31">
        <w:t>Descrição</w:t>
      </w:r>
      <w:commentRangeEnd w:id="242"/>
      <w:r w:rsidRPr="000B2F31">
        <w:rPr>
          <w:rStyle w:val="CommentReference"/>
          <w:rFonts w:ascii="Times New Roman" w:hAnsi="Times New Roman" w:cs="Times New Roman"/>
          <w:b w:val="0"/>
          <w:bCs w:val="0"/>
        </w:rPr>
        <w:commentReference w:id="242"/>
      </w:r>
      <w:bookmarkEnd w:id="2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D4797" w:rsidRPr="000B2F31" w14:paraId="397B5EB0" w14:textId="77777777" w:rsidTr="006C780C">
        <w:trPr>
          <w:trHeight w:val="778"/>
        </w:trPr>
        <w:tc>
          <w:tcPr>
            <w:tcW w:w="9004" w:type="dxa"/>
          </w:tcPr>
          <w:p w14:paraId="0BC8F3F5" w14:textId="77777777" w:rsidR="000D4797" w:rsidRPr="000B2F31" w:rsidRDefault="000D4797" w:rsidP="006C780C"/>
          <w:p w14:paraId="3743A771" w14:textId="77777777" w:rsidR="000D4797" w:rsidRPr="000B2F31" w:rsidRDefault="000D4797" w:rsidP="006C780C"/>
        </w:tc>
      </w:tr>
    </w:tbl>
    <w:p w14:paraId="4CEC4819" w14:textId="77777777" w:rsidR="000D4797" w:rsidRPr="00D736BB" w:rsidRDefault="000D4797" w:rsidP="000D4797">
      <w:pPr>
        <w:pStyle w:val="Heading3"/>
      </w:pPr>
      <w:bookmarkStart w:id="243" w:name="_Toc511806379"/>
      <w:r w:rsidRPr="000B2F31">
        <w:t>D</w:t>
      </w:r>
      <w:r>
        <w:t>iagrama(s)</w:t>
      </w:r>
      <w:bookmarkEnd w:id="2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D4797" w:rsidRPr="000B2F31" w14:paraId="3470926A" w14:textId="77777777" w:rsidTr="006C780C">
        <w:trPr>
          <w:trHeight w:val="778"/>
        </w:trPr>
        <w:tc>
          <w:tcPr>
            <w:tcW w:w="9004" w:type="dxa"/>
          </w:tcPr>
          <w:p w14:paraId="1F96CFD6" w14:textId="77777777" w:rsidR="000D4797" w:rsidRPr="000B2F31" w:rsidRDefault="000D4797" w:rsidP="006C780C"/>
          <w:p w14:paraId="77AFF5AB" w14:textId="77777777" w:rsidR="000D4797" w:rsidRPr="000B2F31" w:rsidRDefault="000D4797" w:rsidP="006C780C"/>
        </w:tc>
      </w:tr>
    </w:tbl>
    <w:p w14:paraId="4F2134F9" w14:textId="77777777" w:rsidR="000D4797" w:rsidRDefault="000D4797" w:rsidP="00656508"/>
    <w:p w14:paraId="7EFF4973" w14:textId="77777777" w:rsidR="000D4797" w:rsidRDefault="000D4797" w:rsidP="000D4797">
      <w:pPr>
        <w:pStyle w:val="Heading2"/>
      </w:pPr>
      <w:bookmarkStart w:id="244" w:name="_Toc164079160"/>
      <w:bookmarkStart w:id="245" w:name="_Toc511806380"/>
      <w:commentRangeStart w:id="246"/>
      <w:r w:rsidRPr="000B2F31">
        <w:t>Observações e conclusão</w:t>
      </w:r>
      <w:commentRangeEnd w:id="246"/>
      <w:r w:rsidRPr="000B2F31">
        <w:rPr>
          <w:rStyle w:val="CommentReference"/>
          <w:rFonts w:ascii="Times New Roman" w:hAnsi="Times New Roman" w:cs="Times New Roman"/>
          <w:b w:val="0"/>
          <w:bCs w:val="0"/>
          <w:i w:val="0"/>
          <w:iCs w:val="0"/>
        </w:rPr>
        <w:commentReference w:id="246"/>
      </w:r>
      <w:bookmarkEnd w:id="244"/>
      <w:bookmarkEnd w:id="2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0D4797" w:rsidRPr="000B2F31" w14:paraId="7EE316A1" w14:textId="77777777" w:rsidTr="006C780C">
        <w:trPr>
          <w:trHeight w:val="1085"/>
        </w:trPr>
        <w:tc>
          <w:tcPr>
            <w:tcW w:w="9004" w:type="dxa"/>
          </w:tcPr>
          <w:p w14:paraId="22B1B4EB" w14:textId="77777777" w:rsidR="000D4797" w:rsidRPr="000B2F31" w:rsidRDefault="000D4797" w:rsidP="006C780C"/>
          <w:p w14:paraId="167663D4" w14:textId="77777777" w:rsidR="000D4797" w:rsidRPr="000B2F31" w:rsidRDefault="000D4797" w:rsidP="006C780C"/>
          <w:p w14:paraId="56E0884B" w14:textId="77777777" w:rsidR="000D4797" w:rsidRPr="000B2F31" w:rsidRDefault="000D4797" w:rsidP="006C780C"/>
          <w:p w14:paraId="7ED97BA3" w14:textId="77777777" w:rsidR="000D4797" w:rsidRPr="000B2F31" w:rsidRDefault="000D4797" w:rsidP="006C780C"/>
          <w:p w14:paraId="7869069C" w14:textId="77777777" w:rsidR="000D4797" w:rsidRPr="000B2F31" w:rsidRDefault="000D4797" w:rsidP="006C780C"/>
          <w:p w14:paraId="702F8C2D" w14:textId="77777777" w:rsidR="000D4797" w:rsidRPr="000B2F31" w:rsidRDefault="000D4797" w:rsidP="006C780C"/>
          <w:p w14:paraId="6B217DC6" w14:textId="77777777" w:rsidR="000D4797" w:rsidRPr="000B2F31" w:rsidRDefault="000D4797" w:rsidP="006C780C"/>
        </w:tc>
      </w:tr>
    </w:tbl>
    <w:p w14:paraId="27477773" w14:textId="77777777" w:rsidR="000D4797" w:rsidRPr="000D4797" w:rsidRDefault="000D4797" w:rsidP="00656508"/>
    <w:sectPr w:rsidR="000D4797" w:rsidRPr="000D4797" w:rsidSect="006D348F">
      <w:headerReference w:type="default" r:id="rId12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Clar" w:date="2006-06-05T15:04:00Z" w:initials="CI">
    <w:p w14:paraId="55C4445B" w14:textId="77777777" w:rsidR="006C780C" w:rsidRPr="00B314DA" w:rsidRDefault="006C780C">
      <w:pPr>
        <w:pStyle w:val="CommentText"/>
      </w:pPr>
      <w:r>
        <w:rPr>
          <w:rStyle w:val="CommentReference"/>
        </w:rPr>
        <w:annotationRef/>
      </w:r>
      <w:r w:rsidRPr="003F444A">
        <w:t>Indica o objetivo do documento</w:t>
      </w:r>
      <w:r>
        <w:t>, que é a descrição do modelo de negócio da   organização &lt;nome&gt;, explicando o conceito de modelo de negócio..</w:t>
      </w:r>
    </w:p>
  </w:comment>
  <w:comment w:id="15" w:author="Clar" w:date="2005-04-13T15:59:00Z" w:initials="CI">
    <w:p w14:paraId="657F31F2" w14:textId="77777777" w:rsidR="006C780C" w:rsidRPr="00285B68" w:rsidRDefault="006C780C">
      <w:pPr>
        <w:pStyle w:val="CommentText"/>
      </w:pPr>
      <w:r>
        <w:rPr>
          <w:rStyle w:val="CommentReference"/>
        </w:rPr>
        <w:annotationRef/>
      </w:r>
      <w:r w:rsidRPr="00285B68">
        <w:t>Apresenta os grupos de leitores esperados do documento.</w:t>
      </w:r>
    </w:p>
  </w:comment>
  <w:comment w:id="24" w:author="Clarindo" w:date="2007-07-11T10:46:00Z" w:initials="cip">
    <w:p w14:paraId="5BABF76A" w14:textId="77777777" w:rsidR="006C780C" w:rsidRPr="00F12EF0" w:rsidRDefault="006C780C" w:rsidP="00D919D6">
      <w:pPr>
        <w:pStyle w:val="CommentText"/>
      </w:pPr>
      <w:r>
        <w:rPr>
          <w:rStyle w:val="CommentReference"/>
        </w:rPr>
        <w:annotationRef/>
      </w:r>
      <w:r w:rsidRPr="00F12EF0">
        <w:t xml:space="preserve">Como </w:t>
      </w:r>
      <w:r>
        <w:t xml:space="preserve">e por quem </w:t>
      </w:r>
      <w:r w:rsidRPr="00F12EF0">
        <w:t>ser</w:t>
      </w:r>
      <w:r>
        <w:t>á</w:t>
      </w:r>
      <w:r w:rsidRPr="00F12EF0">
        <w:t xml:space="preserve"> utilizado</w:t>
      </w:r>
      <w:r>
        <w:t xml:space="preserve"> o documento, qual será o encaminhamento do trabalho de modelagem,  ou seja, </w:t>
      </w:r>
      <w:r w:rsidRPr="00F12EF0">
        <w:t xml:space="preserve"> </w:t>
      </w:r>
      <w:r>
        <w:t>para que serve o modelo de negócio objeto do documento.</w:t>
      </w:r>
    </w:p>
  </w:comment>
  <w:comment w:id="34" w:author="Clar" w:date="2006-03-28T12:04:00Z" w:initials="CI">
    <w:p w14:paraId="6F3F89ED" w14:textId="77777777" w:rsidR="006C780C" w:rsidRPr="002E4417" w:rsidRDefault="006C780C">
      <w:pPr>
        <w:pStyle w:val="CommentText"/>
      </w:pPr>
      <w:r>
        <w:rPr>
          <w:rStyle w:val="CommentReference"/>
        </w:rPr>
        <w:annotationRef/>
      </w:r>
      <w:r w:rsidRPr="002E4417">
        <w:t xml:space="preserve">Apresenta </w:t>
      </w:r>
      <w:r w:rsidRPr="002E4417">
        <w:t>o contexto envolvendo todo o trabalho de modelagem, inc</w:t>
      </w:r>
      <w:r>
        <w:t>l</w:t>
      </w:r>
      <w:r w:rsidRPr="002E4417">
        <w:t>uindo dados da organizaç</w:t>
      </w:r>
      <w:r>
        <w:t>ão objeto da modelagem, histórico, escopo, resultados esperados, etc.</w:t>
      </w:r>
    </w:p>
  </w:comment>
  <w:comment w:id="51" w:author="Clar" w:date="2005-04-20T12:25:00Z" w:initials="CI">
    <w:p w14:paraId="739B42EE" w14:textId="77777777" w:rsidR="006C780C" w:rsidRPr="0089271D" w:rsidRDefault="006C780C" w:rsidP="002E4417">
      <w:pPr>
        <w:pStyle w:val="CommentText"/>
      </w:pPr>
      <w:r>
        <w:rPr>
          <w:rStyle w:val="CommentReference"/>
        </w:rPr>
        <w:annotationRef/>
      </w:r>
      <w:r>
        <w:t>I</w:t>
      </w:r>
      <w:r w:rsidRPr="001E32DC">
        <w:t xml:space="preserve">nformações </w:t>
      </w:r>
      <w:r w:rsidRPr="001E32DC">
        <w:t>sobre o projeto, tais como, nome do projeto,</w:t>
      </w:r>
      <w:r>
        <w:t xml:space="preserve"> data inicial, gerente da equipe fornecedora e gerente de contato no trabalho de modelagem na organização cliente e equipe responsável com</w:t>
      </w:r>
      <w:r w:rsidRPr="001E32DC">
        <w:t xml:space="preserve"> papel de cada participante.</w:t>
      </w:r>
    </w:p>
  </w:comment>
  <w:comment w:id="54" w:author="Clar" w:date="2007-04-11T17:58:00Z" w:initials="CI">
    <w:p w14:paraId="26638BCA" w14:textId="77777777" w:rsidR="006C780C" w:rsidRPr="00127F71" w:rsidRDefault="006C780C" w:rsidP="00123C9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Normalmente, </w:t>
      </w:r>
      <w:r>
        <w:t>o termo “organização” se refere à parte da organização objeto do trabalho de modelagem.  No entanto, se julgado conveniente, em um determinado contexto, pode-se considerar a organização em um contexto mais amplo que engloba o negócio que está sendo modelado. Neste caso, deve-se colocar uma observação esclarecendo este aspecto.</w:t>
      </w:r>
    </w:p>
  </w:comment>
  <w:comment w:id="63" w:author="Clarindo Padua" w:date="2007-04-11T18:00:00Z" w:initials="CIP">
    <w:p w14:paraId="53F68A71" w14:textId="77777777" w:rsidR="006C780C" w:rsidRDefault="006C780C" w:rsidP="00123C94">
      <w:pPr>
        <w:pStyle w:val="CommentText"/>
      </w:pPr>
      <w:r>
        <w:rPr>
          <w:rStyle w:val="CommentReference"/>
        </w:rPr>
        <w:annotationRef/>
      </w:r>
      <w:r>
        <w:t xml:space="preserve">Aspectos </w:t>
      </w:r>
      <w:r>
        <w:t>relevante do histórico do projeto de desenvolvimento do modelo.</w:t>
      </w:r>
    </w:p>
    <w:p w14:paraId="3429E486" w14:textId="77777777" w:rsidR="006C780C" w:rsidRDefault="006C780C" w:rsidP="00123C94">
      <w:pPr>
        <w:pStyle w:val="CommentText"/>
      </w:pPr>
      <w:r>
        <w:t>O histórico pode descrever a origem do projeto de modelagem, a situação do negócio em termos de modelos já existentes, trabalhos anteriores de modelagem já realizados, etc.</w:t>
      </w:r>
    </w:p>
  </w:comment>
  <w:comment w:id="66" w:author="Clar" w:date="2005-04-13T17:54:00Z" w:initials="CI">
    <w:p w14:paraId="4630A97E" w14:textId="77777777" w:rsidR="006C780C" w:rsidRPr="00F450E6" w:rsidRDefault="006C780C" w:rsidP="00123C94">
      <w:pPr>
        <w:pStyle w:val="CommentText"/>
      </w:pPr>
      <w:r>
        <w:rPr>
          <w:rStyle w:val="CommentReference"/>
        </w:rPr>
        <w:annotationRef/>
      </w:r>
      <w:r w:rsidRPr="00F450E6">
        <w:t xml:space="preserve">Especificar </w:t>
      </w:r>
      <w:r>
        <w:t xml:space="preserve"> </w:t>
      </w:r>
      <w:r>
        <w:t xml:space="preserve">abrangência do trabalho de modelagem, isto é, listar  </w:t>
      </w:r>
      <w:r w:rsidRPr="00F450E6">
        <w:t>unidades de negócio da organizaç</w:t>
      </w:r>
      <w:r>
        <w:t>ão modeladas.</w:t>
      </w:r>
    </w:p>
  </w:comment>
  <w:comment w:id="69" w:author="Clar" w:date="2005-05-10T15:14:00Z" w:initials="CI">
    <w:p w14:paraId="53E3252F" w14:textId="77777777" w:rsidR="006C780C" w:rsidRPr="00B10215" w:rsidRDefault="006C780C" w:rsidP="00123C94">
      <w:pPr>
        <w:pStyle w:val="CommentText"/>
      </w:pPr>
      <w:r>
        <w:rPr>
          <w:rStyle w:val="CommentReference"/>
        </w:rPr>
        <w:annotationRef/>
      </w:r>
      <w:r w:rsidRPr="00B10215">
        <w:t xml:space="preserve">Alguns </w:t>
      </w:r>
      <w:r w:rsidRPr="00B10215">
        <w:t>exemplos de objetivos são:</w:t>
      </w:r>
    </w:p>
    <w:p w14:paraId="4C1650D1" w14:textId="77777777" w:rsidR="006C780C" w:rsidRPr="00B10215" w:rsidRDefault="006C780C" w:rsidP="00123C94">
      <w:pPr>
        <w:numPr>
          <w:ilvl w:val="0"/>
          <w:numId w:val="3"/>
        </w:numPr>
        <w:jc w:val="both"/>
      </w:pPr>
      <w:r w:rsidRPr="0062378A">
        <w:t>Compreensão do negócio</w:t>
      </w:r>
      <w:r>
        <w:t>;</w:t>
      </w:r>
    </w:p>
    <w:p w14:paraId="0F274C7A" w14:textId="77777777" w:rsidR="006C780C" w:rsidRPr="00B10215" w:rsidRDefault="006C780C" w:rsidP="00123C94">
      <w:pPr>
        <w:numPr>
          <w:ilvl w:val="0"/>
          <w:numId w:val="3"/>
        </w:numPr>
        <w:jc w:val="both"/>
      </w:pPr>
      <w:r>
        <w:t>Atuar como base o desenvolvimento de</w:t>
      </w:r>
      <w:r w:rsidRPr="00B10215">
        <w:t xml:space="preserve"> sistemas de informação adequados que apóiem o negócio;</w:t>
      </w:r>
    </w:p>
    <w:p w14:paraId="71ADA308" w14:textId="77777777" w:rsidR="006C780C" w:rsidRPr="00B10215" w:rsidRDefault="006C780C" w:rsidP="00123C94">
      <w:pPr>
        <w:numPr>
          <w:ilvl w:val="0"/>
          <w:numId w:val="3"/>
        </w:numPr>
        <w:jc w:val="both"/>
      </w:pPr>
      <w:r w:rsidRPr="00B10215">
        <w:t xml:space="preserve">Atuar como </w:t>
      </w:r>
      <w:r>
        <w:t>base para m</w:t>
      </w:r>
      <w:r w:rsidRPr="0062378A">
        <w:t>elhoria do negócio</w:t>
      </w:r>
    </w:p>
    <w:p w14:paraId="2D546B62" w14:textId="77777777" w:rsidR="006C780C" w:rsidRDefault="006C780C" w:rsidP="00123C94">
      <w:pPr>
        <w:numPr>
          <w:ilvl w:val="0"/>
          <w:numId w:val="3"/>
        </w:numPr>
        <w:jc w:val="both"/>
      </w:pPr>
      <w:r w:rsidRPr="0062378A">
        <w:t>Desenvolvimento de novos processos (Inovação)</w:t>
      </w:r>
      <w:r>
        <w:t>.</w:t>
      </w:r>
    </w:p>
    <w:p w14:paraId="1AA863A6" w14:textId="77777777" w:rsidR="006C780C" w:rsidRDefault="006C780C" w:rsidP="00123C94">
      <w:pPr>
        <w:numPr>
          <w:ilvl w:val="0"/>
          <w:numId w:val="3"/>
        </w:numPr>
        <w:jc w:val="both"/>
      </w:pPr>
      <w:r w:rsidRPr="00B10215">
        <w:t>Identifica</w:t>
      </w:r>
      <w:r>
        <w:t xml:space="preserve">ção de </w:t>
      </w:r>
      <w:r w:rsidRPr="00B10215">
        <w:t xml:space="preserve"> oportunidades de terceirização.</w:t>
      </w:r>
    </w:p>
    <w:p w14:paraId="49039100" w14:textId="77777777" w:rsidR="006C780C" w:rsidRDefault="006C780C" w:rsidP="00123C94">
      <w:pPr>
        <w:pStyle w:val="CommentText"/>
        <w:spacing w:before="40" w:after="40"/>
        <w:ind w:left="360"/>
      </w:pPr>
    </w:p>
    <w:p w14:paraId="28DE8199" w14:textId="77777777" w:rsidR="006C780C" w:rsidRPr="00AB624C" w:rsidRDefault="006C780C" w:rsidP="00123C94">
      <w:pPr>
        <w:pStyle w:val="CommentText"/>
      </w:pPr>
      <w:r>
        <w:t>Esta seção deve, então, apresentar os objetivos do trabalho de modelagem, contextualizando com relação a  situação real da Organização. É preciso ficar claro, também, quando os modelos expressam a situação presente na organização  e quando eles expressam uma situação projetada, desejada para o futuro. Pode-se  até desejar apresentar ambas as situações – neste caso, este gabarito de documento precisaria ser alterado.</w:t>
      </w:r>
    </w:p>
  </w:comment>
  <w:comment w:id="73" w:author="Clar" w:date="2005-04-13T17:54:00Z" w:initials="CI">
    <w:p w14:paraId="7B1E80D4" w14:textId="77777777" w:rsidR="006C780C" w:rsidRPr="00325BA5" w:rsidRDefault="006C780C" w:rsidP="00123C94">
      <w:pPr>
        <w:pStyle w:val="CommentText"/>
      </w:pPr>
      <w:r>
        <w:rPr>
          <w:rStyle w:val="CommentReference"/>
        </w:rPr>
        <w:annotationRef/>
      </w:r>
      <w:r w:rsidRPr="00325BA5">
        <w:t xml:space="preserve">Descrever  </w:t>
      </w:r>
      <w:r w:rsidRPr="00325BA5">
        <w:t>artefatos resultant</w:t>
      </w:r>
      <w:r>
        <w:t>e</w:t>
      </w:r>
      <w:r w:rsidRPr="00325BA5">
        <w:t>s do trabalho que ser</w:t>
      </w:r>
      <w:r>
        <w:t>ão entregues ao cliente. Os artefatos devem incluir o modelo de processo de negócio e o documento de Descrição do Negócio que documenta este modelo.</w:t>
      </w:r>
    </w:p>
  </w:comment>
  <w:comment w:id="78" w:author="Clar" w:date="2006-03-28T13:27:00Z" w:initials="CI">
    <w:p w14:paraId="24A8E145" w14:textId="77777777" w:rsidR="006C780C" w:rsidRPr="00DE7A11" w:rsidRDefault="006C780C" w:rsidP="00444BD2">
      <w:pPr>
        <w:pStyle w:val="CommentText"/>
        <w:ind w:left="360"/>
      </w:pPr>
      <w:r>
        <w:rPr>
          <w:rStyle w:val="CommentReference"/>
        </w:rPr>
        <w:annotationRef/>
      </w:r>
      <w:r>
        <w:t>u</w:t>
      </w:r>
      <w:r w:rsidRPr="00DE7A11">
        <w:t>m</w:t>
      </w:r>
      <w:r>
        <w:t xml:space="preserve">a </w:t>
      </w:r>
      <w:r>
        <w:t>visão estratégica do negócio:</w:t>
      </w:r>
    </w:p>
    <w:p w14:paraId="7DD6CC7C" w14:textId="77777777" w:rsidR="006C780C" w:rsidRPr="00DE7A11" w:rsidRDefault="006C780C" w:rsidP="00D534E7">
      <w:pPr>
        <w:pStyle w:val="CommentText"/>
        <w:ind w:left="360"/>
      </w:pP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Pr="00DE7A11">
        <w:t xml:space="preserve">Traça uma imagem de </w:t>
      </w:r>
      <w:r>
        <w:t xml:space="preserve">futuro, </w:t>
      </w:r>
      <w:r w:rsidRPr="00DE7A11">
        <w:t>para onde a organização está dirigida.</w:t>
      </w:r>
    </w:p>
    <w:p w14:paraId="346FA8A2" w14:textId="77777777" w:rsidR="006C780C" w:rsidRPr="00DE7A11" w:rsidRDefault="006C780C" w:rsidP="00DE7A11">
      <w:pPr>
        <w:pStyle w:val="CommentText"/>
        <w:numPr>
          <w:ilvl w:val="0"/>
          <w:numId w:val="6"/>
        </w:numPr>
      </w:pPr>
      <w:r w:rsidRPr="00DE7A11">
        <w:t>Define conceitos importantes do domínio do negócio</w:t>
      </w:r>
    </w:p>
    <w:p w14:paraId="3AA524CC" w14:textId="77777777" w:rsidR="006C780C" w:rsidRPr="00DE7A11" w:rsidRDefault="006C780C" w:rsidP="00DE7A11">
      <w:pPr>
        <w:pStyle w:val="CommentText"/>
        <w:numPr>
          <w:ilvl w:val="0"/>
          <w:numId w:val="6"/>
        </w:numPr>
      </w:pPr>
      <w:r w:rsidRPr="00DE7A11">
        <w:t>Descreve uma estrutura de metas para a organização</w:t>
      </w:r>
    </w:p>
    <w:p w14:paraId="6C8166B2" w14:textId="77777777" w:rsidR="006C780C" w:rsidRPr="00DE7A11" w:rsidRDefault="006C780C" w:rsidP="00DE7A11">
      <w:pPr>
        <w:pStyle w:val="CommentText"/>
        <w:numPr>
          <w:ilvl w:val="0"/>
          <w:numId w:val="6"/>
        </w:numPr>
      </w:pPr>
      <w:r w:rsidRPr="00DE7A11">
        <w:t xml:space="preserve">Ilustra problemas que precisam ser solucionados para atingir tais metas. </w:t>
      </w:r>
    </w:p>
    <w:p w14:paraId="3B4DAA88" w14:textId="77777777" w:rsidR="006C780C" w:rsidRPr="00DE7A11" w:rsidRDefault="006C780C" w:rsidP="00DE7A11">
      <w:pPr>
        <w:pStyle w:val="CommentText"/>
        <w:numPr>
          <w:ilvl w:val="0"/>
          <w:numId w:val="6"/>
        </w:numPr>
      </w:pPr>
      <w:r w:rsidRPr="00DE7A11">
        <w:t>Estabelece ações para se atingir as metas definidas.</w:t>
      </w:r>
    </w:p>
    <w:p w14:paraId="2D940497" w14:textId="77777777" w:rsidR="006C780C" w:rsidRPr="00DE7A11" w:rsidRDefault="006C780C">
      <w:pPr>
        <w:pStyle w:val="CommentText"/>
      </w:pPr>
    </w:p>
  </w:comment>
  <w:comment w:id="81" w:author="Clar" w:date="2005-04-13T18:18:00Z" w:initials="CI">
    <w:p w14:paraId="2280DEE3" w14:textId="77777777" w:rsidR="006C780C" w:rsidRPr="00236497" w:rsidRDefault="006C780C" w:rsidP="00236497">
      <w:pPr>
        <w:pStyle w:val="CommentText"/>
        <w:ind w:left="1080"/>
      </w:pPr>
      <w:r>
        <w:rPr>
          <w:rStyle w:val="CommentReference"/>
        </w:rPr>
        <w:annotationRef/>
      </w:r>
      <w:r w:rsidRPr="00236497">
        <w:t xml:space="preserve">Posiciona </w:t>
      </w:r>
      <w:r w:rsidRPr="00236497">
        <w:t>a empresa com relação ao mundo atual e futuro.</w:t>
      </w:r>
      <w:r>
        <w:t xml:space="preserve"> </w:t>
      </w:r>
      <w:r w:rsidRPr="00236497">
        <w:t>Define metas estratégicas ou mudanças necessárias no negócio.</w:t>
      </w:r>
    </w:p>
    <w:p w14:paraId="44F36FA0" w14:textId="77777777" w:rsidR="006C780C" w:rsidRPr="00236497" w:rsidRDefault="006C780C">
      <w:pPr>
        <w:pStyle w:val="CommentText"/>
      </w:pPr>
    </w:p>
  </w:comment>
  <w:comment w:id="84" w:author="Clar" w:date="2007-07-08T21:26:00Z" w:initials="CI">
    <w:p w14:paraId="4A0E19B4" w14:textId="77777777" w:rsidR="006C780C" w:rsidRPr="0004292C" w:rsidRDefault="006C780C">
      <w:pPr>
        <w:pStyle w:val="CommentText"/>
      </w:pPr>
      <w:r>
        <w:rPr>
          <w:rStyle w:val="CommentReference"/>
        </w:rPr>
        <w:annotationRef/>
      </w:r>
      <w:r w:rsidRPr="0004292C">
        <w:t>Consideraçõ</w:t>
      </w:r>
      <w:r>
        <w:t>es</w:t>
      </w:r>
      <w:r w:rsidRPr="0004292C">
        <w:t xml:space="preserve"> </w:t>
      </w:r>
      <w:r w:rsidRPr="0004292C">
        <w:t xml:space="preserve">importantes </w:t>
      </w:r>
      <w:r>
        <w:t xml:space="preserve">de contexto </w:t>
      </w:r>
      <w:r w:rsidRPr="0004292C">
        <w:t>para a definição da</w:t>
      </w:r>
      <w:r>
        <w:t>s</w:t>
      </w:r>
      <w:r w:rsidRPr="0004292C">
        <w:t xml:space="preserve"> estrat</w:t>
      </w:r>
      <w:r>
        <w:t xml:space="preserve">égias de negócio. São utilizadas para a construção da matriz TOWS e para a </w:t>
      </w:r>
      <w:r w:rsidRPr="004B375F">
        <w:rPr>
          <w:i/>
        </w:rPr>
        <w:t>Declaração de Visão.</w:t>
      </w:r>
    </w:p>
  </w:comment>
  <w:comment w:id="85" w:author="Clar" w:date="2006-03-28T13:31:00Z" w:initials="CI">
    <w:p w14:paraId="19FCDA4C" w14:textId="77777777" w:rsidR="006C780C" w:rsidRPr="0004292C" w:rsidRDefault="006C780C" w:rsidP="004B5D3B">
      <w:pPr>
        <w:rPr>
          <w:b/>
          <w:bCs/>
          <w:i/>
          <w:iCs/>
        </w:rPr>
      </w:pPr>
      <w:r>
        <w:rPr>
          <w:rStyle w:val="CommentReference"/>
        </w:rPr>
        <w:annotationRef/>
      </w:r>
      <w:r>
        <w:rPr>
          <w:b/>
          <w:bCs/>
          <w:i/>
          <w:iCs/>
        </w:rPr>
        <w:t xml:space="preserve">quem </w:t>
      </w:r>
      <w:r>
        <w:rPr>
          <w:b/>
          <w:bCs/>
          <w:i/>
          <w:iCs/>
        </w:rPr>
        <w:t xml:space="preserve">são e quais </w:t>
      </w:r>
      <w:r w:rsidRPr="0004292C">
        <w:rPr>
          <w:b/>
          <w:bCs/>
          <w:i/>
          <w:iCs/>
        </w:rPr>
        <w:t>as características</w:t>
      </w:r>
      <w:r>
        <w:rPr>
          <w:b/>
          <w:bCs/>
          <w:i/>
          <w:iCs/>
        </w:rPr>
        <w:t xml:space="preserve"> dos clientes do negócio</w:t>
      </w:r>
      <w:r w:rsidRPr="0004292C">
        <w:rPr>
          <w:b/>
          <w:bCs/>
          <w:i/>
          <w:iCs/>
        </w:rPr>
        <w:t xml:space="preserve">? </w:t>
      </w:r>
    </w:p>
    <w:p w14:paraId="144F492A" w14:textId="77777777" w:rsidR="006C780C" w:rsidRPr="00853BBB" w:rsidRDefault="006C780C" w:rsidP="00853BBB">
      <w:pPr>
        <w:pStyle w:val="CommentText"/>
      </w:pPr>
      <w:r w:rsidRPr="0004292C">
        <w:rPr>
          <w:b/>
          <w:bCs/>
          <w:i/>
          <w:iCs/>
          <w:szCs w:val="24"/>
        </w:rPr>
        <w:t xml:space="preserve">Como é a interação do </w:t>
      </w:r>
      <w:r>
        <w:rPr>
          <w:b/>
          <w:bCs/>
          <w:i/>
          <w:iCs/>
          <w:szCs w:val="24"/>
        </w:rPr>
        <w:t>cliente</w:t>
      </w:r>
      <w:r w:rsidRPr="0004292C">
        <w:rPr>
          <w:b/>
          <w:bCs/>
          <w:i/>
          <w:iCs/>
          <w:szCs w:val="24"/>
        </w:rPr>
        <w:t xml:space="preserve"> com as mudanças no negócio?</w:t>
      </w:r>
    </w:p>
  </w:comment>
  <w:comment w:id="86" w:author="Clarindo" w:date="2007-07-07T09:08:00Z" w:initials="CI">
    <w:p w14:paraId="40B68289" w14:textId="77777777" w:rsidR="006C780C" w:rsidRDefault="006C780C">
      <w:pPr>
        <w:pStyle w:val="CommentText"/>
      </w:pPr>
      <w:r>
        <w:rPr>
          <w:rStyle w:val="CommentReference"/>
        </w:rPr>
        <w:annotationRef/>
      </w:r>
      <w:r>
        <w:t xml:space="preserve">Agentes </w:t>
      </w:r>
      <w:r>
        <w:t>internos à organização envolvidos no negócio. Atores são papéis que podem corresponder a pessoas, agentes ou entidades na Organização.</w:t>
      </w:r>
    </w:p>
  </w:comment>
  <w:comment w:id="87" w:author="Clarindo" w:date="2007-07-07T09:35:00Z" w:initials="CI">
    <w:p w14:paraId="34BA970A" w14:textId="77777777" w:rsidR="006C780C" w:rsidRDefault="006C780C">
      <w:pPr>
        <w:pStyle w:val="CommentText"/>
      </w:pPr>
      <w:r>
        <w:rPr>
          <w:rStyle w:val="CommentReference"/>
        </w:rPr>
        <w:annotationRef/>
      </w:r>
      <w:r>
        <w:t xml:space="preserve">Principais </w:t>
      </w:r>
      <w:r>
        <w:t>produtos e serviços envolvidos no negócio.</w:t>
      </w:r>
    </w:p>
  </w:comment>
  <w:comment w:id="88" w:author="Clar" w:date="2006-03-28T13:29:00Z" w:initials="CI">
    <w:p w14:paraId="7541293B" w14:textId="77777777" w:rsidR="006C780C" w:rsidRPr="0004292C" w:rsidRDefault="006C780C" w:rsidP="004B5D3B">
      <w:pPr>
        <w:ind w:left="227"/>
        <w:rPr>
          <w:b/>
          <w:bCs/>
          <w:i/>
          <w:iCs/>
        </w:rPr>
      </w:pPr>
      <w:r>
        <w:rPr>
          <w:rStyle w:val="CommentReference"/>
        </w:rPr>
        <w:annotationRef/>
      </w:r>
      <w:r>
        <w:rPr>
          <w:b/>
          <w:bCs/>
          <w:i/>
          <w:iCs/>
        </w:rPr>
        <w:t>q</w:t>
      </w:r>
      <w:r w:rsidRPr="0004292C">
        <w:rPr>
          <w:b/>
          <w:bCs/>
          <w:i/>
          <w:iCs/>
        </w:rPr>
        <w:t xml:space="preserve">uem </w:t>
      </w:r>
      <w:r w:rsidRPr="0004292C">
        <w:rPr>
          <w:b/>
          <w:bCs/>
          <w:i/>
          <w:iCs/>
        </w:rPr>
        <w:t>são e o que fazem?</w:t>
      </w:r>
    </w:p>
    <w:p w14:paraId="5FD7AB07" w14:textId="77777777" w:rsidR="006C780C" w:rsidRPr="00853BBB" w:rsidRDefault="006C780C" w:rsidP="00853BBB">
      <w:pPr>
        <w:pStyle w:val="CommentText"/>
        <w:numPr>
          <w:ilvl w:val="0"/>
          <w:numId w:val="9"/>
        </w:numPr>
      </w:pPr>
      <w:r w:rsidRPr="0004292C">
        <w:rPr>
          <w:b/>
          <w:bCs/>
          <w:i/>
          <w:iCs/>
          <w:szCs w:val="24"/>
        </w:rPr>
        <w:t>De que modo estão mudando seus negócios?</w:t>
      </w:r>
    </w:p>
  </w:comment>
  <w:comment w:id="89" w:author="Clar" w:date="2007-07-08T21:37:00Z" w:initials="CI">
    <w:p w14:paraId="6FC90947" w14:textId="77777777" w:rsidR="006C780C" w:rsidRPr="0004292C" w:rsidRDefault="006C780C" w:rsidP="004B5D3B">
      <w:pPr>
        <w:ind w:left="227"/>
        <w:rPr>
          <w:b/>
          <w:bCs/>
          <w:i/>
          <w:iCs/>
        </w:rPr>
      </w:pPr>
      <w:r>
        <w:rPr>
          <w:rStyle w:val="CommentReference"/>
        </w:rPr>
        <w:annotationRef/>
      </w:r>
      <w:r>
        <w:rPr>
          <w:b/>
          <w:bCs/>
          <w:i/>
          <w:iCs/>
        </w:rPr>
        <w:t>c</w:t>
      </w:r>
      <w:r w:rsidRPr="0004292C">
        <w:rPr>
          <w:b/>
          <w:bCs/>
          <w:i/>
          <w:iCs/>
        </w:rPr>
        <w:t xml:space="preserve">omo </w:t>
      </w:r>
      <w:r w:rsidRPr="0004292C">
        <w:rPr>
          <w:b/>
          <w:bCs/>
          <w:i/>
          <w:iCs/>
        </w:rPr>
        <w:t>o negócio está posicionado na indústria</w:t>
      </w:r>
      <w:r>
        <w:rPr>
          <w:b/>
          <w:bCs/>
          <w:i/>
          <w:iCs/>
        </w:rPr>
        <w:t xml:space="preserve"> ou no ambiente onde se posiciona a organização</w:t>
      </w:r>
      <w:r w:rsidRPr="0004292C">
        <w:rPr>
          <w:b/>
          <w:bCs/>
          <w:i/>
          <w:iCs/>
        </w:rPr>
        <w:t xml:space="preserve">? </w:t>
      </w:r>
    </w:p>
    <w:p w14:paraId="0E75CB8D" w14:textId="77777777" w:rsidR="006C780C" w:rsidRPr="0004292C" w:rsidRDefault="006C780C" w:rsidP="00853BBB">
      <w:pPr>
        <w:numPr>
          <w:ilvl w:val="0"/>
          <w:numId w:val="9"/>
        </w:numPr>
        <w:rPr>
          <w:b/>
          <w:bCs/>
          <w:i/>
          <w:iCs/>
        </w:rPr>
      </w:pPr>
      <w:r w:rsidRPr="0004292C">
        <w:rPr>
          <w:b/>
          <w:bCs/>
          <w:i/>
          <w:iCs/>
        </w:rPr>
        <w:t xml:space="preserve">É necessário expandir para aumentar a fatia de mercado? </w:t>
      </w:r>
    </w:p>
    <w:p w14:paraId="580EA348" w14:textId="77777777" w:rsidR="006C780C" w:rsidRPr="0004292C" w:rsidRDefault="006C780C" w:rsidP="00853BBB">
      <w:pPr>
        <w:numPr>
          <w:ilvl w:val="0"/>
          <w:numId w:val="9"/>
        </w:numPr>
        <w:rPr>
          <w:b/>
          <w:bCs/>
          <w:i/>
          <w:iCs/>
        </w:rPr>
      </w:pPr>
      <w:r w:rsidRPr="0004292C">
        <w:rPr>
          <w:b/>
          <w:bCs/>
          <w:i/>
          <w:iCs/>
        </w:rPr>
        <w:t>Como a indústria</w:t>
      </w:r>
      <w:r>
        <w:rPr>
          <w:b/>
          <w:bCs/>
          <w:i/>
          <w:iCs/>
        </w:rPr>
        <w:t xml:space="preserve"> (contexto) </w:t>
      </w:r>
      <w:r w:rsidRPr="0004292C">
        <w:rPr>
          <w:b/>
          <w:bCs/>
          <w:i/>
          <w:iCs/>
        </w:rPr>
        <w:t xml:space="preserve"> está mudando?</w:t>
      </w:r>
    </w:p>
    <w:p w14:paraId="449AF0CD" w14:textId="77777777" w:rsidR="006C780C" w:rsidRPr="0004292C" w:rsidRDefault="006C780C">
      <w:pPr>
        <w:pStyle w:val="CommentText"/>
      </w:pPr>
    </w:p>
  </w:comment>
  <w:comment w:id="90" w:author="Clar" w:date="2007-07-07T09:50:00Z" w:initials="CI">
    <w:p w14:paraId="0714B4AE" w14:textId="77777777" w:rsidR="006C780C" w:rsidRPr="0004292C" w:rsidRDefault="006C780C" w:rsidP="004B5D3B">
      <w:pPr>
        <w:pStyle w:val="CommentText"/>
        <w:ind w:left="1080"/>
      </w:pPr>
      <w:r>
        <w:rPr>
          <w:rStyle w:val="CommentReference"/>
        </w:rPr>
        <w:annotationRef/>
      </w:r>
      <w:r>
        <w:t xml:space="preserve">Desempenho </w:t>
      </w:r>
      <w:r>
        <w:t>da organização segundo critérios considerados relevantes dada a natureza da Organização. Por exemplo, pode-se comparar  a</w:t>
      </w:r>
      <w:r w:rsidRPr="0004292C">
        <w:t xml:space="preserve"> lucratividade e o crescimento do negócio comparado a o</w:t>
      </w:r>
      <w:r>
        <w:t>utros negócios no mesmo domínio.</w:t>
      </w:r>
    </w:p>
    <w:p w14:paraId="40642046" w14:textId="77777777" w:rsidR="006C780C" w:rsidRPr="0004292C" w:rsidRDefault="006C780C">
      <w:pPr>
        <w:pStyle w:val="CommentText"/>
      </w:pPr>
    </w:p>
  </w:comment>
  <w:comment w:id="91" w:author="Clar" w:date="2006-03-28T13:30:00Z" w:initials="CI">
    <w:p w14:paraId="5C36E596" w14:textId="77777777" w:rsidR="006C780C" w:rsidRPr="0004292C" w:rsidRDefault="006C780C" w:rsidP="004B5D3B">
      <w:pPr>
        <w:pStyle w:val="CommentText"/>
        <w:ind w:left="1080"/>
      </w:pPr>
      <w:r>
        <w:rPr>
          <w:rStyle w:val="CommentReference"/>
        </w:rPr>
        <w:annotationRef/>
      </w:r>
      <w:r>
        <w:t>q</w:t>
      </w:r>
      <w:r w:rsidRPr="0004292C">
        <w:t xml:space="preserve">uais </w:t>
      </w:r>
      <w:r w:rsidRPr="0004292C">
        <w:t>mudanças (especificamente política e tecnológica) estão ocorrendo?</w:t>
      </w:r>
    </w:p>
    <w:p w14:paraId="41128242" w14:textId="77777777" w:rsidR="006C780C" w:rsidRPr="0004292C" w:rsidRDefault="006C780C">
      <w:pPr>
        <w:pStyle w:val="CommentText"/>
      </w:pPr>
    </w:p>
  </w:comment>
  <w:comment w:id="92" w:author="Clar" w:date="2006-03-28T13:30:00Z" w:initials="CI">
    <w:p w14:paraId="7E1C04DA" w14:textId="0E3E199C" w:rsidR="006C780C" w:rsidRPr="0004292C" w:rsidRDefault="006C780C" w:rsidP="000B285F">
      <w:pPr>
        <w:pStyle w:val="CommentText"/>
        <w:numPr>
          <w:ilvl w:val="0"/>
          <w:numId w:val="9"/>
        </w:numPr>
      </w:pPr>
      <w:r>
        <w:rPr>
          <w:rStyle w:val="CommentReference"/>
        </w:rPr>
        <w:annotationRef/>
      </w:r>
      <w:r w:rsidR="000B285F">
        <w:t xml:space="preserve"> </w:t>
      </w:r>
      <w:r w:rsidR="000B285F">
        <w:t>C</w:t>
      </w:r>
      <w:r w:rsidRPr="0004292C">
        <w:t xml:space="preserve">omo o público percebe a organização? </w:t>
      </w:r>
    </w:p>
    <w:p w14:paraId="13F30819" w14:textId="79A0232D" w:rsidR="006C780C" w:rsidRPr="0004292C" w:rsidRDefault="000B285F" w:rsidP="000B285F">
      <w:pPr>
        <w:pStyle w:val="CommentText"/>
        <w:numPr>
          <w:ilvl w:val="0"/>
          <w:numId w:val="9"/>
        </w:numPr>
      </w:pPr>
      <w:r>
        <w:t xml:space="preserve"> </w:t>
      </w:r>
      <w:r w:rsidR="006C780C" w:rsidRPr="0004292C">
        <w:t xml:space="preserve">Em que aspectos é desejável mudar essa percepção? </w:t>
      </w:r>
    </w:p>
    <w:p w14:paraId="6D8A65F2" w14:textId="71342C9B" w:rsidR="006C780C" w:rsidRPr="0004292C" w:rsidRDefault="000B285F" w:rsidP="000B285F">
      <w:pPr>
        <w:pStyle w:val="CommentText"/>
        <w:numPr>
          <w:ilvl w:val="0"/>
          <w:numId w:val="9"/>
        </w:numPr>
      </w:pPr>
      <w:r>
        <w:t xml:space="preserve"> </w:t>
      </w:r>
      <w:r w:rsidR="006C780C" w:rsidRPr="0004292C">
        <w:t>A empresa precisa de uma nova imagem?</w:t>
      </w:r>
    </w:p>
    <w:p w14:paraId="7175DDF6" w14:textId="77777777" w:rsidR="006C780C" w:rsidRPr="0004292C" w:rsidRDefault="006C780C">
      <w:pPr>
        <w:pStyle w:val="CommentText"/>
      </w:pPr>
    </w:p>
  </w:comment>
  <w:comment w:id="93" w:author="Clar" w:date="2007-06-18T11:46:00Z" w:initials="CI">
    <w:p w14:paraId="51D119AE" w14:textId="77777777" w:rsidR="006C780C" w:rsidRPr="0004292C" w:rsidRDefault="006C780C" w:rsidP="004B5D3B">
      <w:pPr>
        <w:pStyle w:val="CommentText"/>
        <w:ind w:left="1080"/>
      </w:pPr>
      <w:r>
        <w:rPr>
          <w:rStyle w:val="CommentReference"/>
        </w:rPr>
        <w:annotationRef/>
      </w:r>
      <w:r>
        <w:t>q</w:t>
      </w:r>
      <w:r w:rsidRPr="0004292C">
        <w:t xml:space="preserve">ual </w:t>
      </w:r>
      <w:r w:rsidRPr="0004292C">
        <w:t>é o nível do serviço</w:t>
      </w:r>
      <w:r>
        <w:t xml:space="preserve"> (ou qualidade)</w:t>
      </w:r>
      <w:r w:rsidRPr="0004292C">
        <w:t xml:space="preserve"> ao cliente? </w:t>
      </w:r>
    </w:p>
    <w:p w14:paraId="5DD31707" w14:textId="77777777" w:rsidR="006C780C" w:rsidRPr="0004292C" w:rsidRDefault="006C780C" w:rsidP="0004292C">
      <w:pPr>
        <w:pStyle w:val="CommentText"/>
        <w:numPr>
          <w:ilvl w:val="1"/>
          <w:numId w:val="11"/>
        </w:numPr>
      </w:pPr>
      <w:r w:rsidRPr="0004292C">
        <w:t>O serviço pode ser melhorado ou estendido?</w:t>
      </w:r>
    </w:p>
    <w:p w14:paraId="06275A30" w14:textId="77777777" w:rsidR="006C780C" w:rsidRPr="0004292C" w:rsidRDefault="006C780C">
      <w:pPr>
        <w:pStyle w:val="CommentText"/>
      </w:pPr>
    </w:p>
  </w:comment>
  <w:comment w:id="96" w:author="Clar" w:date="2006-03-28T13:33:00Z" w:initials="CI">
    <w:p w14:paraId="2EBB9378" w14:textId="77777777" w:rsidR="006C780C" w:rsidRPr="003E4289" w:rsidRDefault="006C780C">
      <w:pPr>
        <w:pStyle w:val="CommentText"/>
      </w:pPr>
      <w:r>
        <w:rPr>
          <w:rStyle w:val="CommentReference"/>
        </w:rPr>
        <w:annotationRef/>
      </w:r>
      <w:r w:rsidRPr="003E4289">
        <w:t xml:space="preserve">A </w:t>
      </w:r>
      <w:r w:rsidRPr="003E4289">
        <w:t>Matriz TOWS, do inglês (Threats, Opportunities, Weakness, and Strengths</w:t>
      </w:r>
      <w:r>
        <w:t>)</w:t>
      </w:r>
      <w:r w:rsidRPr="003E4289">
        <w:t>, apresenta em forma tabular o resultado de uma análise da situaç</w:t>
      </w:r>
      <w:r>
        <w:t>ão interna  (pontos fortes e fracos) e externa (oportunidades e ameaças)  da Organização visando a definição de estratégias de atuação.</w:t>
      </w:r>
    </w:p>
  </w:comment>
  <w:comment w:id="100" w:author="Clar" w:date="2006-03-28T14:37:00Z" w:initials="CI">
    <w:p w14:paraId="6D1526A0" w14:textId="77777777" w:rsidR="006C780C" w:rsidRDefault="006C780C" w:rsidP="00FC3FCB">
      <w:pPr>
        <w:pStyle w:val="CommentText"/>
        <w:ind w:left="360"/>
      </w:pPr>
      <w:r>
        <w:rPr>
          <w:rStyle w:val="CommentReference"/>
        </w:rPr>
        <w:annotationRef/>
      </w:r>
      <w:r>
        <w:t xml:space="preserve">Apresenta </w:t>
      </w:r>
      <w:r>
        <w:t>uma visão estratégica que guia a atuação  da empresa em direção a uma situação futura projetada do negócio.</w:t>
      </w:r>
    </w:p>
    <w:p w14:paraId="5F77C5A1" w14:textId="77777777" w:rsidR="006C780C" w:rsidRDefault="006C780C" w:rsidP="00FC3FCB">
      <w:pPr>
        <w:pStyle w:val="CommentText"/>
        <w:ind w:left="360"/>
      </w:pPr>
      <w:r w:rsidRPr="0050566E">
        <w:t>A estratégia</w:t>
      </w:r>
      <w:r>
        <w:t xml:space="preserve"> é elaborada com a ajuda da matriz TOWS e das considerações acima.</w:t>
      </w:r>
    </w:p>
    <w:p w14:paraId="10E594EC" w14:textId="77777777" w:rsidR="006C780C" w:rsidRPr="0050566E" w:rsidRDefault="006C780C" w:rsidP="00FC3FCB">
      <w:pPr>
        <w:pStyle w:val="CommentText"/>
        <w:ind w:left="360"/>
      </w:pPr>
      <w:r w:rsidRPr="0050566E">
        <w:t>Contém, por exemplo:</w:t>
      </w:r>
    </w:p>
    <w:p w14:paraId="528ED6A2" w14:textId="77777777" w:rsidR="006C780C" w:rsidRPr="0050566E" w:rsidRDefault="006C780C" w:rsidP="00FC3FCB">
      <w:pPr>
        <w:pStyle w:val="CommentText"/>
        <w:numPr>
          <w:ilvl w:val="1"/>
          <w:numId w:val="8"/>
        </w:numPr>
      </w:pPr>
      <w:r w:rsidRPr="0050566E">
        <w:t xml:space="preserve">descrições </w:t>
      </w:r>
      <w:r>
        <w:t>do contexto do negócio corrente;</w:t>
      </w:r>
    </w:p>
    <w:p w14:paraId="4CCCE7D5" w14:textId="77777777" w:rsidR="006C780C" w:rsidRPr="0050566E" w:rsidRDefault="006C780C" w:rsidP="00FC3FCB">
      <w:pPr>
        <w:pStyle w:val="CommentText"/>
        <w:numPr>
          <w:ilvl w:val="4"/>
          <w:numId w:val="19"/>
        </w:numPr>
      </w:pPr>
      <w:r>
        <w:t>o</w:t>
      </w:r>
      <w:r w:rsidRPr="0050566E">
        <w:t xml:space="preserve"> que está mudando</w:t>
      </w:r>
      <w:r>
        <w:t>;</w:t>
      </w:r>
    </w:p>
    <w:p w14:paraId="6BE6AE31" w14:textId="77777777" w:rsidR="006C780C" w:rsidRPr="0050566E" w:rsidRDefault="006C780C" w:rsidP="00FC3FCB">
      <w:pPr>
        <w:pStyle w:val="CommentText"/>
        <w:numPr>
          <w:ilvl w:val="4"/>
          <w:numId w:val="19"/>
        </w:numPr>
      </w:pPr>
      <w:r>
        <w:t>o</w:t>
      </w:r>
      <w:r w:rsidRPr="0050566E">
        <w:t xml:space="preserve"> que é importante;</w:t>
      </w:r>
    </w:p>
    <w:p w14:paraId="0BB58983" w14:textId="77777777" w:rsidR="006C780C" w:rsidRPr="0050566E" w:rsidRDefault="006C780C" w:rsidP="00FC3FCB">
      <w:pPr>
        <w:pStyle w:val="CommentText"/>
        <w:numPr>
          <w:ilvl w:val="1"/>
          <w:numId w:val="8"/>
        </w:numPr>
      </w:pPr>
      <w:r w:rsidRPr="0050566E">
        <w:t>requisitos no negócio;</w:t>
      </w:r>
    </w:p>
    <w:p w14:paraId="4E6915DE" w14:textId="77777777" w:rsidR="006C780C" w:rsidRPr="0050566E" w:rsidRDefault="006C780C" w:rsidP="00FC3FCB">
      <w:pPr>
        <w:pStyle w:val="CommentText"/>
        <w:numPr>
          <w:ilvl w:val="1"/>
          <w:numId w:val="8"/>
        </w:numPr>
      </w:pPr>
      <w:r w:rsidRPr="0050566E">
        <w:t>problemas que podem ser visualizados;</w:t>
      </w:r>
    </w:p>
    <w:p w14:paraId="3078D717" w14:textId="77777777" w:rsidR="006C780C" w:rsidRPr="0050566E" w:rsidRDefault="006C780C" w:rsidP="00FC3FCB">
      <w:pPr>
        <w:pStyle w:val="CommentText"/>
        <w:numPr>
          <w:ilvl w:val="1"/>
          <w:numId w:val="8"/>
        </w:numPr>
      </w:pPr>
      <w:r w:rsidRPr="0050566E">
        <w:t>possíveis cenários do que pode vir a ocorrer;</w:t>
      </w:r>
    </w:p>
    <w:p w14:paraId="26E06759" w14:textId="77777777" w:rsidR="006C780C" w:rsidRPr="0050566E" w:rsidRDefault="006C780C" w:rsidP="00FC3FCB">
      <w:pPr>
        <w:pStyle w:val="CommentText"/>
        <w:numPr>
          <w:ilvl w:val="1"/>
          <w:numId w:val="8"/>
        </w:numPr>
      </w:pPr>
      <w:r w:rsidRPr="0050566E">
        <w:t>o que a organização vai se tornar;</w:t>
      </w:r>
    </w:p>
    <w:p w14:paraId="09E97A95" w14:textId="77777777" w:rsidR="006C780C" w:rsidRPr="0050566E" w:rsidRDefault="006C780C" w:rsidP="00FC3FCB">
      <w:pPr>
        <w:pStyle w:val="CommentText"/>
        <w:numPr>
          <w:ilvl w:val="1"/>
          <w:numId w:val="8"/>
        </w:numPr>
      </w:pPr>
      <w:r w:rsidRPr="0050566E">
        <w:t>como a organização vai operar;</w:t>
      </w:r>
    </w:p>
    <w:p w14:paraId="5D1050E9" w14:textId="77777777" w:rsidR="006C780C" w:rsidRDefault="006C780C" w:rsidP="00FC3FCB">
      <w:pPr>
        <w:pStyle w:val="CommentText"/>
        <w:numPr>
          <w:ilvl w:val="1"/>
          <w:numId w:val="8"/>
        </w:numPr>
      </w:pPr>
      <w:r w:rsidRPr="0050566E">
        <w:t xml:space="preserve">quais </w:t>
      </w:r>
      <w:r>
        <w:t xml:space="preserve"> os </w:t>
      </w:r>
      <w:r w:rsidRPr="0050566E">
        <w:t>tip</w:t>
      </w:r>
      <w:r>
        <w:t>os de resultados são esperados.;</w:t>
      </w:r>
    </w:p>
    <w:p w14:paraId="55FCEFFB" w14:textId="77777777" w:rsidR="006C780C" w:rsidRDefault="006C780C" w:rsidP="00FC3FCB">
      <w:pPr>
        <w:pStyle w:val="CommentText"/>
        <w:numPr>
          <w:ilvl w:val="1"/>
          <w:numId w:val="8"/>
        </w:numPr>
      </w:pPr>
      <w:r>
        <w:t>metas de alto nível que depois vão se desdobrar em metas operacionais;</w:t>
      </w:r>
    </w:p>
    <w:p w14:paraId="638F5B41" w14:textId="77777777" w:rsidR="006C780C" w:rsidRDefault="006C780C" w:rsidP="00FC3FCB">
      <w:pPr>
        <w:pStyle w:val="CommentText"/>
        <w:numPr>
          <w:ilvl w:val="1"/>
          <w:numId w:val="8"/>
        </w:numPr>
      </w:pPr>
      <w:r>
        <w:t>pode também indicar com avaliar o cumprimento dessas metas;</w:t>
      </w:r>
    </w:p>
    <w:p w14:paraId="0DACBC1C" w14:textId="77777777" w:rsidR="006C780C" w:rsidRPr="0050566E" w:rsidRDefault="006C780C" w:rsidP="00FC3FCB">
      <w:pPr>
        <w:pStyle w:val="CommentText"/>
        <w:numPr>
          <w:ilvl w:val="1"/>
          <w:numId w:val="8"/>
        </w:numPr>
      </w:pPr>
      <w:r>
        <w:t xml:space="preserve">pode também indicar  um planejamento de esforço em processos (criação, melhorias)  para viabilizar as metas definidas. </w:t>
      </w:r>
    </w:p>
    <w:p w14:paraId="36B93C70" w14:textId="77777777" w:rsidR="006C780C" w:rsidRPr="0050566E" w:rsidRDefault="006C780C" w:rsidP="0050566E">
      <w:pPr>
        <w:pStyle w:val="CommentText"/>
        <w:numPr>
          <w:ilvl w:val="1"/>
          <w:numId w:val="8"/>
        </w:numPr>
      </w:pPr>
    </w:p>
    <w:p w14:paraId="7B506C5A" w14:textId="77777777" w:rsidR="006C780C" w:rsidRPr="0050566E" w:rsidRDefault="006C780C">
      <w:pPr>
        <w:pStyle w:val="CommentText"/>
      </w:pPr>
    </w:p>
  </w:comment>
  <w:comment w:id="101" w:author="Clarindo" w:date="2006-03-28T00:28:00Z" w:initials="CI">
    <w:p w14:paraId="5759A677" w14:textId="77777777" w:rsidR="006C780C" w:rsidRDefault="006C780C" w:rsidP="002646AC">
      <w:pPr>
        <w:pStyle w:val="CommentText"/>
        <w:ind w:left="360"/>
      </w:pPr>
      <w:r>
        <w:rPr>
          <w:rStyle w:val="CommentReference"/>
        </w:rPr>
        <w:annotationRef/>
      </w:r>
      <w:r>
        <w:t xml:space="preserve">Caracterização </w:t>
      </w:r>
      <w:r>
        <w:t>do negócio da Organização.</w:t>
      </w:r>
      <w:r w:rsidRPr="003A63C3">
        <w:t xml:space="preserve"> </w:t>
      </w:r>
    </w:p>
    <w:p w14:paraId="2554011E" w14:textId="77777777" w:rsidR="006C780C" w:rsidRPr="003A63C3" w:rsidRDefault="006C780C" w:rsidP="002646AC">
      <w:pPr>
        <w:pStyle w:val="CommentText"/>
        <w:numPr>
          <w:ilvl w:val="0"/>
          <w:numId w:val="16"/>
        </w:numPr>
      </w:pPr>
      <w:r w:rsidRPr="003A63C3">
        <w:t>É o entendimento do principal benefício esperado pelo cliente.</w:t>
      </w:r>
    </w:p>
    <w:p w14:paraId="22BBA63B" w14:textId="77777777" w:rsidR="006C780C" w:rsidRDefault="006C780C" w:rsidP="002646AC">
      <w:pPr>
        <w:pStyle w:val="CommentText"/>
      </w:pPr>
      <w:r w:rsidRPr="003A63C3">
        <w:t>Orientação específica quanto à atividade desenvolvida; aquilo que é explorado para atender às necessidades do cliente.</w:t>
      </w:r>
    </w:p>
  </w:comment>
  <w:comment w:id="102" w:author="Clarindo" w:date="2006-03-28T00:32:00Z" w:initials="CI">
    <w:p w14:paraId="13E4E01B" w14:textId="77777777" w:rsidR="006C780C" w:rsidRDefault="006C780C" w:rsidP="002646AC">
      <w:pPr>
        <w:pStyle w:val="CommentText"/>
      </w:pPr>
      <w:r>
        <w:rPr>
          <w:rStyle w:val="CommentReference"/>
        </w:rPr>
        <w:annotationRef/>
      </w:r>
      <w:r>
        <w:t xml:space="preserve">Parágrafo </w:t>
      </w:r>
      <w:r>
        <w:t>curto descrevendo a missão da organização. Sintetiza a atuação e objetivos da organização.</w:t>
      </w:r>
    </w:p>
    <w:p w14:paraId="4E7627E7" w14:textId="77777777" w:rsidR="006C780C" w:rsidRPr="002646AC" w:rsidRDefault="006C780C" w:rsidP="002646AC">
      <w:pPr>
        <w:pStyle w:val="CommentText"/>
        <w:rPr>
          <w:bCs/>
        </w:rPr>
      </w:pPr>
      <w:r w:rsidRPr="002646AC">
        <w:rPr>
          <w:rFonts w:ascii="Omicron Zeta Pressed" w:hAnsi="Omicron Zeta Pressed"/>
          <w:b/>
          <w:bCs/>
          <w:color w:val="000000"/>
          <w:sz w:val="52"/>
          <w:szCs w:val="52"/>
        </w:rPr>
        <w:t xml:space="preserve"> </w:t>
      </w:r>
      <w:r w:rsidRPr="002646AC">
        <w:rPr>
          <w:bCs/>
        </w:rPr>
        <w:t>Maneira pela qual a empresa exerce o seu “core business”. O que somos?</w:t>
      </w:r>
    </w:p>
    <w:p w14:paraId="25E59652" w14:textId="77777777" w:rsidR="006C780C" w:rsidRPr="002646AC" w:rsidRDefault="006C780C" w:rsidP="00D826C1">
      <w:pPr>
        <w:pStyle w:val="CommentText"/>
        <w:numPr>
          <w:ilvl w:val="0"/>
          <w:numId w:val="18"/>
        </w:numPr>
        <w:rPr>
          <w:bCs/>
        </w:rPr>
      </w:pPr>
      <w:r w:rsidRPr="002646AC">
        <w:rPr>
          <w:bCs/>
        </w:rPr>
        <w:t>Contém:</w:t>
      </w:r>
    </w:p>
    <w:p w14:paraId="73C4939D" w14:textId="77777777" w:rsidR="006C780C" w:rsidRPr="002646AC" w:rsidRDefault="006C780C" w:rsidP="002646AC">
      <w:pPr>
        <w:pStyle w:val="CommentText"/>
        <w:numPr>
          <w:ilvl w:val="7"/>
          <w:numId w:val="17"/>
        </w:numPr>
        <w:rPr>
          <w:bCs/>
        </w:rPr>
      </w:pPr>
      <w:r w:rsidRPr="002646AC">
        <w:rPr>
          <w:bCs/>
        </w:rPr>
        <w:t>O negocio da empresa</w:t>
      </w:r>
    </w:p>
    <w:p w14:paraId="575FE758" w14:textId="77777777" w:rsidR="006C780C" w:rsidRPr="002646AC" w:rsidRDefault="006C780C" w:rsidP="002646AC">
      <w:pPr>
        <w:pStyle w:val="CommentText"/>
        <w:numPr>
          <w:ilvl w:val="7"/>
          <w:numId w:val="17"/>
        </w:numPr>
        <w:rPr>
          <w:bCs/>
        </w:rPr>
      </w:pPr>
      <w:r w:rsidRPr="002646AC">
        <w:rPr>
          <w:bCs/>
        </w:rPr>
        <w:t>As competências básicas da empresa e a forma de atuação do negocio.</w:t>
      </w:r>
    </w:p>
    <w:p w14:paraId="153AF7CF" w14:textId="77777777" w:rsidR="006C780C" w:rsidRPr="002646AC" w:rsidRDefault="006C780C" w:rsidP="00D826C1">
      <w:pPr>
        <w:pStyle w:val="CommentText"/>
        <w:numPr>
          <w:ilvl w:val="0"/>
          <w:numId w:val="18"/>
        </w:numPr>
        <w:rPr>
          <w:bCs/>
        </w:rPr>
      </w:pPr>
      <w:r w:rsidRPr="002646AC">
        <w:rPr>
          <w:bCs/>
        </w:rPr>
        <w:t>Orienta:</w:t>
      </w:r>
    </w:p>
    <w:p w14:paraId="124175B3" w14:textId="77777777" w:rsidR="006C780C" w:rsidRPr="002646AC" w:rsidRDefault="006C780C" w:rsidP="002646AC">
      <w:pPr>
        <w:pStyle w:val="CommentText"/>
        <w:numPr>
          <w:ilvl w:val="1"/>
          <w:numId w:val="17"/>
        </w:numPr>
        <w:rPr>
          <w:bCs/>
        </w:rPr>
      </w:pPr>
      <w:r w:rsidRPr="002646AC">
        <w:rPr>
          <w:bCs/>
        </w:rPr>
        <w:t>Na construção do Planejamento Estratégico</w:t>
      </w:r>
    </w:p>
    <w:p w14:paraId="744D2206" w14:textId="77777777" w:rsidR="006C780C" w:rsidRPr="002646AC" w:rsidRDefault="006C780C" w:rsidP="00132B35">
      <w:pPr>
        <w:pStyle w:val="CommentText"/>
      </w:pPr>
    </w:p>
    <w:p w14:paraId="4E1F43C1" w14:textId="77777777" w:rsidR="006C780C" w:rsidRDefault="006C780C">
      <w:pPr>
        <w:pStyle w:val="CommentText"/>
      </w:pPr>
    </w:p>
  </w:comment>
  <w:comment w:id="103" w:author="Clarindo" w:date="2006-03-28T00:34:00Z" w:initials="CI">
    <w:p w14:paraId="20771B75" w14:textId="77777777" w:rsidR="006C780C" w:rsidRPr="00D826C1" w:rsidRDefault="006C780C" w:rsidP="00D826C1">
      <w:pPr>
        <w:pStyle w:val="CommentText"/>
        <w:ind w:left="360"/>
        <w:rPr>
          <w:bCs/>
        </w:rPr>
      </w:pPr>
      <w:r>
        <w:rPr>
          <w:rStyle w:val="CommentReference"/>
        </w:rPr>
        <w:annotationRef/>
      </w:r>
      <w:r w:rsidRPr="00D826C1">
        <w:rPr>
          <w:bCs/>
        </w:rPr>
        <w:t xml:space="preserve">Convicções </w:t>
      </w:r>
      <w:r w:rsidRPr="00D826C1">
        <w:rPr>
          <w:bCs/>
        </w:rPr>
        <w:t>claras e fundamentais que a empresa defende e adota como guia para a gestão do seu negocio (crença e posturas éticas: certo e errado, bom e ruim, importante e não importante). No que acreditamos?</w:t>
      </w:r>
    </w:p>
    <w:p w14:paraId="146510E7" w14:textId="77777777" w:rsidR="006C780C" w:rsidRDefault="006C780C">
      <w:pPr>
        <w:pStyle w:val="CommentText"/>
      </w:pPr>
    </w:p>
  </w:comment>
  <w:comment w:id="104" w:author="Clarindo" w:date="2006-03-28T00:30:00Z" w:initials="CI">
    <w:p w14:paraId="044626A5" w14:textId="77777777" w:rsidR="006C780C" w:rsidRPr="002646AC" w:rsidRDefault="006C780C" w:rsidP="002646AC">
      <w:pPr>
        <w:pStyle w:val="CommentText"/>
        <w:ind w:left="360"/>
        <w:rPr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 Imagem </w:t>
      </w:r>
      <w:r>
        <w:t>que se deseja projetar da Organização</w:t>
      </w:r>
      <w:r w:rsidRPr="002646AC">
        <w:rPr>
          <w:b/>
        </w:rPr>
        <w:t>.</w:t>
      </w:r>
      <w:r w:rsidRPr="002646AC">
        <w:rPr>
          <w:rFonts w:ascii="Omicron Zeta Pressed" w:hAnsi="Omicron Zeta Pressed"/>
          <w:b/>
          <w:bCs/>
          <w:color w:val="000000"/>
          <w:sz w:val="52"/>
          <w:szCs w:val="52"/>
        </w:rPr>
        <w:t xml:space="preserve"> </w:t>
      </w:r>
      <w:r w:rsidRPr="002646AC">
        <w:rPr>
          <w:bCs/>
        </w:rPr>
        <w:t>Deverá refletir um sonho criado e assumido oficialmente pela gestão do empreendimento para direcionar o desenvolvimento de longo prazo do negócio, expressando a situação ideal futura a ser buscada incessantemente pelos gestores, em todas as suas ações. O que queremos ser?</w:t>
      </w:r>
    </w:p>
    <w:p w14:paraId="12452850" w14:textId="77777777" w:rsidR="006C780C" w:rsidRPr="002646AC" w:rsidRDefault="006C780C">
      <w:pPr>
        <w:pStyle w:val="CommentText"/>
        <w:rPr>
          <w:b/>
        </w:rPr>
      </w:pPr>
    </w:p>
  </w:comment>
  <w:comment w:id="107" w:author="Clar" w:date="2005-04-20T15:45:00Z" w:initials="CI">
    <w:p w14:paraId="02284A86" w14:textId="77777777" w:rsidR="006C780C" w:rsidRPr="00EF20F2" w:rsidRDefault="006C780C" w:rsidP="00CC5D48">
      <w:pPr>
        <w:pStyle w:val="CommentText"/>
        <w:ind w:left="360"/>
      </w:pPr>
      <w:r>
        <w:rPr>
          <w:rStyle w:val="CommentReference"/>
        </w:rPr>
        <w:annotationRef/>
      </w:r>
      <w:r w:rsidRPr="00EF20F2">
        <w:t xml:space="preserve">Um </w:t>
      </w:r>
      <w:r w:rsidRPr="00EF20F2">
        <w:t xml:space="preserve">modelo conceitual define os conceitos importantes usados no negócio. </w:t>
      </w:r>
    </w:p>
    <w:p w14:paraId="5EBFB8C4" w14:textId="77777777" w:rsidR="006C780C" w:rsidRPr="00EF20F2" w:rsidRDefault="006C780C" w:rsidP="00CC5D48">
      <w:pPr>
        <w:pStyle w:val="CommentText"/>
        <w:ind w:left="360"/>
      </w:pPr>
      <w:r w:rsidRPr="00EF20F2">
        <w:t>Esse modelo:</w:t>
      </w:r>
    </w:p>
    <w:p w14:paraId="7C2018FC" w14:textId="77777777" w:rsidR="006C780C" w:rsidRPr="00EF20F2" w:rsidRDefault="006C780C" w:rsidP="00EF20F2">
      <w:pPr>
        <w:pStyle w:val="CommentText"/>
        <w:numPr>
          <w:ilvl w:val="1"/>
          <w:numId w:val="12"/>
        </w:numPr>
      </w:pPr>
      <w:r w:rsidRPr="00EF20F2">
        <w:t>Estabelece um vocabulário comum para todos os conceitos do negócio.</w:t>
      </w:r>
    </w:p>
    <w:p w14:paraId="766B6DF6" w14:textId="77777777" w:rsidR="006C780C" w:rsidRDefault="006C780C" w:rsidP="00EF20F2">
      <w:pPr>
        <w:pStyle w:val="CommentText"/>
        <w:numPr>
          <w:ilvl w:val="1"/>
          <w:numId w:val="12"/>
        </w:numPr>
      </w:pPr>
      <w:r w:rsidRPr="00EF20F2">
        <w:t xml:space="preserve">Demonstra o relacionamento entre os diferentes conceitos. </w:t>
      </w:r>
    </w:p>
    <w:p w14:paraId="12665E4C" w14:textId="77777777" w:rsidR="006C780C" w:rsidRPr="00EF20F2" w:rsidRDefault="006C780C" w:rsidP="00CC5D48">
      <w:pPr>
        <w:pStyle w:val="CommentText"/>
        <w:ind w:left="1080"/>
      </w:pPr>
      <w:r>
        <w:t xml:space="preserve">O modelo conceitual tem a forma de diagramas de classes UML. </w:t>
      </w:r>
    </w:p>
    <w:p w14:paraId="7C3C3AAF" w14:textId="77777777" w:rsidR="006C780C" w:rsidRPr="00EF20F2" w:rsidRDefault="006C780C">
      <w:pPr>
        <w:pStyle w:val="CommentText"/>
      </w:pPr>
    </w:p>
  </w:comment>
  <w:comment w:id="110" w:author="Clar" w:date="2005-05-10T15:18:00Z" w:initials="CI">
    <w:p w14:paraId="2DA44ACE" w14:textId="77777777" w:rsidR="006C780C" w:rsidRPr="00BA601C" w:rsidRDefault="006C780C">
      <w:pPr>
        <w:pStyle w:val="CommentText"/>
      </w:pPr>
      <w:r>
        <w:rPr>
          <w:rStyle w:val="CommentReference"/>
        </w:rPr>
        <w:annotationRef/>
      </w:r>
      <w:r w:rsidRPr="005E592A">
        <w:t xml:space="preserve">Apresenta </w:t>
      </w:r>
      <w:r w:rsidRPr="005E592A">
        <w:t>descrição  an</w:t>
      </w:r>
      <w:r>
        <w:t>a</w:t>
      </w:r>
      <w:r w:rsidRPr="005E592A">
        <w:t>lisando os princi</w:t>
      </w:r>
      <w:r>
        <w:t>pais aspectos relativos ao modelo conceitual.</w:t>
      </w:r>
    </w:p>
  </w:comment>
  <w:comment w:id="115" w:author="Clar" w:date="2005-04-20T15:49:00Z" w:initials="CI">
    <w:p w14:paraId="12D684CD" w14:textId="77777777" w:rsidR="006C780C" w:rsidRPr="004324BE" w:rsidRDefault="006C780C" w:rsidP="004324BE">
      <w:pPr>
        <w:pStyle w:val="CommentText"/>
        <w:numPr>
          <w:ilvl w:val="0"/>
          <w:numId w:val="13"/>
        </w:numPr>
      </w:pPr>
      <w:r>
        <w:rPr>
          <w:rStyle w:val="CommentReference"/>
        </w:rPr>
        <w:annotationRef/>
      </w:r>
      <w:r w:rsidRPr="004324BE">
        <w:t xml:space="preserve">Um </w:t>
      </w:r>
      <w:r w:rsidRPr="004324BE">
        <w:t>modelo de metas e problemas descreve:</w:t>
      </w:r>
    </w:p>
    <w:p w14:paraId="4AB15648" w14:textId="77777777" w:rsidR="006C780C" w:rsidRPr="004324BE" w:rsidRDefault="006C780C" w:rsidP="004324BE">
      <w:pPr>
        <w:pStyle w:val="CommentText"/>
        <w:numPr>
          <w:ilvl w:val="1"/>
          <w:numId w:val="13"/>
        </w:numPr>
      </w:pPr>
      <w:r w:rsidRPr="004324BE">
        <w:t xml:space="preserve">Metas do negócio </w:t>
      </w:r>
    </w:p>
    <w:p w14:paraId="1047EFA3" w14:textId="77777777" w:rsidR="006C780C" w:rsidRPr="004324BE" w:rsidRDefault="006C780C" w:rsidP="004324BE">
      <w:pPr>
        <w:pStyle w:val="CommentText"/>
        <w:numPr>
          <w:ilvl w:val="1"/>
          <w:numId w:val="13"/>
        </w:numPr>
      </w:pPr>
      <w:r w:rsidRPr="004324BE">
        <w:t xml:space="preserve">Problemas se colocam no caminho para atingir as metas. </w:t>
      </w:r>
    </w:p>
    <w:p w14:paraId="32C0EDC6" w14:textId="77777777" w:rsidR="006C780C" w:rsidRPr="004324BE" w:rsidRDefault="006C780C" w:rsidP="004324BE">
      <w:pPr>
        <w:pStyle w:val="CommentText"/>
        <w:numPr>
          <w:ilvl w:val="2"/>
          <w:numId w:val="13"/>
        </w:numPr>
      </w:pPr>
      <w:r w:rsidRPr="004324BE">
        <w:t xml:space="preserve"> </w:t>
      </w:r>
    </w:p>
    <w:p w14:paraId="2E6E8931" w14:textId="77777777" w:rsidR="006C780C" w:rsidRDefault="006C780C">
      <w:pPr>
        <w:pStyle w:val="CommentText"/>
      </w:pPr>
    </w:p>
  </w:comment>
  <w:comment w:id="118" w:author="Clar" w:date="2006-03-26T21:27:00Z" w:initials="CI">
    <w:p w14:paraId="6191E27B" w14:textId="77777777" w:rsidR="006C780C" w:rsidRPr="00BA601C" w:rsidRDefault="006C780C" w:rsidP="006350C6">
      <w:pPr>
        <w:pStyle w:val="CommentText"/>
      </w:pPr>
      <w:r>
        <w:rPr>
          <w:rStyle w:val="CommentReference"/>
        </w:rPr>
        <w:annotationRef/>
      </w:r>
      <w:r w:rsidRPr="005E592A">
        <w:t xml:space="preserve">Apresenta </w:t>
      </w:r>
      <w:r w:rsidRPr="005E592A">
        <w:t>descrição  an</w:t>
      </w:r>
      <w:r>
        <w:t>a</w:t>
      </w:r>
      <w:r w:rsidRPr="005E592A">
        <w:t>lisando os princi</w:t>
      </w:r>
      <w:r>
        <w:t>pais aspectos relativos ao Modelo de Metas e Problemas.</w:t>
      </w:r>
    </w:p>
  </w:comment>
  <w:comment w:id="123" w:author="Renato Vaz de Melo Espeschit" w:date="2005-04-20T15:49:00Z" w:initials="REN">
    <w:p w14:paraId="34AA860A" w14:textId="77777777" w:rsidR="006C780C" w:rsidRPr="004324BE" w:rsidRDefault="006C780C" w:rsidP="004324BE">
      <w:pPr>
        <w:pStyle w:val="CommentText"/>
        <w:ind w:left="360"/>
      </w:pPr>
      <w:r>
        <w:rPr>
          <w:rStyle w:val="CommentReference"/>
        </w:rPr>
        <w:annotationRef/>
      </w:r>
      <w:r w:rsidRPr="004324BE">
        <w:t xml:space="preserve">Metas: </w:t>
      </w:r>
      <w:r w:rsidRPr="004324BE">
        <w:t>mostram o estado desejado de alguns recursos do negócio:</w:t>
      </w:r>
    </w:p>
    <w:p w14:paraId="0CE5030E" w14:textId="77777777" w:rsidR="006C780C" w:rsidRPr="004324BE" w:rsidRDefault="006C780C" w:rsidP="004324BE">
      <w:pPr>
        <w:pStyle w:val="CommentText"/>
        <w:numPr>
          <w:ilvl w:val="2"/>
          <w:numId w:val="13"/>
        </w:numPr>
      </w:pPr>
      <w:r w:rsidRPr="004324BE">
        <w:t xml:space="preserve">Unidades produzidas por mês </w:t>
      </w:r>
    </w:p>
    <w:p w14:paraId="48B2E642" w14:textId="77777777" w:rsidR="006C780C" w:rsidRPr="004324BE" w:rsidRDefault="006C780C" w:rsidP="004324BE">
      <w:pPr>
        <w:pStyle w:val="CommentText"/>
        <w:numPr>
          <w:ilvl w:val="2"/>
          <w:numId w:val="13"/>
        </w:numPr>
      </w:pPr>
      <w:r w:rsidRPr="004324BE">
        <w:t xml:space="preserve">Inovação para um produto específico </w:t>
      </w:r>
    </w:p>
    <w:p w14:paraId="12385855" w14:textId="77777777" w:rsidR="006C780C" w:rsidRPr="004324BE" w:rsidRDefault="006C780C" w:rsidP="004324BE">
      <w:pPr>
        <w:pStyle w:val="CommentText"/>
        <w:numPr>
          <w:ilvl w:val="2"/>
          <w:numId w:val="13"/>
        </w:numPr>
      </w:pPr>
      <w:r w:rsidRPr="004324BE">
        <w:t>Margens de lucro.</w:t>
      </w:r>
    </w:p>
    <w:p w14:paraId="16A16D01" w14:textId="77777777" w:rsidR="006C780C" w:rsidRPr="00B10215" w:rsidRDefault="006C780C" w:rsidP="004324BE">
      <w:pPr>
        <w:pStyle w:val="CommentText"/>
        <w:ind w:left="1800"/>
      </w:pPr>
      <w:r w:rsidRPr="004324BE">
        <w:t>Mas podem também ser qualitativas</w:t>
      </w:r>
    </w:p>
  </w:comment>
  <w:comment w:id="126" w:author="Clar" w:date="2008-06-10T14:58:00Z" w:initials="CI">
    <w:p w14:paraId="49DF74B6" w14:textId="77777777" w:rsidR="006C780C" w:rsidRPr="00237E11" w:rsidRDefault="006C780C" w:rsidP="002B7735">
      <w:pPr>
        <w:pStyle w:val="CommentText"/>
      </w:pPr>
      <w:r>
        <w:rPr>
          <w:rStyle w:val="CommentReference"/>
        </w:rPr>
        <w:annotationRef/>
      </w:r>
      <w:r>
        <w:t xml:space="preserve">Lista </w:t>
      </w:r>
      <w:r>
        <w:t xml:space="preserve">problemas e aspectos envolvidos em sua solução. </w:t>
      </w:r>
      <w:r w:rsidRPr="00237E11">
        <w:t>Lista</w:t>
      </w:r>
      <w:r>
        <w:t xml:space="preserve"> também</w:t>
      </w:r>
      <w:r w:rsidRPr="00237E11">
        <w:t xml:space="preserve"> </w:t>
      </w:r>
      <w:r>
        <w:t xml:space="preserve">ações a serem realizadas visando o cumprimento da metas estabelecidas. As ações, muitas vezes, visam a resolução de </w:t>
      </w:r>
      <w:r w:rsidRPr="00237E11">
        <w:t xml:space="preserve">problemas </w:t>
      </w:r>
      <w:r>
        <w:t>que dificultam atingir as metas. Os problemas devem estar associados a metas.</w:t>
      </w:r>
    </w:p>
  </w:comment>
  <w:comment w:id="127" w:author="Clarindo" w:date="2007-07-08T18:56:00Z" w:initials="C">
    <w:p w14:paraId="1C8D508C" w14:textId="77777777" w:rsidR="006C780C" w:rsidRDefault="006C780C">
      <w:pPr>
        <w:pStyle w:val="CommentText"/>
      </w:pPr>
      <w:r>
        <w:rPr>
          <w:rStyle w:val="CommentReference"/>
        </w:rPr>
        <w:annotationRef/>
      </w:r>
      <w:r w:rsidRPr="004324BE">
        <w:t xml:space="preserve">Um </w:t>
      </w:r>
      <w:r w:rsidRPr="004324BE">
        <w:t xml:space="preserve">problema é um obstáculo que dificulta atingir </w:t>
      </w:r>
      <w:r>
        <w:t>um</w:t>
      </w:r>
      <w:r w:rsidRPr="004324BE">
        <w:t>a meta</w:t>
      </w:r>
    </w:p>
  </w:comment>
  <w:comment w:id="128" w:author="Clarindo" w:date="2007-07-08T19:00:00Z" w:initials="C">
    <w:p w14:paraId="7457C9F2" w14:textId="77777777" w:rsidR="006C780C" w:rsidRDefault="006C780C">
      <w:pPr>
        <w:pStyle w:val="CommentText"/>
      </w:pPr>
      <w:r>
        <w:rPr>
          <w:rStyle w:val="CommentReference"/>
        </w:rPr>
        <w:annotationRef/>
      </w:r>
      <w:r w:rsidRPr="001D6322">
        <w:t xml:space="preserve"> </w:t>
      </w:r>
      <w:r>
        <w:t xml:space="preserve">A </w:t>
      </w:r>
      <w:r>
        <w:t>causa do problema.</w:t>
      </w:r>
    </w:p>
  </w:comment>
  <w:comment w:id="129" w:author="Clarindo" w:date="2007-07-08T19:00:00Z" w:initials="C">
    <w:p w14:paraId="66EB46DE" w14:textId="77777777" w:rsidR="006C780C" w:rsidRDefault="006C780C">
      <w:pPr>
        <w:pStyle w:val="CommentText"/>
      </w:pPr>
      <w:r>
        <w:rPr>
          <w:rStyle w:val="CommentReference"/>
        </w:rPr>
        <w:annotationRef/>
      </w:r>
      <w:r>
        <w:t>Ações</w:t>
      </w:r>
      <w:r w:rsidRPr="00237E11">
        <w:t xml:space="preserve"> </w:t>
      </w:r>
      <w:r w:rsidRPr="00237E11">
        <w:t>apropriada</w:t>
      </w:r>
      <w:r>
        <w:t>s</w:t>
      </w:r>
      <w:r w:rsidRPr="00237E11">
        <w:t xml:space="preserve"> para </w:t>
      </w:r>
      <w:r>
        <w:t>a solução do</w:t>
      </w:r>
      <w:r w:rsidRPr="00237E11">
        <w:t xml:space="preserve"> problema</w:t>
      </w:r>
      <w:r>
        <w:t xml:space="preserve"> que dificulta atingir uma meta..</w:t>
      </w:r>
    </w:p>
  </w:comment>
  <w:comment w:id="130" w:author="Clar" w:date="2007-04-11T17:55:00Z" w:initials="CI">
    <w:p w14:paraId="6B0A9986" w14:textId="77777777" w:rsidR="006C780C" w:rsidRPr="00237E11" w:rsidRDefault="006C780C" w:rsidP="00237E11">
      <w:pPr>
        <w:pStyle w:val="CommentText"/>
      </w:pPr>
      <w:r>
        <w:rPr>
          <w:rStyle w:val="CommentReference"/>
        </w:rPr>
        <w:annotationRef/>
      </w:r>
      <w:r>
        <w:t>P</w:t>
      </w:r>
      <w:r w:rsidRPr="00237E11">
        <w:t xml:space="preserve">ré-requisitos </w:t>
      </w:r>
      <w:r w:rsidRPr="00237E11">
        <w:t xml:space="preserve">para </w:t>
      </w:r>
      <w:r>
        <w:t>que a</w:t>
      </w:r>
      <w:r w:rsidRPr="00237E11">
        <w:t xml:space="preserve"> ação</w:t>
      </w:r>
    </w:p>
    <w:p w14:paraId="10B09295" w14:textId="77777777" w:rsidR="006C780C" w:rsidRPr="00237E11" w:rsidRDefault="006C780C">
      <w:pPr>
        <w:pStyle w:val="CommentText"/>
      </w:pPr>
      <w:r>
        <w:t>possa ser realizada.</w:t>
      </w:r>
    </w:p>
  </w:comment>
  <w:comment w:id="131" w:author="Clar" w:date="2005-04-20T15:59:00Z" w:initials="CI">
    <w:p w14:paraId="60F41CFE" w14:textId="77777777" w:rsidR="006C780C" w:rsidRPr="00237E11" w:rsidRDefault="006C780C" w:rsidP="00237E11">
      <w:pPr>
        <w:pStyle w:val="CommentText"/>
      </w:pPr>
      <w:r>
        <w:rPr>
          <w:rStyle w:val="CommentReference"/>
        </w:rPr>
        <w:annotationRef/>
      </w:r>
      <w:r w:rsidRPr="00237E11">
        <w:t xml:space="preserve">recurso </w:t>
      </w:r>
      <w:r w:rsidRPr="00237E11">
        <w:t>ou proc</w:t>
      </w:r>
      <w:r>
        <w:t>esso responsável por solucionar o problema.</w:t>
      </w:r>
    </w:p>
    <w:p w14:paraId="10092553" w14:textId="77777777" w:rsidR="006C780C" w:rsidRPr="00237E11" w:rsidRDefault="006C780C">
      <w:pPr>
        <w:pStyle w:val="CommentText"/>
      </w:pPr>
    </w:p>
  </w:comment>
  <w:comment w:id="136" w:author="Clar" w:date="2005-05-10T14:45:00Z" w:initials="CI">
    <w:p w14:paraId="49E9ADF4" w14:textId="77777777" w:rsidR="006C780C" w:rsidRPr="00054511" w:rsidRDefault="006C780C">
      <w:pPr>
        <w:pStyle w:val="CommentText"/>
      </w:pPr>
      <w:r>
        <w:rPr>
          <w:rStyle w:val="CommentReference"/>
        </w:rPr>
        <w:annotationRef/>
      </w:r>
      <w:r w:rsidRPr="00054511">
        <w:t xml:space="preserve">Apresenta </w:t>
      </w:r>
      <w:r w:rsidRPr="00054511">
        <w:t>observações e conclusões relativ</w:t>
      </w:r>
      <w:r>
        <w:t>a</w:t>
      </w:r>
      <w:r w:rsidRPr="00054511">
        <w:t>s à Vis</w:t>
      </w:r>
      <w:r>
        <w:t>ão Estratégica do Negócio.</w:t>
      </w:r>
    </w:p>
  </w:comment>
  <w:comment w:id="139" w:author="Clar" w:date="2005-05-09T16:09:00Z" w:initials="CI">
    <w:p w14:paraId="24C34A73" w14:textId="77777777" w:rsidR="006C780C" w:rsidRPr="006E29A4" w:rsidRDefault="006C780C" w:rsidP="00EB76A3">
      <w:pPr>
        <w:pStyle w:val="CommentText"/>
      </w:pPr>
      <w:r>
        <w:rPr>
          <w:rStyle w:val="CommentReference"/>
        </w:rPr>
        <w:annotationRef/>
      </w:r>
      <w:r w:rsidRPr="00C22100">
        <w:t xml:space="preserve">Apresenta </w:t>
      </w:r>
      <w:r w:rsidRPr="00C22100">
        <w:t>a estrutura organizacional do neg</w:t>
      </w:r>
      <w:r>
        <w:t>ócio.</w:t>
      </w:r>
    </w:p>
  </w:comment>
  <w:comment w:id="142" w:author="Clar" w:date="2005-05-10T14:51:00Z" w:initials="CI">
    <w:p w14:paraId="730BEB53" w14:textId="77777777" w:rsidR="006C780C" w:rsidRPr="00E97555" w:rsidRDefault="006C780C" w:rsidP="00054511">
      <w:pPr>
        <w:pStyle w:val="CommentText"/>
      </w:pPr>
      <w:r>
        <w:rPr>
          <w:rStyle w:val="CommentReference"/>
        </w:rPr>
        <w:annotationRef/>
      </w:r>
      <w:r>
        <w:t>Apresenta uma visão .</w:t>
      </w:r>
    </w:p>
  </w:comment>
  <w:comment w:id="145" w:author="Clar" w:date="2005-05-10T14:49:00Z" w:initials="CI">
    <w:p w14:paraId="2B4FCF48" w14:textId="77777777" w:rsidR="006C780C" w:rsidRPr="005E592A" w:rsidRDefault="006C780C" w:rsidP="00054511">
      <w:pPr>
        <w:pStyle w:val="CommentText"/>
      </w:pPr>
      <w:r>
        <w:rPr>
          <w:rStyle w:val="CommentReference"/>
        </w:rPr>
        <w:annotationRef/>
      </w:r>
      <w:r w:rsidRPr="005E592A">
        <w:t xml:space="preserve">Apresenta </w:t>
      </w:r>
      <w:r w:rsidRPr="005E592A">
        <w:t>uma descrição de aspectos importantes re</w:t>
      </w:r>
      <w:r>
        <w:t>la</w:t>
      </w:r>
      <w:r w:rsidRPr="005E592A">
        <w:t xml:space="preserve">tivos </w:t>
      </w:r>
      <w:r>
        <w:t>à visão geral.</w:t>
      </w:r>
    </w:p>
  </w:comment>
  <w:comment w:id="148" w:author="Clar" w:date="2005-05-10T14:52:00Z" w:initials="CI">
    <w:p w14:paraId="2FCFC803" w14:textId="77777777" w:rsidR="006C780C" w:rsidRPr="005E592A" w:rsidRDefault="006C780C" w:rsidP="00054511">
      <w:pPr>
        <w:pStyle w:val="CommentText"/>
      </w:pPr>
      <w:r>
        <w:rPr>
          <w:rStyle w:val="CommentReference"/>
        </w:rPr>
        <w:annotationRef/>
      </w:r>
      <w:r>
        <w:t>m</w:t>
      </w:r>
      <w:r w:rsidRPr="00E97555">
        <w:t xml:space="preserve">ostra </w:t>
      </w:r>
      <w:r w:rsidRPr="00E97555">
        <w:t>diagrama</w:t>
      </w:r>
      <w:r>
        <w:t xml:space="preserve"> (s) .</w:t>
      </w:r>
    </w:p>
  </w:comment>
  <w:comment w:id="151" w:author="Clar" w:date="2005-05-10T14:53:00Z" w:initials="CI">
    <w:p w14:paraId="5138E02C" w14:textId="77777777" w:rsidR="006C780C" w:rsidRPr="00524BF8" w:rsidRDefault="006C780C" w:rsidP="00054511">
      <w:pPr>
        <w:pStyle w:val="CommentText"/>
      </w:pPr>
      <w:r>
        <w:rPr>
          <w:rStyle w:val="CommentReference"/>
        </w:rPr>
        <w:annotationRef/>
      </w:r>
      <w:r>
        <w:t xml:space="preserve">lista </w:t>
      </w:r>
      <w:r>
        <w:t>de descrições das unidades organizacionais</w:t>
      </w:r>
      <w:r w:rsidRPr="00524BF8">
        <w:t xml:space="preserve"> a serem modelados.</w:t>
      </w:r>
    </w:p>
  </w:comment>
  <w:comment w:id="154" w:author="Clar" w:date="2005-05-10T14:54:00Z" w:initials="CI">
    <w:p w14:paraId="0DFCE3F6" w14:textId="77777777" w:rsidR="006C780C" w:rsidRPr="00E97555" w:rsidRDefault="006C780C" w:rsidP="00054511">
      <w:pPr>
        <w:pStyle w:val="CommentText"/>
      </w:pPr>
      <w:r>
        <w:rPr>
          <w:rStyle w:val="CommentReference"/>
        </w:rPr>
        <w:annotationRef/>
      </w:r>
      <w:r w:rsidRPr="00E97555">
        <w:t xml:space="preserve">Apresenta </w:t>
      </w:r>
      <w:r>
        <w:t xml:space="preserve">descrição e </w:t>
      </w:r>
      <w:r w:rsidRPr="00E97555">
        <w:t xml:space="preserve"> diagrama d</w:t>
      </w:r>
      <w:r>
        <w:t>e classe ou de objetos</w:t>
      </w:r>
      <w:r w:rsidRPr="00E97555">
        <w:t xml:space="preserve"> mostrando um</w:t>
      </w:r>
      <w:r>
        <w:t>a unidade organizacional</w:t>
      </w:r>
      <w:r w:rsidRPr="00E97555">
        <w:t xml:space="preserve"> </w:t>
      </w:r>
      <w:r>
        <w:t>A</w:t>
      </w:r>
    </w:p>
  </w:comment>
  <w:comment w:id="155" w:author="Clar" w:date="2005-05-10T14:55:00Z" w:initials="CI">
    <w:p w14:paraId="39C1FE07" w14:textId="77777777" w:rsidR="006C780C" w:rsidRPr="005E592A" w:rsidRDefault="006C780C" w:rsidP="00054511">
      <w:pPr>
        <w:pStyle w:val="CommentText"/>
      </w:pPr>
      <w:r>
        <w:rPr>
          <w:rStyle w:val="CommentReference"/>
        </w:rPr>
        <w:annotationRef/>
      </w:r>
      <w:r w:rsidRPr="005E592A">
        <w:t>Apresenta descrição  an</w:t>
      </w:r>
      <w:r>
        <w:t>a</w:t>
      </w:r>
      <w:r w:rsidRPr="005E592A">
        <w:t>lisando os princi</w:t>
      </w:r>
      <w:r>
        <w:t xml:space="preserve">pais aspectos relativos a unidade organizacional  A. </w:t>
      </w:r>
    </w:p>
  </w:comment>
  <w:comment w:id="156" w:author="Clar" w:date="2006-03-26T21:27:00Z" w:initials="CI">
    <w:p w14:paraId="623B2C15" w14:textId="77777777" w:rsidR="006C780C" w:rsidRPr="00F27596" w:rsidRDefault="006C780C">
      <w:pPr>
        <w:pStyle w:val="CommentText"/>
      </w:pPr>
      <w:r>
        <w:rPr>
          <w:rStyle w:val="CommentReference"/>
        </w:rPr>
        <w:annotationRef/>
      </w:r>
      <w:r>
        <w:t xml:space="preserve">Pode-se </w:t>
      </w:r>
      <w:r>
        <w:t xml:space="preserve">usar diagrama(s) de classes mostrando a estrutura da Unidade e diagrama(s) de objetos apresentando </w:t>
      </w:r>
      <w:r w:rsidRPr="008D21CA">
        <w:t>a estrutura real, presente, da organizaç</w:t>
      </w:r>
      <w:r>
        <w:t>ão, consistente com o modelo de classes correspondente.</w:t>
      </w:r>
    </w:p>
  </w:comment>
  <w:comment w:id="161" w:author="Clar" w:date="2005-05-10T15:07:00Z" w:initials="CI">
    <w:p w14:paraId="1316FDCB" w14:textId="77777777" w:rsidR="006C780C" w:rsidRPr="00054511" w:rsidRDefault="006C780C" w:rsidP="00054511">
      <w:pPr>
        <w:pStyle w:val="CommentText"/>
      </w:pPr>
      <w:r>
        <w:rPr>
          <w:rStyle w:val="CommentReference"/>
        </w:rPr>
        <w:annotationRef/>
      </w:r>
      <w:r w:rsidRPr="00054511">
        <w:t xml:space="preserve">Apresenta </w:t>
      </w:r>
      <w:r w:rsidRPr="00054511">
        <w:t xml:space="preserve">observações e conclusões </w:t>
      </w:r>
      <w:r>
        <w:t>relativa</w:t>
      </w:r>
      <w:r w:rsidRPr="00054511">
        <w:t xml:space="preserve">s à </w:t>
      </w:r>
      <w:r>
        <w:t>Estrutura Organizacional</w:t>
      </w:r>
    </w:p>
  </w:comment>
  <w:comment w:id="163" w:author="Clar" w:date="2006-03-26T22:02:00Z" w:initials="CI">
    <w:p w14:paraId="23B45AA2" w14:textId="77777777" w:rsidR="006C780C" w:rsidRPr="004421AC" w:rsidRDefault="006C780C" w:rsidP="00666666">
      <w:pPr>
        <w:pStyle w:val="CommentText"/>
      </w:pPr>
      <w:r>
        <w:rPr>
          <w:rStyle w:val="CommentReference"/>
        </w:rPr>
        <w:annotationRef/>
      </w:r>
      <w:r w:rsidRPr="004421AC">
        <w:t xml:space="preserve">Apresenta </w:t>
      </w:r>
      <w:r w:rsidRPr="004421AC">
        <w:t>a Visão de Estrutura, detalhando recursos</w:t>
      </w:r>
      <w:r>
        <w:t xml:space="preserve"> associados ao negócio.</w:t>
      </w:r>
    </w:p>
  </w:comment>
  <w:comment w:id="165" w:author="Clar" w:date="2005-05-09T15:37:00Z" w:initials="CI">
    <w:p w14:paraId="5905BC49" w14:textId="34B27AF4" w:rsidR="006C780C" w:rsidRPr="00E97555" w:rsidRDefault="006C780C" w:rsidP="00666666">
      <w:pPr>
        <w:pStyle w:val="CommentText"/>
      </w:pPr>
      <w:r>
        <w:rPr>
          <w:rStyle w:val="CommentReference"/>
        </w:rPr>
        <w:annotationRef/>
      </w:r>
      <w:r w:rsidRPr="004A7A90">
        <w:t xml:space="preserve"> </w:t>
      </w:r>
      <w:r>
        <w:t xml:space="preserve">Apresenta </w:t>
      </w:r>
      <w:r>
        <w:t xml:space="preserve">uma visão geral dos recursos de negócio. </w:t>
      </w:r>
    </w:p>
    <w:p w14:paraId="4C1528A4" w14:textId="77777777" w:rsidR="006C780C" w:rsidRPr="004A7A90" w:rsidRDefault="006C780C" w:rsidP="00666666">
      <w:pPr>
        <w:pStyle w:val="CommentText"/>
      </w:pPr>
    </w:p>
  </w:comment>
  <w:comment w:id="167" w:author="Clar" w:date="2005-05-09T15:46:00Z" w:initials="CI">
    <w:p w14:paraId="62C4F989" w14:textId="77777777" w:rsidR="006C780C" w:rsidRPr="00524BF8" w:rsidRDefault="006C780C" w:rsidP="00666666">
      <w:pPr>
        <w:pStyle w:val="CommentText"/>
      </w:pPr>
      <w:r>
        <w:rPr>
          <w:rStyle w:val="CommentReference"/>
        </w:rPr>
        <w:annotationRef/>
      </w:r>
      <w:r w:rsidRPr="00524BF8">
        <w:t xml:space="preserve">lista </w:t>
      </w:r>
      <w:r w:rsidRPr="00524BF8">
        <w:t xml:space="preserve">de descrições dos </w:t>
      </w:r>
      <w:r>
        <w:t>principais recursos e, como tais,  foram escolhidos para serem apresentados neste documento</w:t>
      </w:r>
      <w:r w:rsidRPr="00524BF8">
        <w:t>.</w:t>
      </w:r>
    </w:p>
  </w:comment>
  <w:comment w:id="170" w:author="Clar" w:date="2005-05-09T15:38:00Z" w:initials="CI">
    <w:p w14:paraId="2E9EFCE0" w14:textId="77777777" w:rsidR="006C780C" w:rsidRPr="005E592A" w:rsidRDefault="006C780C" w:rsidP="00666666">
      <w:pPr>
        <w:pStyle w:val="CommentText"/>
      </w:pPr>
      <w:r>
        <w:rPr>
          <w:rStyle w:val="CommentReference"/>
        </w:rPr>
        <w:annotationRef/>
      </w:r>
      <w:r w:rsidRPr="005E592A">
        <w:t>Apresenta uma descrição de aspectos importantes re</w:t>
      </w:r>
      <w:r>
        <w:t>la</w:t>
      </w:r>
      <w:r w:rsidRPr="005E592A">
        <w:t xml:space="preserve">tivos </w:t>
      </w:r>
      <w:r>
        <w:t>à visão geral.</w:t>
      </w:r>
    </w:p>
  </w:comment>
  <w:comment w:id="172" w:author="Clar" w:date="2009-10-17T12:06:00Z" w:initials="CI">
    <w:p w14:paraId="2457D9D8" w14:textId="77777777" w:rsidR="006C780C" w:rsidRPr="004A7A90" w:rsidRDefault="006C780C" w:rsidP="00666666">
      <w:pPr>
        <w:pStyle w:val="CommentText"/>
      </w:pPr>
      <w:r>
        <w:rPr>
          <w:rStyle w:val="CommentReference"/>
        </w:rPr>
        <w:annotationRef/>
      </w:r>
      <w:r>
        <w:t>m</w:t>
      </w:r>
      <w:r w:rsidRPr="00E97555">
        <w:t xml:space="preserve">ostra </w:t>
      </w:r>
      <w:r w:rsidRPr="00E97555">
        <w:t>um</w:t>
      </w:r>
      <w:r>
        <w:t xml:space="preserve"> ( ou mais) </w:t>
      </w:r>
      <w:r w:rsidRPr="00E97555">
        <w:t>diagrama</w:t>
      </w:r>
      <w:r>
        <w:t>(s)</w:t>
      </w:r>
      <w:r w:rsidRPr="00E97555">
        <w:t xml:space="preserve"> de </w:t>
      </w:r>
      <w:r>
        <w:t xml:space="preserve">classes apresentando os recursos em </w:t>
      </w:r>
      <w:r w:rsidRPr="00E97555">
        <w:t xml:space="preserve"> uma vi</w:t>
      </w:r>
      <w:r>
        <w:t>são geral (em perspectiva) , mostrando a estrutura hierárquica de recursos e relacionamentos entre eles. Se desejado, um diagrama pode ser partido em vários diagramas, correspondendo a pacotes no modelo ou a processos. Pode-se associar diagramas a processos, isto é, pode-se ter diagramas que modelam os recursos utilizados em cada processo.</w:t>
      </w:r>
    </w:p>
  </w:comment>
  <w:comment w:id="174" w:author="Clar" w:date="2005-05-09T16:01:00Z" w:initials="CI">
    <w:p w14:paraId="594CFD59" w14:textId="77777777" w:rsidR="006C780C" w:rsidRPr="00E97555" w:rsidRDefault="006C780C" w:rsidP="00666666">
      <w:pPr>
        <w:pStyle w:val="CommentText"/>
      </w:pPr>
      <w:r>
        <w:rPr>
          <w:rStyle w:val="CommentReference"/>
        </w:rPr>
        <w:annotationRef/>
      </w:r>
      <w:r w:rsidRPr="00A15352">
        <w:t xml:space="preserve">Vários </w:t>
      </w:r>
      <w:r>
        <w:t>recursos</w:t>
      </w:r>
      <w:r w:rsidRPr="00A15352">
        <w:t xml:space="preserve"> podem ser apresentados </w:t>
      </w:r>
      <w:r>
        <w:t xml:space="preserve">nesta e em outras </w:t>
      </w:r>
      <w:r w:rsidRPr="00A15352">
        <w:t>seç</w:t>
      </w:r>
      <w:r>
        <w:t>ões subseqüentes.</w:t>
      </w:r>
    </w:p>
  </w:comment>
  <w:comment w:id="182" w:author="Clar" w:date="2005-05-09T15:14:00Z" w:initials="CI">
    <w:p w14:paraId="74131841" w14:textId="77777777" w:rsidR="006C780C" w:rsidRPr="00582A9D" w:rsidRDefault="006C780C" w:rsidP="00582A9D">
      <w:pPr>
        <w:pStyle w:val="CommentText"/>
        <w:numPr>
          <w:ilvl w:val="0"/>
          <w:numId w:val="14"/>
        </w:numPr>
      </w:pPr>
      <w:r>
        <w:rPr>
          <w:rStyle w:val="CommentReference"/>
        </w:rPr>
        <w:annotationRef/>
      </w:r>
      <w:r w:rsidRPr="00582A9D">
        <w:t xml:space="preserve">Os </w:t>
      </w:r>
      <w:r w:rsidRPr="00582A9D">
        <w:t>diagramas de processo  mostram:</w:t>
      </w:r>
    </w:p>
    <w:p w14:paraId="1B9668B5" w14:textId="77777777" w:rsidR="006C780C" w:rsidRPr="00582A9D" w:rsidRDefault="006C780C" w:rsidP="00582A9D">
      <w:pPr>
        <w:pStyle w:val="CommentText"/>
        <w:numPr>
          <w:ilvl w:val="1"/>
          <w:numId w:val="14"/>
        </w:numPr>
      </w:pPr>
      <w:r w:rsidRPr="00582A9D">
        <w:rPr>
          <w:b/>
          <w:bCs/>
        </w:rPr>
        <w:t>Atividades</w:t>
      </w:r>
      <w:r w:rsidRPr="00582A9D">
        <w:t xml:space="preserve"> que precisam ser realizadas para atingir metas explícitas</w:t>
      </w:r>
    </w:p>
    <w:p w14:paraId="743B9B3A" w14:textId="77777777" w:rsidR="006C780C" w:rsidRPr="00582A9D" w:rsidRDefault="006C780C" w:rsidP="00582A9D">
      <w:pPr>
        <w:pStyle w:val="CommentText"/>
        <w:numPr>
          <w:ilvl w:val="2"/>
          <w:numId w:val="14"/>
        </w:numPr>
      </w:pPr>
      <w:r w:rsidRPr="00582A9D">
        <w:t xml:space="preserve">E os relacionamentos com os recursos que participam no processo </w:t>
      </w:r>
    </w:p>
    <w:p w14:paraId="2DBEF81B" w14:textId="77777777" w:rsidR="006C780C" w:rsidRPr="00582A9D" w:rsidRDefault="006C780C" w:rsidP="00582A9D">
      <w:pPr>
        <w:pStyle w:val="CommentText"/>
        <w:numPr>
          <w:ilvl w:val="1"/>
          <w:numId w:val="14"/>
        </w:numPr>
      </w:pPr>
      <w:r w:rsidRPr="00582A9D">
        <w:rPr>
          <w:b/>
          <w:bCs/>
        </w:rPr>
        <w:t>Recursos</w:t>
      </w:r>
      <w:r w:rsidRPr="00582A9D">
        <w:t>:</w:t>
      </w:r>
    </w:p>
    <w:p w14:paraId="1240FD5A" w14:textId="77777777" w:rsidR="006C780C" w:rsidRPr="00582A9D" w:rsidRDefault="006C780C" w:rsidP="00582A9D">
      <w:pPr>
        <w:pStyle w:val="CommentText"/>
        <w:numPr>
          <w:ilvl w:val="2"/>
          <w:numId w:val="14"/>
        </w:numPr>
      </w:pPr>
      <w:r w:rsidRPr="00582A9D">
        <w:t>Incluem pessoas, materiais, energia, informação e tecnologia.</w:t>
      </w:r>
    </w:p>
    <w:p w14:paraId="62441B7E" w14:textId="77777777" w:rsidR="006C780C" w:rsidRDefault="006C780C" w:rsidP="00582A9D">
      <w:pPr>
        <w:pStyle w:val="CommentText"/>
        <w:numPr>
          <w:ilvl w:val="2"/>
          <w:numId w:val="14"/>
        </w:numPr>
      </w:pPr>
      <w:r w:rsidRPr="00582A9D">
        <w:t xml:space="preserve">São consumidos, refinados, criados ou usados (ex. atuam como catalisadores) durante o processo </w:t>
      </w:r>
    </w:p>
    <w:p w14:paraId="69DF9AA5" w14:textId="77777777" w:rsidR="006C780C" w:rsidRPr="00822CA6" w:rsidRDefault="006C780C" w:rsidP="00582A9D">
      <w:pPr>
        <w:pStyle w:val="CommentText"/>
        <w:numPr>
          <w:ilvl w:val="2"/>
          <w:numId w:val="14"/>
        </w:numPr>
        <w:rPr>
          <w:b/>
        </w:rPr>
      </w:pPr>
      <w:r w:rsidRPr="00822CA6">
        <w:rPr>
          <w:b/>
        </w:rPr>
        <w:t>Metas</w:t>
      </w:r>
    </w:p>
    <w:p w14:paraId="423C9F08" w14:textId="77777777" w:rsidR="006C780C" w:rsidRPr="00582A9D" w:rsidRDefault="006C780C" w:rsidP="00582A9D">
      <w:pPr>
        <w:pStyle w:val="CommentText"/>
        <w:numPr>
          <w:ilvl w:val="2"/>
          <w:numId w:val="14"/>
        </w:numPr>
      </w:pPr>
      <w:r>
        <w:t>Metas de negócio associadas aos processos.</w:t>
      </w:r>
    </w:p>
    <w:p w14:paraId="2AADCFBF" w14:textId="77777777" w:rsidR="006C780C" w:rsidRPr="00582A9D" w:rsidRDefault="006C780C">
      <w:pPr>
        <w:pStyle w:val="CommentText"/>
      </w:pPr>
    </w:p>
  </w:comment>
  <w:comment w:id="186" w:author="Clar" w:date="2005-05-09T15:19:00Z" w:initials="CI">
    <w:p w14:paraId="6907A40E" w14:textId="77777777" w:rsidR="006C780C" w:rsidRPr="00E97555" w:rsidRDefault="006C780C">
      <w:pPr>
        <w:pStyle w:val="CommentText"/>
      </w:pPr>
      <w:r>
        <w:rPr>
          <w:rStyle w:val="CommentReference"/>
        </w:rPr>
        <w:annotationRef/>
      </w:r>
      <w:r>
        <w:t xml:space="preserve">Apresenta </w:t>
      </w:r>
      <w:r>
        <w:t xml:space="preserve">uma visão geral dos processos de negócio. </w:t>
      </w:r>
    </w:p>
  </w:comment>
  <w:comment w:id="189" w:author="Clar" w:date="2005-05-09T15:37:00Z" w:initials="CI">
    <w:p w14:paraId="652DACD6" w14:textId="77777777" w:rsidR="006C780C" w:rsidRPr="005E592A" w:rsidRDefault="006C780C">
      <w:pPr>
        <w:pStyle w:val="CommentText"/>
      </w:pPr>
      <w:r>
        <w:rPr>
          <w:rStyle w:val="CommentReference"/>
        </w:rPr>
        <w:annotationRef/>
      </w:r>
      <w:r w:rsidRPr="005E592A">
        <w:t xml:space="preserve">Apresenta </w:t>
      </w:r>
      <w:r w:rsidRPr="005E592A">
        <w:t>uma descrição de aspectos importantes re</w:t>
      </w:r>
      <w:r>
        <w:t>la</w:t>
      </w:r>
      <w:r w:rsidRPr="005E592A">
        <w:t xml:space="preserve">tivos </w:t>
      </w:r>
      <w:r>
        <w:t>à visão geral.</w:t>
      </w:r>
    </w:p>
  </w:comment>
  <w:comment w:id="192" w:author="Clar" w:date="2006-03-26T21:27:00Z" w:initials="CI">
    <w:p w14:paraId="244C8255" w14:textId="77777777" w:rsidR="006C780C" w:rsidRPr="005E592A" w:rsidRDefault="006C780C">
      <w:pPr>
        <w:pStyle w:val="CommentText"/>
      </w:pPr>
      <w:r>
        <w:rPr>
          <w:rStyle w:val="CommentReference"/>
        </w:rPr>
        <w:annotationRef/>
      </w:r>
      <w:r>
        <w:t>m</w:t>
      </w:r>
      <w:r w:rsidRPr="00E97555">
        <w:t xml:space="preserve">ostra </w:t>
      </w:r>
      <w:r w:rsidRPr="00E97555">
        <w:t xml:space="preserve">um diagrama de processos </w:t>
      </w:r>
      <w:r>
        <w:t xml:space="preserve">em </w:t>
      </w:r>
      <w:r w:rsidRPr="00E97555">
        <w:t xml:space="preserve"> uma vi</w:t>
      </w:r>
      <w:r>
        <w:t>são geral (em perspectiva) , mostrando a estrutura hierárquica de processos e sub-processos. Pode incluir raias modelando a estrutura organizacional .. Os diagramas a seguir (a partir da seção 4.3) detalham os processos aqui mostrados.</w:t>
      </w:r>
    </w:p>
  </w:comment>
  <w:comment w:id="197" w:author="Clar" w:date="2005-05-09T15:25:00Z" w:initials="CI">
    <w:p w14:paraId="2630C2A2" w14:textId="77777777" w:rsidR="006C780C" w:rsidRPr="00524BF8" w:rsidRDefault="006C780C">
      <w:pPr>
        <w:pStyle w:val="CommentText"/>
      </w:pPr>
      <w:r>
        <w:rPr>
          <w:rStyle w:val="CommentReference"/>
        </w:rPr>
        <w:annotationRef/>
      </w:r>
      <w:r w:rsidRPr="00524BF8">
        <w:t>lista de descrições dos processos a serem modelados.</w:t>
      </w:r>
    </w:p>
  </w:comment>
  <w:comment w:id="200" w:author="Clar" w:date="2005-05-09T14:23:00Z" w:initials="CI">
    <w:p w14:paraId="37A78CD4" w14:textId="77777777" w:rsidR="006C780C" w:rsidRPr="00E97555" w:rsidRDefault="006C780C">
      <w:pPr>
        <w:pStyle w:val="CommentText"/>
      </w:pPr>
      <w:r>
        <w:rPr>
          <w:rStyle w:val="CommentReference"/>
        </w:rPr>
        <w:annotationRef/>
      </w:r>
      <w:r w:rsidRPr="00E97555">
        <w:t xml:space="preserve">Apresenta </w:t>
      </w:r>
      <w:r>
        <w:t xml:space="preserve">descrição e </w:t>
      </w:r>
      <w:r w:rsidRPr="00E97555">
        <w:t xml:space="preserve"> diagrama de processos mostrando um processo </w:t>
      </w:r>
      <w:r>
        <w:t>A</w:t>
      </w:r>
    </w:p>
  </w:comment>
  <w:comment w:id="203" w:author="Clar" w:date="2005-05-09T15:35:00Z" w:initials="CI">
    <w:p w14:paraId="31D281E6" w14:textId="77777777" w:rsidR="006C780C" w:rsidRPr="005E592A" w:rsidRDefault="006C780C">
      <w:pPr>
        <w:pStyle w:val="CommentText"/>
      </w:pPr>
      <w:r>
        <w:rPr>
          <w:rStyle w:val="CommentReference"/>
        </w:rPr>
        <w:annotationRef/>
      </w:r>
      <w:bookmarkStart w:id="204" w:name="OLE_LINK7"/>
      <w:bookmarkStart w:id="205" w:name="OLE_LINK8"/>
      <w:r w:rsidRPr="005E592A">
        <w:t>Apresenta descrição  an</w:t>
      </w:r>
      <w:r>
        <w:t>a</w:t>
      </w:r>
      <w:r w:rsidRPr="005E592A">
        <w:t>lisando os princi</w:t>
      </w:r>
      <w:r>
        <w:t>pais aspectos relativos ao processo A. Além de uma descrição resumida do processo, deve-se descrever também os principais recursos, metas e eventos.</w:t>
      </w:r>
      <w:bookmarkEnd w:id="204"/>
      <w:bookmarkEnd w:id="205"/>
    </w:p>
  </w:comment>
  <w:comment w:id="208" w:author="Clar" w:date="2005-05-10T14:06:00Z" w:initials="CI">
    <w:p w14:paraId="73CE2912" w14:textId="77777777" w:rsidR="006C780C" w:rsidRPr="005E592A" w:rsidRDefault="006C780C">
      <w:pPr>
        <w:pStyle w:val="CommentText"/>
      </w:pPr>
      <w:r>
        <w:rPr>
          <w:rStyle w:val="CommentReference"/>
        </w:rPr>
        <w:annotationRef/>
      </w:r>
      <w:r>
        <w:t xml:space="preserve">Diagrama </w:t>
      </w:r>
      <w:r>
        <w:t xml:space="preserve">de atividades modelando o processo. </w:t>
      </w:r>
      <w:r w:rsidRPr="005E592A">
        <w:t>Pode ser um di</w:t>
      </w:r>
      <w:r>
        <w:t>a</w:t>
      </w:r>
      <w:r w:rsidRPr="005E592A">
        <w:t>grama de processos</w:t>
      </w:r>
      <w:r>
        <w:t xml:space="preserve"> e/</w:t>
      </w:r>
      <w:r w:rsidRPr="005E592A">
        <w:t>ou de linha de montagem.</w:t>
      </w:r>
    </w:p>
  </w:comment>
  <w:comment w:id="211" w:author="Clar" w:date="2005-05-09T15:59:00Z" w:initials="CI">
    <w:p w14:paraId="7BCB2D02" w14:textId="77777777" w:rsidR="006C780C" w:rsidRPr="00A15352" w:rsidRDefault="006C780C">
      <w:pPr>
        <w:pStyle w:val="CommentText"/>
      </w:pPr>
      <w:r>
        <w:rPr>
          <w:rStyle w:val="CommentReference"/>
        </w:rPr>
        <w:annotationRef/>
      </w:r>
      <w:r w:rsidRPr="00A15352">
        <w:t xml:space="preserve">Vários </w:t>
      </w:r>
      <w:r w:rsidRPr="00A15352">
        <w:t xml:space="preserve">processos podem ser apresentados </w:t>
      </w:r>
      <w:r>
        <w:t xml:space="preserve">nesta e em outras </w:t>
      </w:r>
      <w:r w:rsidRPr="00A15352">
        <w:t>seç</w:t>
      </w:r>
      <w:r>
        <w:t>ões subseqüentes.</w:t>
      </w:r>
    </w:p>
  </w:comment>
  <w:comment w:id="220" w:author="Clar" w:date="2005-05-10T15:06:00Z" w:initials="CI">
    <w:p w14:paraId="3C8AAD0C" w14:textId="77777777" w:rsidR="006C780C" w:rsidRPr="00054511" w:rsidRDefault="006C780C" w:rsidP="00584568">
      <w:pPr>
        <w:pStyle w:val="CommentText"/>
      </w:pPr>
      <w:r>
        <w:rPr>
          <w:rStyle w:val="CommentReference"/>
        </w:rPr>
        <w:annotationRef/>
      </w:r>
      <w:r w:rsidRPr="00054511">
        <w:t xml:space="preserve">Apresenta </w:t>
      </w:r>
      <w:r w:rsidRPr="00054511">
        <w:t>observações e conclusões relativ</w:t>
      </w:r>
      <w:r>
        <w:t>a</w:t>
      </w:r>
      <w:r w:rsidRPr="00054511">
        <w:t xml:space="preserve">s </w:t>
      </w:r>
      <w:r>
        <w:t>aos Processos de Negócio.</w:t>
      </w:r>
    </w:p>
  </w:comment>
  <w:comment w:id="227" w:author="Clar" w:date="2005-05-10T15:28:00Z" w:initials="CI">
    <w:p w14:paraId="4DB92DDF" w14:textId="77777777" w:rsidR="006C780C" w:rsidRPr="005E592A" w:rsidRDefault="006C780C" w:rsidP="00D736BB">
      <w:pPr>
        <w:pStyle w:val="CommentText"/>
      </w:pPr>
      <w:r>
        <w:rPr>
          <w:rStyle w:val="CommentReference"/>
        </w:rPr>
        <w:annotationRef/>
      </w:r>
      <w:r w:rsidRPr="005E592A">
        <w:t xml:space="preserve">Apresenta </w:t>
      </w:r>
      <w:r w:rsidRPr="005E592A">
        <w:t>uma descrição de aspectos importantes re</w:t>
      </w:r>
      <w:r>
        <w:t>la</w:t>
      </w:r>
      <w:r w:rsidRPr="005E592A">
        <w:t xml:space="preserve">tivos </w:t>
      </w:r>
      <w:r>
        <w:t>às interações apresentadas a seguir.</w:t>
      </w:r>
    </w:p>
  </w:comment>
  <w:comment w:id="230" w:author="Clar" w:date="2005-05-10T14:38:00Z" w:initials="CI">
    <w:p w14:paraId="696ED1BB" w14:textId="77777777" w:rsidR="006C780C" w:rsidRPr="00587D84" w:rsidRDefault="006C780C">
      <w:pPr>
        <w:pStyle w:val="CommentText"/>
      </w:pPr>
      <w:r>
        <w:rPr>
          <w:rStyle w:val="CommentReference"/>
        </w:rPr>
        <w:annotationRef/>
      </w:r>
      <w:r w:rsidRPr="00EF33AB">
        <w:t xml:space="preserve">Apresenta </w:t>
      </w:r>
      <w:r w:rsidRPr="00EF33AB">
        <w:t>uma ou mais diagramas de interaç</w:t>
      </w:r>
      <w:r>
        <w:t>ão.</w:t>
      </w:r>
    </w:p>
  </w:comment>
  <w:comment w:id="233" w:author="Clar" w:date="2005-05-10T15:28:00Z" w:initials="CI">
    <w:p w14:paraId="5B70D3AA" w14:textId="77777777" w:rsidR="006C780C" w:rsidRPr="005E592A" w:rsidRDefault="006C780C" w:rsidP="00587D84">
      <w:pPr>
        <w:pStyle w:val="CommentText"/>
      </w:pPr>
      <w:r>
        <w:rPr>
          <w:rStyle w:val="CommentReference"/>
        </w:rPr>
        <w:annotationRef/>
      </w:r>
      <w:r w:rsidRPr="005E592A">
        <w:t>Apresenta uma descrição de aspectos importantes re</w:t>
      </w:r>
      <w:r>
        <w:t>la</w:t>
      </w:r>
      <w:r w:rsidRPr="005E592A">
        <w:t xml:space="preserve">tivos </w:t>
      </w:r>
      <w:r>
        <w:t>às interações apresentadas a seguir.</w:t>
      </w:r>
    </w:p>
  </w:comment>
  <w:comment w:id="235" w:author="Clar" w:date="2006-03-26T21:28:00Z" w:initials="CI">
    <w:p w14:paraId="12750DB5" w14:textId="77777777" w:rsidR="006C780C" w:rsidRPr="004A7A90" w:rsidRDefault="006C780C" w:rsidP="00587D84">
      <w:pPr>
        <w:pStyle w:val="CommentText"/>
      </w:pPr>
      <w:r>
        <w:rPr>
          <w:rStyle w:val="CommentReference"/>
        </w:rPr>
        <w:annotationRef/>
      </w:r>
      <w:r>
        <w:t>m</w:t>
      </w:r>
      <w:r w:rsidRPr="00E97555">
        <w:t xml:space="preserve">ostra </w:t>
      </w:r>
      <w:r w:rsidRPr="00E97555">
        <w:t>um</w:t>
      </w:r>
      <w:r>
        <w:t xml:space="preserve"> ( ou mais) </w:t>
      </w:r>
      <w:r w:rsidRPr="00E97555">
        <w:t>diagrama</w:t>
      </w:r>
      <w:r>
        <w:t>(s)</w:t>
      </w:r>
      <w:r w:rsidRPr="00E97555">
        <w:t xml:space="preserve"> de </w:t>
      </w:r>
      <w:r>
        <w:t>interação.</w:t>
      </w:r>
    </w:p>
  </w:comment>
  <w:comment w:id="242" w:author="Clar" w:date="2005-05-10T15:28:00Z" w:initials="CI">
    <w:p w14:paraId="5DADB88F" w14:textId="77777777" w:rsidR="006C780C" w:rsidRPr="005E592A" w:rsidRDefault="006C780C" w:rsidP="000D4797">
      <w:pPr>
        <w:pStyle w:val="CommentText"/>
      </w:pPr>
      <w:r>
        <w:rPr>
          <w:rStyle w:val="CommentReference"/>
        </w:rPr>
        <w:annotationRef/>
      </w:r>
      <w:r w:rsidRPr="005E592A">
        <w:t>Apresenta uma descrição de aspectos importantes re</w:t>
      </w:r>
      <w:r>
        <w:t>la</w:t>
      </w:r>
      <w:r w:rsidRPr="005E592A">
        <w:t xml:space="preserve">tivos </w:t>
      </w:r>
      <w:r>
        <w:t>às interações apresentadas a seguir.</w:t>
      </w:r>
    </w:p>
  </w:comment>
  <w:comment w:id="246" w:author="Clar" w:date="2005-05-10T15:09:00Z" w:initials="CI">
    <w:p w14:paraId="68E80882" w14:textId="77777777" w:rsidR="006C780C" w:rsidRPr="00054511" w:rsidRDefault="006C780C" w:rsidP="000D4797">
      <w:pPr>
        <w:pStyle w:val="CommentText"/>
      </w:pPr>
      <w:r>
        <w:rPr>
          <w:rStyle w:val="CommentReference"/>
        </w:rPr>
        <w:annotationRef/>
      </w:r>
      <w:r w:rsidRPr="00054511">
        <w:t xml:space="preserve">Apresenta </w:t>
      </w:r>
      <w:r w:rsidRPr="00054511">
        <w:t>observações e conclusões relativ</w:t>
      </w:r>
      <w:r>
        <w:t>a</w:t>
      </w:r>
      <w:r w:rsidRPr="00054511">
        <w:t xml:space="preserve">s </w:t>
      </w:r>
      <w:r>
        <w:t>à Análise de interações..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C4445B" w15:done="0"/>
  <w15:commentEx w15:paraId="657F31F2" w15:done="0"/>
  <w15:commentEx w15:paraId="5BABF76A" w15:done="0"/>
  <w15:commentEx w15:paraId="6F3F89ED" w15:done="0"/>
  <w15:commentEx w15:paraId="739B42EE" w15:done="0"/>
  <w15:commentEx w15:paraId="26638BCA" w15:done="0"/>
  <w15:commentEx w15:paraId="3429E486" w15:done="0"/>
  <w15:commentEx w15:paraId="4630A97E" w15:done="0"/>
  <w15:commentEx w15:paraId="28DE8199" w15:done="0"/>
  <w15:commentEx w15:paraId="7B1E80D4" w15:done="0"/>
  <w15:commentEx w15:paraId="2D940497" w15:done="0"/>
  <w15:commentEx w15:paraId="44F36FA0" w15:done="0"/>
  <w15:commentEx w15:paraId="4A0E19B4" w15:done="0"/>
  <w15:commentEx w15:paraId="144F492A" w15:done="0"/>
  <w15:commentEx w15:paraId="40B68289" w15:done="0"/>
  <w15:commentEx w15:paraId="34BA970A" w15:done="0"/>
  <w15:commentEx w15:paraId="5FD7AB07" w15:done="0"/>
  <w15:commentEx w15:paraId="449AF0CD" w15:done="0"/>
  <w15:commentEx w15:paraId="40642046" w15:done="0"/>
  <w15:commentEx w15:paraId="41128242" w15:done="0"/>
  <w15:commentEx w15:paraId="7175DDF6" w15:done="0"/>
  <w15:commentEx w15:paraId="06275A30" w15:done="0"/>
  <w15:commentEx w15:paraId="2EBB9378" w15:done="0"/>
  <w15:commentEx w15:paraId="7B506C5A" w15:done="0"/>
  <w15:commentEx w15:paraId="22BBA63B" w15:done="0"/>
  <w15:commentEx w15:paraId="4E1F43C1" w15:done="0"/>
  <w15:commentEx w15:paraId="146510E7" w15:done="0"/>
  <w15:commentEx w15:paraId="12452850" w15:done="0"/>
  <w15:commentEx w15:paraId="7C3C3AAF" w15:done="0"/>
  <w15:commentEx w15:paraId="2DA44ACE" w15:done="0"/>
  <w15:commentEx w15:paraId="2E6E8931" w15:done="0"/>
  <w15:commentEx w15:paraId="6191E27B" w15:done="0"/>
  <w15:commentEx w15:paraId="16A16D01" w15:done="0"/>
  <w15:commentEx w15:paraId="49DF74B6" w15:done="0"/>
  <w15:commentEx w15:paraId="1C8D508C" w15:done="0"/>
  <w15:commentEx w15:paraId="7457C9F2" w15:done="0"/>
  <w15:commentEx w15:paraId="66EB46DE" w15:done="0"/>
  <w15:commentEx w15:paraId="10B09295" w15:done="0"/>
  <w15:commentEx w15:paraId="10092553" w15:done="0"/>
  <w15:commentEx w15:paraId="49E9ADF4" w15:done="0"/>
  <w15:commentEx w15:paraId="24C34A73" w15:done="0"/>
  <w15:commentEx w15:paraId="730BEB53" w15:done="0"/>
  <w15:commentEx w15:paraId="2B4FCF48" w15:done="0"/>
  <w15:commentEx w15:paraId="2FCFC803" w15:done="0"/>
  <w15:commentEx w15:paraId="5138E02C" w15:done="0"/>
  <w15:commentEx w15:paraId="0DFCE3F6" w15:done="0"/>
  <w15:commentEx w15:paraId="39C1FE07" w15:done="0"/>
  <w15:commentEx w15:paraId="623B2C15" w15:done="0"/>
  <w15:commentEx w15:paraId="1316FDCB" w15:done="0"/>
  <w15:commentEx w15:paraId="23B45AA2" w15:done="0"/>
  <w15:commentEx w15:paraId="4C1528A4" w15:done="0"/>
  <w15:commentEx w15:paraId="62C4F989" w15:done="0"/>
  <w15:commentEx w15:paraId="2E9EFCE0" w15:done="0"/>
  <w15:commentEx w15:paraId="2457D9D8" w15:done="0"/>
  <w15:commentEx w15:paraId="594CFD59" w15:done="0"/>
  <w15:commentEx w15:paraId="2AADCFBF" w15:done="0"/>
  <w15:commentEx w15:paraId="6907A40E" w15:done="0"/>
  <w15:commentEx w15:paraId="652DACD6" w15:done="0"/>
  <w15:commentEx w15:paraId="244C8255" w15:done="0"/>
  <w15:commentEx w15:paraId="2630C2A2" w15:done="0"/>
  <w15:commentEx w15:paraId="37A78CD4" w15:done="0"/>
  <w15:commentEx w15:paraId="31D281E6" w15:done="0"/>
  <w15:commentEx w15:paraId="73CE2912" w15:done="0"/>
  <w15:commentEx w15:paraId="7BCB2D02" w15:done="0"/>
  <w15:commentEx w15:paraId="3C8AAD0C" w15:done="0"/>
  <w15:commentEx w15:paraId="4DB92DDF" w15:done="0"/>
  <w15:commentEx w15:paraId="696ED1BB" w15:done="0"/>
  <w15:commentEx w15:paraId="5B70D3AA" w15:done="0"/>
  <w15:commentEx w15:paraId="12750DB5" w15:done="0"/>
  <w15:commentEx w15:paraId="5DADB88F" w15:done="0"/>
  <w15:commentEx w15:paraId="68E808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2E547" w14:textId="77777777" w:rsidR="006A7EA7" w:rsidRDefault="006A7EA7">
      <w:r>
        <w:separator/>
      </w:r>
    </w:p>
  </w:endnote>
  <w:endnote w:type="continuationSeparator" w:id="0">
    <w:p w14:paraId="6F70C2AE" w14:textId="77777777" w:rsidR="006A7EA7" w:rsidRDefault="006A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micron Zeta Press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385C6" w14:textId="77777777" w:rsidR="006C780C" w:rsidRDefault="006C780C" w:rsidP="006D34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FFE7B5" w14:textId="77777777" w:rsidR="006C780C" w:rsidRDefault="006C78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19D7" w14:textId="77777777" w:rsidR="006C780C" w:rsidRDefault="006C780C" w:rsidP="006D34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285F">
      <w:rPr>
        <w:rStyle w:val="PageNumber"/>
        <w:noProof/>
      </w:rPr>
      <w:t>10</w:t>
    </w:r>
    <w:r>
      <w:rPr>
        <w:rStyle w:val="PageNumber"/>
      </w:rPr>
      <w:fldChar w:fldCharType="end"/>
    </w:r>
  </w:p>
  <w:p w14:paraId="52B42359" w14:textId="77777777" w:rsidR="006C780C" w:rsidRDefault="006C7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6EA8A" w14:textId="77777777" w:rsidR="006A7EA7" w:rsidRDefault="006A7EA7">
      <w:r>
        <w:separator/>
      </w:r>
    </w:p>
  </w:footnote>
  <w:footnote w:type="continuationSeparator" w:id="0">
    <w:p w14:paraId="70DDC5E8" w14:textId="77777777" w:rsidR="006A7EA7" w:rsidRDefault="006A7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1F021" w14:textId="418ED29A" w:rsidR="006C780C" w:rsidRDefault="006C780C">
    <w:pPr>
      <w:pStyle w:val="Header"/>
    </w:pPr>
    <w:r>
      <w:t>Projeto PersonalTech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EDE"/>
    <w:multiLevelType w:val="hybridMultilevel"/>
    <w:tmpl w:val="3A2AB1D2"/>
    <w:lvl w:ilvl="0" w:tplc="65E0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4FCE3AE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77E7E9A">
      <w:start w:val="16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D88DC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1200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E029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1E22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F38C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88E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0587383D"/>
    <w:multiLevelType w:val="hybridMultilevel"/>
    <w:tmpl w:val="76620E8C"/>
    <w:lvl w:ilvl="0" w:tplc="5CEC5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6BAE4F2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E5E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7025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3762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A902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B9CA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7C3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200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0EFB654B"/>
    <w:multiLevelType w:val="multilevel"/>
    <w:tmpl w:val="604E1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5E42E5"/>
    <w:multiLevelType w:val="hybridMultilevel"/>
    <w:tmpl w:val="598E1DFC"/>
    <w:lvl w:ilvl="0" w:tplc="A170E75C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03005"/>
    <w:multiLevelType w:val="hybridMultilevel"/>
    <w:tmpl w:val="CA362114"/>
    <w:lvl w:ilvl="0" w:tplc="9202D9E6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3046E2"/>
    <w:multiLevelType w:val="multilevel"/>
    <w:tmpl w:val="2B5E1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653D5A"/>
    <w:multiLevelType w:val="multilevel"/>
    <w:tmpl w:val="EAFE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D504EB"/>
    <w:multiLevelType w:val="multilevel"/>
    <w:tmpl w:val="C25CC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C5546C"/>
    <w:multiLevelType w:val="multilevel"/>
    <w:tmpl w:val="13B2D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F752A2"/>
    <w:multiLevelType w:val="multilevel"/>
    <w:tmpl w:val="9350F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F10506"/>
    <w:multiLevelType w:val="hybridMultilevel"/>
    <w:tmpl w:val="BB565762"/>
    <w:lvl w:ilvl="0" w:tplc="65E0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4FCE3AE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77E7E9A">
      <w:start w:val="16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D88DC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E029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1E22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F38C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88E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3B846990"/>
    <w:multiLevelType w:val="multilevel"/>
    <w:tmpl w:val="38C4397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994"/>
        </w:tabs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564"/>
        </w:tabs>
        <w:ind w:left="2564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C5138F8"/>
    <w:multiLevelType w:val="hybridMultilevel"/>
    <w:tmpl w:val="7D5E0662"/>
    <w:lvl w:ilvl="0" w:tplc="4E8A5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F38DD0C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8F25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EB8E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4761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CECF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57CC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F785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1E8E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49516B6E"/>
    <w:multiLevelType w:val="hybridMultilevel"/>
    <w:tmpl w:val="5456E33C"/>
    <w:lvl w:ilvl="0" w:tplc="35183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85416AC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8B0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F7C7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6BCA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DBCB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F862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EF2C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A1E2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4A043DC4"/>
    <w:multiLevelType w:val="hybridMultilevel"/>
    <w:tmpl w:val="B7BAF6A0"/>
    <w:lvl w:ilvl="0" w:tplc="139227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CE9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82CFA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8237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10DC40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A6725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71E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B4059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A1390"/>
    <w:multiLevelType w:val="hybridMultilevel"/>
    <w:tmpl w:val="3D7624A4"/>
    <w:lvl w:ilvl="0" w:tplc="FC0AB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8BC45C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2E88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230D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096F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E3E4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5EA9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E18C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38AB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6" w15:restartNumberingAfterBreak="0">
    <w:nsid w:val="54D532A8"/>
    <w:multiLevelType w:val="hybridMultilevel"/>
    <w:tmpl w:val="460CC06E"/>
    <w:lvl w:ilvl="0" w:tplc="DC822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6A8A1D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ACACAA8">
      <w:start w:val="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F68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FB6F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CCC5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618D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590B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F9C1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7" w15:restartNumberingAfterBreak="0">
    <w:nsid w:val="57911CC9"/>
    <w:multiLevelType w:val="multilevel"/>
    <w:tmpl w:val="2876B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D252A9"/>
    <w:multiLevelType w:val="hybridMultilevel"/>
    <w:tmpl w:val="40F0C310"/>
    <w:lvl w:ilvl="0" w:tplc="139227B4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1814A6"/>
    <w:multiLevelType w:val="multilevel"/>
    <w:tmpl w:val="BB926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5210108"/>
    <w:multiLevelType w:val="hybridMultilevel"/>
    <w:tmpl w:val="70FCE7B8"/>
    <w:lvl w:ilvl="0" w:tplc="1ECA8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9D4C3F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0C02368">
      <w:start w:val="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A640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4207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9F69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1344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1868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4003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1" w15:restartNumberingAfterBreak="0">
    <w:nsid w:val="6B991F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E033249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59A6"/>
    <w:multiLevelType w:val="hybridMultilevel"/>
    <w:tmpl w:val="E7B48A7C"/>
    <w:lvl w:ilvl="0" w:tplc="FFFFFFFF">
      <w:start w:val="1"/>
      <w:numFmt w:val="bullet"/>
      <w:lvlText w:val=""/>
      <w:lvlJc w:val="left"/>
      <w:pPr>
        <w:tabs>
          <w:tab w:val="num" w:pos="1356"/>
        </w:tabs>
        <w:ind w:left="1356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76"/>
        </w:tabs>
        <w:ind w:left="207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96"/>
        </w:tabs>
        <w:ind w:left="27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</w:abstractNum>
  <w:abstractNum w:abstractNumId="25" w15:restartNumberingAfterBreak="0">
    <w:nsid w:val="740834A2"/>
    <w:multiLevelType w:val="hybridMultilevel"/>
    <w:tmpl w:val="E404EF74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7C7782"/>
    <w:multiLevelType w:val="multilevel"/>
    <w:tmpl w:val="14E86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1D429A"/>
    <w:multiLevelType w:val="hybridMultilevel"/>
    <w:tmpl w:val="F7AAF080"/>
    <w:lvl w:ilvl="0" w:tplc="324A8F62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93E5A"/>
    <w:multiLevelType w:val="hybridMultilevel"/>
    <w:tmpl w:val="08A4D63A"/>
    <w:lvl w:ilvl="0" w:tplc="324A8F62">
      <w:start w:val="1"/>
      <w:numFmt w:val="bullet"/>
      <w:lvlText w:val=""/>
      <w:lvlJc w:val="left"/>
      <w:pPr>
        <w:tabs>
          <w:tab w:val="num" w:pos="587"/>
        </w:tabs>
        <w:ind w:left="814" w:hanging="227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24"/>
  </w:num>
  <w:num w:numId="4">
    <w:abstractNumId w:val="3"/>
  </w:num>
  <w:num w:numId="5">
    <w:abstractNumId w:val="23"/>
  </w:num>
  <w:num w:numId="6">
    <w:abstractNumId w:val="12"/>
  </w:num>
  <w:num w:numId="7">
    <w:abstractNumId w:val="4"/>
  </w:num>
  <w:num w:numId="8">
    <w:abstractNumId w:val="0"/>
  </w:num>
  <w:num w:numId="9">
    <w:abstractNumId w:val="27"/>
  </w:num>
  <w:num w:numId="10">
    <w:abstractNumId w:val="13"/>
  </w:num>
  <w:num w:numId="11">
    <w:abstractNumId w:val="1"/>
  </w:num>
  <w:num w:numId="12">
    <w:abstractNumId w:val="15"/>
  </w:num>
  <w:num w:numId="13">
    <w:abstractNumId w:val="16"/>
  </w:num>
  <w:num w:numId="14">
    <w:abstractNumId w:val="20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14"/>
  </w:num>
  <w:num w:numId="18">
    <w:abstractNumId w:val="18"/>
  </w:num>
  <w:num w:numId="19">
    <w:abstractNumId w:val="10"/>
  </w:num>
  <w:num w:numId="20">
    <w:abstractNumId w:val="22"/>
  </w:num>
  <w:num w:numId="21">
    <w:abstractNumId w:val="5"/>
  </w:num>
  <w:num w:numId="22">
    <w:abstractNumId w:val="17"/>
  </w:num>
  <w:num w:numId="23">
    <w:abstractNumId w:val="8"/>
  </w:num>
  <w:num w:numId="24">
    <w:abstractNumId w:val="26"/>
  </w:num>
  <w:num w:numId="25">
    <w:abstractNumId w:val="2"/>
  </w:num>
  <w:num w:numId="26">
    <w:abstractNumId w:val="9"/>
  </w:num>
  <w:num w:numId="27">
    <w:abstractNumId w:val="6"/>
  </w:num>
  <w:num w:numId="28">
    <w:abstractNumId w:val="7"/>
  </w:num>
  <w:num w:numId="29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51"/>
    <w:rsid w:val="00010E13"/>
    <w:rsid w:val="00012B20"/>
    <w:rsid w:val="00016E31"/>
    <w:rsid w:val="00031D53"/>
    <w:rsid w:val="000360A4"/>
    <w:rsid w:val="0003711E"/>
    <w:rsid w:val="0004292C"/>
    <w:rsid w:val="00054511"/>
    <w:rsid w:val="000757BD"/>
    <w:rsid w:val="000A33F6"/>
    <w:rsid w:val="000B285F"/>
    <w:rsid w:val="000B2F31"/>
    <w:rsid w:val="000B3761"/>
    <w:rsid w:val="000C0AF9"/>
    <w:rsid w:val="000D4797"/>
    <w:rsid w:val="000D777F"/>
    <w:rsid w:val="000E1C69"/>
    <w:rsid w:val="000E4BC2"/>
    <w:rsid w:val="000F4DE3"/>
    <w:rsid w:val="000F7C2E"/>
    <w:rsid w:val="00102F87"/>
    <w:rsid w:val="00105D01"/>
    <w:rsid w:val="0010611D"/>
    <w:rsid w:val="001158BD"/>
    <w:rsid w:val="00123C94"/>
    <w:rsid w:val="00125245"/>
    <w:rsid w:val="00127F71"/>
    <w:rsid w:val="00132B35"/>
    <w:rsid w:val="0013751C"/>
    <w:rsid w:val="00140843"/>
    <w:rsid w:val="001434CC"/>
    <w:rsid w:val="00164AE6"/>
    <w:rsid w:val="0017220F"/>
    <w:rsid w:val="00187231"/>
    <w:rsid w:val="0019045F"/>
    <w:rsid w:val="00197842"/>
    <w:rsid w:val="001A368D"/>
    <w:rsid w:val="001B70B6"/>
    <w:rsid w:val="001C4009"/>
    <w:rsid w:val="001D17F0"/>
    <w:rsid w:val="001D31A7"/>
    <w:rsid w:val="001D6322"/>
    <w:rsid w:val="001E16A1"/>
    <w:rsid w:val="00214216"/>
    <w:rsid w:val="00236497"/>
    <w:rsid w:val="00237E11"/>
    <w:rsid w:val="002571C0"/>
    <w:rsid w:val="0026389F"/>
    <w:rsid w:val="002646AC"/>
    <w:rsid w:val="00272542"/>
    <w:rsid w:val="00285B68"/>
    <w:rsid w:val="00287143"/>
    <w:rsid w:val="00292D1A"/>
    <w:rsid w:val="00292F47"/>
    <w:rsid w:val="00295D12"/>
    <w:rsid w:val="002A1DF7"/>
    <w:rsid w:val="002B1E32"/>
    <w:rsid w:val="002B7735"/>
    <w:rsid w:val="002C4492"/>
    <w:rsid w:val="002E4417"/>
    <w:rsid w:val="002F5827"/>
    <w:rsid w:val="002F67A7"/>
    <w:rsid w:val="00304FE0"/>
    <w:rsid w:val="0031182F"/>
    <w:rsid w:val="00326588"/>
    <w:rsid w:val="00342064"/>
    <w:rsid w:val="003420A8"/>
    <w:rsid w:val="00344123"/>
    <w:rsid w:val="003A0664"/>
    <w:rsid w:val="003D76D0"/>
    <w:rsid w:val="003E082F"/>
    <w:rsid w:val="003E1C09"/>
    <w:rsid w:val="003E4289"/>
    <w:rsid w:val="003F0349"/>
    <w:rsid w:val="003F15E6"/>
    <w:rsid w:val="003F6A8C"/>
    <w:rsid w:val="004010DD"/>
    <w:rsid w:val="004078CE"/>
    <w:rsid w:val="00410939"/>
    <w:rsid w:val="00413B66"/>
    <w:rsid w:val="00414CEC"/>
    <w:rsid w:val="004324BE"/>
    <w:rsid w:val="00433C26"/>
    <w:rsid w:val="004421AC"/>
    <w:rsid w:val="00444BD2"/>
    <w:rsid w:val="0045255B"/>
    <w:rsid w:val="00483877"/>
    <w:rsid w:val="00485CBE"/>
    <w:rsid w:val="004936F6"/>
    <w:rsid w:val="004952B2"/>
    <w:rsid w:val="004A210D"/>
    <w:rsid w:val="004A7A90"/>
    <w:rsid w:val="004B375F"/>
    <w:rsid w:val="004B5580"/>
    <w:rsid w:val="004B5D3B"/>
    <w:rsid w:val="004D5B18"/>
    <w:rsid w:val="004F7457"/>
    <w:rsid w:val="00502B2C"/>
    <w:rsid w:val="0050566E"/>
    <w:rsid w:val="005230F8"/>
    <w:rsid w:val="00523BAA"/>
    <w:rsid w:val="005245A0"/>
    <w:rsid w:val="00524BF8"/>
    <w:rsid w:val="005458A7"/>
    <w:rsid w:val="005467EA"/>
    <w:rsid w:val="005737B5"/>
    <w:rsid w:val="00576B24"/>
    <w:rsid w:val="00582A9D"/>
    <w:rsid w:val="00582AD9"/>
    <w:rsid w:val="00584568"/>
    <w:rsid w:val="00587D84"/>
    <w:rsid w:val="00591B39"/>
    <w:rsid w:val="005C325A"/>
    <w:rsid w:val="005E592A"/>
    <w:rsid w:val="00604EDC"/>
    <w:rsid w:val="006070B8"/>
    <w:rsid w:val="00611975"/>
    <w:rsid w:val="00632336"/>
    <w:rsid w:val="006350C6"/>
    <w:rsid w:val="00652E65"/>
    <w:rsid w:val="00656508"/>
    <w:rsid w:val="00666666"/>
    <w:rsid w:val="006702F2"/>
    <w:rsid w:val="00672857"/>
    <w:rsid w:val="006757D4"/>
    <w:rsid w:val="00680CC6"/>
    <w:rsid w:val="006A136D"/>
    <w:rsid w:val="006A155E"/>
    <w:rsid w:val="006A7EA7"/>
    <w:rsid w:val="006B2548"/>
    <w:rsid w:val="006B2D90"/>
    <w:rsid w:val="006B629A"/>
    <w:rsid w:val="006B7975"/>
    <w:rsid w:val="006C780C"/>
    <w:rsid w:val="006D348F"/>
    <w:rsid w:val="006E29A4"/>
    <w:rsid w:val="006E4962"/>
    <w:rsid w:val="006E6585"/>
    <w:rsid w:val="00700360"/>
    <w:rsid w:val="00702715"/>
    <w:rsid w:val="00704F44"/>
    <w:rsid w:val="0071620D"/>
    <w:rsid w:val="00722A35"/>
    <w:rsid w:val="00723729"/>
    <w:rsid w:val="00750079"/>
    <w:rsid w:val="00753F03"/>
    <w:rsid w:val="0075479E"/>
    <w:rsid w:val="00774B71"/>
    <w:rsid w:val="00790834"/>
    <w:rsid w:val="007A3A73"/>
    <w:rsid w:val="007A466D"/>
    <w:rsid w:val="007B26EF"/>
    <w:rsid w:val="007B4804"/>
    <w:rsid w:val="007D24C7"/>
    <w:rsid w:val="007E4527"/>
    <w:rsid w:val="007F38C7"/>
    <w:rsid w:val="007F3FED"/>
    <w:rsid w:val="00804E64"/>
    <w:rsid w:val="00813545"/>
    <w:rsid w:val="00822CA6"/>
    <w:rsid w:val="00824B0E"/>
    <w:rsid w:val="00832A28"/>
    <w:rsid w:val="00837948"/>
    <w:rsid w:val="0084220D"/>
    <w:rsid w:val="00842675"/>
    <w:rsid w:val="00853BBB"/>
    <w:rsid w:val="00857DEE"/>
    <w:rsid w:val="008842F4"/>
    <w:rsid w:val="0089271D"/>
    <w:rsid w:val="008A05CD"/>
    <w:rsid w:val="008A47EF"/>
    <w:rsid w:val="008B5933"/>
    <w:rsid w:val="008D21CA"/>
    <w:rsid w:val="008D6460"/>
    <w:rsid w:val="008D702F"/>
    <w:rsid w:val="008F28F8"/>
    <w:rsid w:val="00907304"/>
    <w:rsid w:val="009422B8"/>
    <w:rsid w:val="00946C28"/>
    <w:rsid w:val="00951724"/>
    <w:rsid w:val="00954CAC"/>
    <w:rsid w:val="009749A9"/>
    <w:rsid w:val="00975704"/>
    <w:rsid w:val="00981B3C"/>
    <w:rsid w:val="00993F2D"/>
    <w:rsid w:val="009A066D"/>
    <w:rsid w:val="009D0137"/>
    <w:rsid w:val="009E1329"/>
    <w:rsid w:val="00A06DCB"/>
    <w:rsid w:val="00A15352"/>
    <w:rsid w:val="00A15E3D"/>
    <w:rsid w:val="00A33938"/>
    <w:rsid w:val="00A3394A"/>
    <w:rsid w:val="00A41FF8"/>
    <w:rsid w:val="00A45BF8"/>
    <w:rsid w:val="00A57990"/>
    <w:rsid w:val="00A60E86"/>
    <w:rsid w:val="00A63C0A"/>
    <w:rsid w:val="00A74D16"/>
    <w:rsid w:val="00A867BA"/>
    <w:rsid w:val="00A870ED"/>
    <w:rsid w:val="00AA0A01"/>
    <w:rsid w:val="00AA29F5"/>
    <w:rsid w:val="00AA37BA"/>
    <w:rsid w:val="00AA6294"/>
    <w:rsid w:val="00AB624C"/>
    <w:rsid w:val="00AE557A"/>
    <w:rsid w:val="00AF544D"/>
    <w:rsid w:val="00B07E6B"/>
    <w:rsid w:val="00B10215"/>
    <w:rsid w:val="00B13F76"/>
    <w:rsid w:val="00B314DA"/>
    <w:rsid w:val="00B33EED"/>
    <w:rsid w:val="00B37D23"/>
    <w:rsid w:val="00B42351"/>
    <w:rsid w:val="00B44D0B"/>
    <w:rsid w:val="00B476EB"/>
    <w:rsid w:val="00B528F2"/>
    <w:rsid w:val="00B7011B"/>
    <w:rsid w:val="00BA2FA9"/>
    <w:rsid w:val="00BA601C"/>
    <w:rsid w:val="00BB0462"/>
    <w:rsid w:val="00BC05FE"/>
    <w:rsid w:val="00BE140A"/>
    <w:rsid w:val="00C14898"/>
    <w:rsid w:val="00C14A9E"/>
    <w:rsid w:val="00C20FEB"/>
    <w:rsid w:val="00C22100"/>
    <w:rsid w:val="00C55B88"/>
    <w:rsid w:val="00C64622"/>
    <w:rsid w:val="00C72344"/>
    <w:rsid w:val="00C83E20"/>
    <w:rsid w:val="00C95925"/>
    <w:rsid w:val="00C973BA"/>
    <w:rsid w:val="00CC5D48"/>
    <w:rsid w:val="00CD19CF"/>
    <w:rsid w:val="00CE0965"/>
    <w:rsid w:val="00CE2335"/>
    <w:rsid w:val="00CE46F8"/>
    <w:rsid w:val="00CF0220"/>
    <w:rsid w:val="00CF174E"/>
    <w:rsid w:val="00D0298D"/>
    <w:rsid w:val="00D060F5"/>
    <w:rsid w:val="00D1674A"/>
    <w:rsid w:val="00D26E6B"/>
    <w:rsid w:val="00D27A6E"/>
    <w:rsid w:val="00D472EE"/>
    <w:rsid w:val="00D503F0"/>
    <w:rsid w:val="00D53463"/>
    <w:rsid w:val="00D534E7"/>
    <w:rsid w:val="00D70CBC"/>
    <w:rsid w:val="00D736BB"/>
    <w:rsid w:val="00D826C1"/>
    <w:rsid w:val="00D919D6"/>
    <w:rsid w:val="00D92797"/>
    <w:rsid w:val="00DD1AF4"/>
    <w:rsid w:val="00DD2B45"/>
    <w:rsid w:val="00DE7A11"/>
    <w:rsid w:val="00DF284B"/>
    <w:rsid w:val="00E02CB0"/>
    <w:rsid w:val="00E12867"/>
    <w:rsid w:val="00E26BAE"/>
    <w:rsid w:val="00E35150"/>
    <w:rsid w:val="00E357B2"/>
    <w:rsid w:val="00E424E4"/>
    <w:rsid w:val="00E47D5F"/>
    <w:rsid w:val="00E6233C"/>
    <w:rsid w:val="00E635AF"/>
    <w:rsid w:val="00E80D0A"/>
    <w:rsid w:val="00E95127"/>
    <w:rsid w:val="00E97555"/>
    <w:rsid w:val="00EA106C"/>
    <w:rsid w:val="00EA1F2C"/>
    <w:rsid w:val="00EB76A3"/>
    <w:rsid w:val="00EC7174"/>
    <w:rsid w:val="00EF20F2"/>
    <w:rsid w:val="00EF33AB"/>
    <w:rsid w:val="00EF35A5"/>
    <w:rsid w:val="00F04F08"/>
    <w:rsid w:val="00F050D8"/>
    <w:rsid w:val="00F210EA"/>
    <w:rsid w:val="00F215D0"/>
    <w:rsid w:val="00F27596"/>
    <w:rsid w:val="00F35EE6"/>
    <w:rsid w:val="00F4057C"/>
    <w:rsid w:val="00F505DD"/>
    <w:rsid w:val="00F55294"/>
    <w:rsid w:val="00F55F39"/>
    <w:rsid w:val="00F64084"/>
    <w:rsid w:val="00F81453"/>
    <w:rsid w:val="00F85B08"/>
    <w:rsid w:val="00FB3500"/>
    <w:rsid w:val="00FC3FCB"/>
    <w:rsid w:val="00FE6451"/>
    <w:rsid w:val="00FE70EF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1EE56E77"/>
  <w15:chartTrackingRefBased/>
  <w15:docId w15:val="{D2DE7640-9AA0-4A73-9ABC-2E25DA6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0E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D348F"/>
    <w:pPr>
      <w:keepNext/>
      <w:numPr>
        <w:numId w:val="1"/>
      </w:numPr>
      <w:spacing w:before="48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6D348F"/>
    <w:pPr>
      <w:keepNext/>
      <w:numPr>
        <w:ilvl w:val="1"/>
        <w:numId w:val="1"/>
      </w:numPr>
      <w:tabs>
        <w:tab w:val="clear" w:pos="1994"/>
        <w:tab w:val="num" w:pos="576"/>
      </w:tabs>
      <w:spacing w:before="400" w:after="240"/>
      <w:ind w:left="576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6D348F"/>
    <w:pPr>
      <w:keepNext/>
      <w:numPr>
        <w:ilvl w:val="2"/>
        <w:numId w:val="1"/>
      </w:numPr>
      <w:tabs>
        <w:tab w:val="clear" w:pos="2564"/>
        <w:tab w:val="num" w:pos="720"/>
      </w:tabs>
      <w:spacing w:before="400" w:after="240"/>
      <w:ind w:left="72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D348F"/>
    <w:pPr>
      <w:keepNext/>
      <w:numPr>
        <w:ilvl w:val="3"/>
        <w:numId w:val="1"/>
      </w:numPr>
      <w:spacing w:before="400" w:after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D348F"/>
    <w:pPr>
      <w:numPr>
        <w:ilvl w:val="4"/>
        <w:numId w:val="1"/>
      </w:numPr>
      <w:spacing w:before="400" w:after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D348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348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D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D348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6D348F"/>
    <w:pPr>
      <w:ind w:left="240" w:hanging="240"/>
    </w:pPr>
  </w:style>
  <w:style w:type="paragraph" w:styleId="Footer">
    <w:name w:val="footer"/>
    <w:basedOn w:val="Normal"/>
    <w:rsid w:val="006D348F"/>
    <w:pPr>
      <w:tabs>
        <w:tab w:val="center" w:pos="4419"/>
        <w:tab w:val="right" w:pos="8838"/>
      </w:tabs>
    </w:pPr>
  </w:style>
  <w:style w:type="paragraph" w:styleId="TOC1">
    <w:name w:val="toc 1"/>
    <w:basedOn w:val="Normal"/>
    <w:next w:val="Normal"/>
    <w:autoRedefine/>
    <w:uiPriority w:val="39"/>
    <w:rsid w:val="00666666"/>
    <w:pPr>
      <w:tabs>
        <w:tab w:val="right" w:leader="dot" w:pos="8778"/>
      </w:tabs>
      <w:ind w:hanging="142"/>
    </w:pPr>
  </w:style>
  <w:style w:type="paragraph" w:styleId="TOC2">
    <w:name w:val="toc 2"/>
    <w:basedOn w:val="Normal"/>
    <w:next w:val="Normal"/>
    <w:autoRedefine/>
    <w:uiPriority w:val="39"/>
    <w:rsid w:val="006D348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D348F"/>
    <w:pPr>
      <w:ind w:left="480"/>
    </w:pPr>
  </w:style>
  <w:style w:type="paragraph" w:customStyle="1" w:styleId="Livre">
    <w:name w:val="Livre"/>
    <w:rsid w:val="006D348F"/>
    <w:rPr>
      <w:noProof/>
    </w:rPr>
  </w:style>
  <w:style w:type="paragraph" w:customStyle="1" w:styleId="sumrio">
    <w:name w:val="sumário"/>
    <w:basedOn w:val="Header"/>
    <w:rsid w:val="006D348F"/>
    <w:pPr>
      <w:keepLines/>
      <w:pageBreakBefore/>
      <w:tabs>
        <w:tab w:val="num" w:pos="648"/>
      </w:tabs>
      <w:spacing w:after="320"/>
      <w:ind w:left="284"/>
      <w:jc w:val="center"/>
    </w:pPr>
    <w:rPr>
      <w:rFonts w:ascii="Arial" w:hAnsi="Arial"/>
      <w:b/>
      <w:bCs/>
      <w:kern w:val="28"/>
      <w:sz w:val="28"/>
      <w:szCs w:val="20"/>
      <w:lang w:eastAsia="pt-BR"/>
    </w:rPr>
  </w:style>
  <w:style w:type="paragraph" w:styleId="Header">
    <w:name w:val="header"/>
    <w:basedOn w:val="Normal"/>
    <w:rsid w:val="006D348F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6D348F"/>
    <w:pPr>
      <w:spacing w:before="80" w:after="80"/>
      <w:jc w:val="both"/>
    </w:pPr>
    <w:rPr>
      <w:sz w:val="22"/>
      <w:szCs w:val="20"/>
      <w:lang w:eastAsia="pt-BR"/>
    </w:rPr>
  </w:style>
  <w:style w:type="paragraph" w:customStyle="1" w:styleId="Tabela">
    <w:name w:val="Tabela"/>
    <w:basedOn w:val="BodyText"/>
    <w:rsid w:val="006D348F"/>
    <w:pPr>
      <w:keepNext/>
      <w:keepLines/>
      <w:spacing w:before="40" w:after="40"/>
      <w:jc w:val="left"/>
    </w:pPr>
  </w:style>
  <w:style w:type="paragraph" w:styleId="Subtitle">
    <w:name w:val="Subtitle"/>
    <w:basedOn w:val="Normal"/>
    <w:qFormat/>
    <w:rsid w:val="006D348F"/>
    <w:rPr>
      <w:b/>
      <w:bCs/>
    </w:rPr>
  </w:style>
  <w:style w:type="character" w:styleId="Hyperlink">
    <w:name w:val="Hyperlink"/>
    <w:basedOn w:val="DefaultParagraphFont"/>
    <w:uiPriority w:val="99"/>
    <w:rsid w:val="006D348F"/>
    <w:rPr>
      <w:color w:val="0000FF"/>
      <w:u w:val="single"/>
    </w:rPr>
  </w:style>
  <w:style w:type="character" w:styleId="CommentReference">
    <w:name w:val="annotation reference"/>
    <w:basedOn w:val="DefaultParagraphFont"/>
    <w:rsid w:val="006D348F"/>
    <w:rPr>
      <w:sz w:val="16"/>
      <w:szCs w:val="16"/>
    </w:rPr>
  </w:style>
  <w:style w:type="paragraph" w:styleId="CommentText">
    <w:name w:val="annotation text"/>
    <w:basedOn w:val="Normal"/>
    <w:rsid w:val="006D348F"/>
    <w:rPr>
      <w:sz w:val="20"/>
      <w:szCs w:val="20"/>
    </w:rPr>
  </w:style>
  <w:style w:type="paragraph" w:styleId="BalloonText">
    <w:name w:val="Balloon Text"/>
    <w:basedOn w:val="Normal"/>
    <w:rsid w:val="006D348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6D348F"/>
    <w:pPr>
      <w:spacing w:after="120" w:line="480" w:lineRule="auto"/>
    </w:pPr>
  </w:style>
  <w:style w:type="paragraph" w:styleId="BodyText3">
    <w:name w:val="Body Text 3"/>
    <w:basedOn w:val="Normal"/>
    <w:rsid w:val="006D348F"/>
    <w:pPr>
      <w:spacing w:after="120"/>
    </w:pPr>
    <w:rPr>
      <w:sz w:val="16"/>
      <w:szCs w:val="16"/>
    </w:rPr>
  </w:style>
  <w:style w:type="paragraph" w:styleId="FootnoteText">
    <w:name w:val="footnote text"/>
    <w:basedOn w:val="Normal"/>
    <w:semiHidden/>
    <w:rsid w:val="006D348F"/>
    <w:pPr>
      <w:ind w:firstLine="709"/>
      <w:jc w:val="both"/>
    </w:pPr>
    <w:rPr>
      <w:sz w:val="20"/>
      <w:szCs w:val="20"/>
      <w:lang w:eastAsia="pt-BR"/>
    </w:rPr>
  </w:style>
  <w:style w:type="character" w:styleId="PageNumber">
    <w:name w:val="page number"/>
    <w:basedOn w:val="DefaultParagraphFont"/>
    <w:rsid w:val="006D348F"/>
  </w:style>
  <w:style w:type="paragraph" w:styleId="Index9">
    <w:name w:val="index 9"/>
    <w:basedOn w:val="Normal"/>
    <w:next w:val="Normal"/>
    <w:autoRedefine/>
    <w:semiHidden/>
    <w:rsid w:val="006D348F"/>
    <w:pPr>
      <w:ind w:left="2160" w:hanging="240"/>
    </w:pPr>
  </w:style>
  <w:style w:type="paragraph" w:styleId="TOC9">
    <w:name w:val="toc 9"/>
    <w:basedOn w:val="Normal"/>
    <w:next w:val="Normal"/>
    <w:autoRedefine/>
    <w:uiPriority w:val="39"/>
    <w:rsid w:val="006D348F"/>
    <w:pPr>
      <w:ind w:left="1920"/>
    </w:pPr>
  </w:style>
  <w:style w:type="paragraph" w:styleId="CommentSubject">
    <w:name w:val="annotation subject"/>
    <w:basedOn w:val="CommentText"/>
    <w:next w:val="CommentText"/>
    <w:rsid w:val="00CE2335"/>
    <w:rPr>
      <w:b/>
      <w:bCs/>
    </w:rPr>
  </w:style>
  <w:style w:type="table" w:styleId="TableGrid">
    <w:name w:val="Table Grid"/>
    <w:basedOn w:val="TableNormal"/>
    <w:rsid w:val="00FB3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A1F2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ulletdot">
    <w:name w:val="Bullet dot"/>
    <w:basedOn w:val="Normal"/>
    <w:autoRedefine/>
    <w:rsid w:val="0003711E"/>
    <w:pPr>
      <w:spacing w:before="120" w:after="40"/>
      <w:ind w:left="227"/>
    </w:pPr>
  </w:style>
  <w:style w:type="paragraph" w:customStyle="1" w:styleId="TabelaCharChar">
    <w:name w:val="Tabela Char Char"/>
    <w:basedOn w:val="BodyText"/>
    <w:link w:val="TabelaCharChar"/>
    <w:rsid w:val="00D919D6"/>
    <w:pPr>
      <w:keepNext/>
      <w:keepLines/>
      <w:spacing w:before="40" w:after="40"/>
      <w:jc w:val="left"/>
    </w:pPr>
    <w:rPr>
      <w:szCs w:val="22"/>
    </w:rPr>
  </w:style>
  <w:style w:type="paragraph" w:customStyle="1" w:styleId="Tabelareduzida">
    <w:name w:val="Tabela reduzida"/>
    <w:basedOn w:val="Normal"/>
    <w:rsid w:val="00127F71"/>
    <w:pPr>
      <w:keepNext/>
      <w:keepLines/>
      <w:spacing w:before="40" w:after="40"/>
    </w:pPr>
    <w:rPr>
      <w:sz w:val="20"/>
      <w:szCs w:val="20"/>
      <w:lang w:eastAsia="pt-BR"/>
    </w:rPr>
  </w:style>
  <w:style w:type="paragraph" w:customStyle="1" w:styleId="StyleListNumberBold">
    <w:name w:val="Style List Number + Bold"/>
    <w:basedOn w:val="ListNumber"/>
    <w:autoRedefine/>
    <w:rsid w:val="00CF174E"/>
    <w:pPr>
      <w:numPr>
        <w:numId w:val="0"/>
      </w:numPr>
      <w:spacing w:before="180" w:after="120"/>
      <w:jc w:val="both"/>
    </w:pPr>
    <w:rPr>
      <w:b/>
      <w:bCs/>
      <w:sz w:val="28"/>
      <w:szCs w:val="20"/>
      <w:lang w:eastAsia="pt-BR"/>
    </w:rPr>
  </w:style>
  <w:style w:type="paragraph" w:styleId="ListNumber">
    <w:name w:val="List Number"/>
    <w:basedOn w:val="Normal"/>
    <w:rsid w:val="00CF174E"/>
    <w:pPr>
      <w:numPr>
        <w:numId w:val="20"/>
      </w:numPr>
    </w:pPr>
  </w:style>
  <w:style w:type="paragraph" w:styleId="ListNumber2">
    <w:name w:val="List Number 2"/>
    <w:basedOn w:val="ListNumber"/>
    <w:autoRedefine/>
    <w:rsid w:val="00CF174E"/>
    <w:pPr>
      <w:numPr>
        <w:ilvl w:val="1"/>
      </w:numPr>
      <w:tabs>
        <w:tab w:val="left" w:pos="851"/>
      </w:tabs>
      <w:spacing w:before="180" w:after="120"/>
      <w:jc w:val="both"/>
    </w:pPr>
    <w:rPr>
      <w:b/>
      <w:lang w:eastAsia="pt-BR"/>
    </w:rPr>
  </w:style>
  <w:style w:type="paragraph" w:customStyle="1" w:styleId="StyleHeading4Arial12pt">
    <w:name w:val="Style Heading 4 + Arial 12 pt"/>
    <w:basedOn w:val="Heading4"/>
    <w:autoRedefine/>
    <w:rsid w:val="005230F8"/>
    <w:pPr>
      <w:ind w:left="862" w:hanging="862"/>
    </w:pPr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66666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pt-BR"/>
    </w:rPr>
  </w:style>
  <w:style w:type="paragraph" w:styleId="TOC4">
    <w:name w:val="toc 4"/>
    <w:basedOn w:val="Normal"/>
    <w:next w:val="Normal"/>
    <w:autoRedefine/>
    <w:uiPriority w:val="39"/>
    <w:unhideWhenUsed/>
    <w:rsid w:val="00666666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666666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666666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666666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666666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ianne\Desktop\IFPE\IFPE%202018.1\Modelagem%20de%20processos%20de%20Negocio\Exerc&#237;cios\Projeto%201%20Un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23DCF-402E-4F43-B3F0-58371E6C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1 Unidade</Template>
  <TotalTime>74</TotalTime>
  <Pages>20</Pages>
  <Words>2083</Words>
  <Characters>11252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 nome da organização &gt;</vt:lpstr>
      <vt:lpstr>&lt; nome da organização &gt;</vt:lpstr>
    </vt:vector>
  </TitlesOfParts>
  <Company>DCC</Company>
  <LinksUpToDate>false</LinksUpToDate>
  <CharactersWithSpaces>13309</CharactersWithSpaces>
  <SharedDoc>false</SharedDoc>
  <HLinks>
    <vt:vector size="486" baseType="variant"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_Toc164079168</vt:lpwstr>
      </vt:variant>
      <vt:variant>
        <vt:i4>1966131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_Toc164079167</vt:lpwstr>
      </vt:variant>
      <vt:variant>
        <vt:i4>1966131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_Toc164079166</vt:lpwstr>
      </vt:variant>
      <vt:variant>
        <vt:i4>1966131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_Toc164079165</vt:lpwstr>
      </vt:variant>
      <vt:variant>
        <vt:i4>1966131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_Toc164079164</vt:lpwstr>
      </vt:variant>
      <vt:variant>
        <vt:i4>1966131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_Toc164079163</vt:lpwstr>
      </vt:variant>
      <vt:variant>
        <vt:i4>1966131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_Toc164079162</vt:lpwstr>
      </vt:variant>
      <vt:variant>
        <vt:i4>1966131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_Toc164079161</vt:lpwstr>
      </vt:variant>
      <vt:variant>
        <vt:i4>1966131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_Toc164079160</vt:lpwstr>
      </vt:variant>
      <vt:variant>
        <vt:i4>1900595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_Toc164079159</vt:lpwstr>
      </vt:variant>
      <vt:variant>
        <vt:i4>1900595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_Toc164079158</vt:lpwstr>
      </vt:variant>
      <vt:variant>
        <vt:i4>1900595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_Toc164079157</vt:lpwstr>
      </vt:variant>
      <vt:variant>
        <vt:i4>1900595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_Toc164079156</vt:lpwstr>
      </vt:variant>
      <vt:variant>
        <vt:i4>1900595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_Toc164079155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_Toc164079154</vt:lpwstr>
      </vt:variant>
      <vt:variant>
        <vt:i4>1900595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_Toc164079153</vt:lpwstr>
      </vt:variant>
      <vt:variant>
        <vt:i4>1900595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_Toc164079152</vt:lpwstr>
      </vt:variant>
      <vt:variant>
        <vt:i4>1900595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_Toc164079151</vt:lpwstr>
      </vt:variant>
      <vt:variant>
        <vt:i4>1900595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_Toc164079150</vt:lpwstr>
      </vt:variant>
      <vt:variant>
        <vt:i4>1835059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_Toc164079149</vt:lpwstr>
      </vt:variant>
      <vt:variant>
        <vt:i4>1835059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_Toc164079148</vt:lpwstr>
      </vt:variant>
      <vt:variant>
        <vt:i4>1835059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_Toc164079147</vt:lpwstr>
      </vt:variant>
      <vt:variant>
        <vt:i4>1835059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_Toc164079146</vt:lpwstr>
      </vt:variant>
      <vt:variant>
        <vt:i4>1835059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_Toc164079145</vt:lpwstr>
      </vt:variant>
      <vt:variant>
        <vt:i4>1835059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_Toc164079144</vt:lpwstr>
      </vt:variant>
      <vt:variant>
        <vt:i4>1835059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_Toc164079143</vt:lpwstr>
      </vt:variant>
      <vt:variant>
        <vt:i4>1835059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_Toc164079142</vt:lpwstr>
      </vt:variant>
      <vt:variant>
        <vt:i4>1835059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_Toc164079141</vt:lpwstr>
      </vt:variant>
      <vt:variant>
        <vt:i4>1835059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_Toc164079140</vt:lpwstr>
      </vt:variant>
      <vt:variant>
        <vt:i4>1769523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_Toc164079139</vt:lpwstr>
      </vt:variant>
      <vt:variant>
        <vt:i4>1769523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_Toc164079138</vt:lpwstr>
      </vt:variant>
      <vt:variant>
        <vt:i4>1769523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_Toc164079137</vt:lpwstr>
      </vt:variant>
      <vt:variant>
        <vt:i4>1769523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_Toc164079136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_Toc164079135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_Toc164079134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_Toc164079133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_Toc164079132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_Toc164079131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_Toc164079130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_Toc164079129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_Toc164079128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_Toc164079127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_Toc164079126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_Toc164079125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_Toc164079124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_Toc164079123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_Toc164079122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_Toc164079121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_Toc164079120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_Toc164079119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_Toc164079118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_Toc164079117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_Toc164079116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_Toc164079115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_Toc164079114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_Toc164079113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_Toc164079112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_Toc164079111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_Toc164079110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_Toc164079109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_Toc164079108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_Toc164079107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_Toc164079106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_Toc164079105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_Toc164079104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_Toc164079103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_Toc164079102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_Toc164079101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_Toc164079100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_Toc164079099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_Toc164079098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_Toc164079097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_Toc164079096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_Toc164079095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_Toc164079094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_Toc164079093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_Toc164079092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_Toc164079091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_Toc164079090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_Toc164079089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_Toc164079088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da organização &gt;</dc:title>
  <dc:subject/>
  <dc:creator>Lizianne</dc:creator>
  <cp:keywords/>
  <dc:description/>
  <cp:lastModifiedBy>Victor Vinícius Amaral de Oliveira</cp:lastModifiedBy>
  <cp:revision>3</cp:revision>
  <dcterms:created xsi:type="dcterms:W3CDTF">2018-04-18T12:19:00Z</dcterms:created>
  <dcterms:modified xsi:type="dcterms:W3CDTF">2018-04-18T17:01:00Z</dcterms:modified>
</cp:coreProperties>
</file>